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6DD" w:rsidRDefault="00EE4E49" w:rsidP="0033176B">
      <w:pPr>
        <w:pStyle w:val="1"/>
        <w:ind w:firstLine="643"/>
      </w:pPr>
      <w:r>
        <w:rPr>
          <w:rFonts w:hint="eastAsia"/>
        </w:rPr>
        <w:t>队列</w:t>
      </w:r>
      <w:r w:rsidR="00806402">
        <w:rPr>
          <w:rFonts w:hint="eastAsia"/>
        </w:rPr>
        <w:t>系统</w:t>
      </w:r>
      <w:r w:rsidR="00765BD8">
        <w:rPr>
          <w:rFonts w:hint="eastAsia"/>
        </w:rPr>
        <w:t>服务</w:t>
      </w:r>
      <w:r w:rsidR="006D1973">
        <w:rPr>
          <w:rFonts w:hint="eastAsia"/>
        </w:rPr>
        <w:t>化项目</w:t>
      </w:r>
      <w:r w:rsidR="00C65667">
        <w:rPr>
          <w:rFonts w:hint="eastAsia"/>
        </w:rPr>
        <w:t>详细设计</w:t>
      </w:r>
    </w:p>
    <w:tbl>
      <w:tblPr>
        <w:tblW w:w="861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1340"/>
        <w:gridCol w:w="1288"/>
        <w:gridCol w:w="1126"/>
        <w:gridCol w:w="1260"/>
        <w:gridCol w:w="3599"/>
      </w:tblGrid>
      <w:tr w:rsidR="00751E1E" w:rsidTr="008D7BCD">
        <w:trPr>
          <w:jc w:val="center"/>
        </w:trPr>
        <w:tc>
          <w:tcPr>
            <w:tcW w:w="1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1E1E" w:rsidRDefault="00751E1E" w:rsidP="00751E1E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文档版本号</w:t>
            </w:r>
          </w:p>
        </w:tc>
        <w:tc>
          <w:tcPr>
            <w:tcW w:w="1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1E1E" w:rsidRDefault="00751E1E" w:rsidP="008D7BCD">
            <w:pPr>
              <w:pStyle w:val="a8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1E1E" w:rsidRDefault="00751E1E" w:rsidP="008D7BCD">
            <w:pPr>
              <w:pStyle w:val="a8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1E1E" w:rsidRDefault="00751E1E" w:rsidP="008D7BCD">
            <w:pPr>
              <w:pStyle w:val="a8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35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751E1E" w:rsidRDefault="00751E1E" w:rsidP="008D7BCD">
            <w:pPr>
              <w:pStyle w:val="a8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51E1E" w:rsidTr="008D7BCD">
        <w:trPr>
          <w:jc w:val="center"/>
        </w:trPr>
        <w:tc>
          <w:tcPr>
            <w:tcW w:w="1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1E1E" w:rsidRDefault="000A683E" w:rsidP="008D7BCD">
            <w:pPr>
              <w:pStyle w:val="a8"/>
            </w:pPr>
            <w:r>
              <w:rPr>
                <w:rFonts w:hint="eastAsia"/>
              </w:rPr>
              <w:t>V0.1</w:t>
            </w:r>
          </w:p>
        </w:tc>
        <w:tc>
          <w:tcPr>
            <w:tcW w:w="1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1E1E" w:rsidRDefault="00751E1E" w:rsidP="008D7BCD">
            <w:pPr>
              <w:pStyle w:val="a8"/>
            </w:pPr>
          </w:p>
        </w:tc>
        <w:tc>
          <w:tcPr>
            <w:tcW w:w="1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1E1E" w:rsidRDefault="008422F6" w:rsidP="008D7BCD">
            <w:pPr>
              <w:pStyle w:val="a8"/>
            </w:pPr>
            <w:r>
              <w:rPr>
                <w:rFonts w:hint="eastAsia"/>
              </w:rPr>
              <w:t>吴正华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1E1E" w:rsidRDefault="00751E1E" w:rsidP="008D7BCD">
            <w:pPr>
              <w:pStyle w:val="a8"/>
            </w:pPr>
          </w:p>
        </w:tc>
        <w:tc>
          <w:tcPr>
            <w:tcW w:w="35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751E1E" w:rsidRDefault="00751E1E" w:rsidP="008D7BCD">
            <w:pPr>
              <w:pStyle w:val="a8"/>
            </w:pPr>
          </w:p>
        </w:tc>
      </w:tr>
      <w:tr w:rsidR="00DC1E10" w:rsidTr="008D7BCD">
        <w:trPr>
          <w:jc w:val="center"/>
        </w:trPr>
        <w:tc>
          <w:tcPr>
            <w:tcW w:w="1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1E10" w:rsidRDefault="00DC1E10" w:rsidP="008D7BCD">
            <w:pPr>
              <w:pStyle w:val="a8"/>
            </w:pPr>
          </w:p>
        </w:tc>
        <w:tc>
          <w:tcPr>
            <w:tcW w:w="1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1E10" w:rsidRDefault="00DC1E10" w:rsidP="008D7BCD">
            <w:pPr>
              <w:pStyle w:val="a8"/>
            </w:pPr>
          </w:p>
        </w:tc>
        <w:tc>
          <w:tcPr>
            <w:tcW w:w="1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1E10" w:rsidRDefault="00DC1E10" w:rsidP="008D7BCD">
            <w:pPr>
              <w:pStyle w:val="a8"/>
            </w:pP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1E10" w:rsidRDefault="00DC1E10" w:rsidP="008D7BCD">
            <w:pPr>
              <w:pStyle w:val="a8"/>
            </w:pPr>
          </w:p>
        </w:tc>
        <w:tc>
          <w:tcPr>
            <w:tcW w:w="35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DC1E10" w:rsidRDefault="00DC1E10" w:rsidP="008D7BCD">
            <w:pPr>
              <w:pStyle w:val="a8"/>
            </w:pPr>
          </w:p>
        </w:tc>
      </w:tr>
      <w:tr w:rsidR="00C55C14" w:rsidTr="008D7BCD">
        <w:trPr>
          <w:jc w:val="center"/>
        </w:trPr>
        <w:tc>
          <w:tcPr>
            <w:tcW w:w="1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55C14" w:rsidRDefault="00C55C14" w:rsidP="008D7BCD">
            <w:pPr>
              <w:pStyle w:val="a8"/>
            </w:pPr>
          </w:p>
        </w:tc>
        <w:tc>
          <w:tcPr>
            <w:tcW w:w="1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55C14" w:rsidRDefault="00C55C14" w:rsidP="008D7BCD">
            <w:pPr>
              <w:pStyle w:val="a8"/>
            </w:pPr>
          </w:p>
        </w:tc>
        <w:tc>
          <w:tcPr>
            <w:tcW w:w="1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55C14" w:rsidRDefault="00C55C14" w:rsidP="008D7BCD">
            <w:pPr>
              <w:pStyle w:val="a8"/>
            </w:pP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55C14" w:rsidRDefault="00C55C14" w:rsidP="008D7BCD">
            <w:pPr>
              <w:pStyle w:val="a8"/>
            </w:pPr>
          </w:p>
        </w:tc>
        <w:tc>
          <w:tcPr>
            <w:tcW w:w="35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C55C14" w:rsidRDefault="00C55C14" w:rsidP="008D7BCD">
            <w:pPr>
              <w:pStyle w:val="a8"/>
            </w:pPr>
          </w:p>
        </w:tc>
      </w:tr>
    </w:tbl>
    <w:p w:rsidR="009849A2" w:rsidRDefault="009849A2" w:rsidP="009849A2">
      <w:pPr>
        <w:pStyle w:val="2"/>
      </w:pPr>
      <w:r>
        <w:rPr>
          <w:rFonts w:hint="eastAsia"/>
        </w:rPr>
        <w:t>总体目标</w:t>
      </w:r>
    </w:p>
    <w:p w:rsidR="00ED43F9" w:rsidRDefault="00387AFF" w:rsidP="00ED43F9">
      <w:pPr>
        <w:ind w:firstLine="480"/>
      </w:pPr>
      <w:r>
        <w:rPr>
          <w:rFonts w:hint="eastAsia"/>
        </w:rPr>
        <w:t>本项目的目标是收敛队列</w:t>
      </w:r>
      <w:r w:rsidR="00E72ED7">
        <w:rPr>
          <w:rFonts w:hint="eastAsia"/>
        </w:rPr>
        <w:t>系统</w:t>
      </w:r>
      <w:r>
        <w:rPr>
          <w:rFonts w:hint="eastAsia"/>
        </w:rPr>
        <w:t>的入口，增强队列的扩展性，</w:t>
      </w:r>
      <w:r w:rsidR="001D2AE1">
        <w:rPr>
          <w:rFonts w:hint="eastAsia"/>
        </w:rPr>
        <w:t>完善告警，</w:t>
      </w:r>
      <w:r>
        <w:rPr>
          <w:rFonts w:hint="eastAsia"/>
        </w:rPr>
        <w:t>增加统计功能。</w:t>
      </w:r>
    </w:p>
    <w:p w:rsidR="00C65667" w:rsidRDefault="000A2D32" w:rsidP="00C65667">
      <w:pPr>
        <w:pStyle w:val="2"/>
      </w:pPr>
      <w:r>
        <w:rPr>
          <w:rFonts w:hint="eastAsia"/>
        </w:rPr>
        <w:t>实现的功能</w:t>
      </w:r>
    </w:p>
    <w:p w:rsidR="00FD76D2" w:rsidRPr="00C35E10" w:rsidRDefault="00FD76D2" w:rsidP="00FD76D2">
      <w:pPr>
        <w:pStyle w:val="a3"/>
        <w:numPr>
          <w:ilvl w:val="0"/>
          <w:numId w:val="41"/>
        </w:numPr>
        <w:ind w:firstLineChars="0"/>
        <w:rPr>
          <w:color w:val="FF0000"/>
        </w:rPr>
      </w:pPr>
      <w:r w:rsidRPr="00C35E10">
        <w:rPr>
          <w:rFonts w:hint="eastAsia"/>
          <w:color w:val="FF0000"/>
        </w:rPr>
        <w:t>http</w:t>
      </w:r>
      <w:r w:rsidRPr="00C35E10">
        <w:rPr>
          <w:rFonts w:hint="eastAsia"/>
          <w:color w:val="FF0000"/>
        </w:rPr>
        <w:t>接口重构：重点</w:t>
      </w:r>
      <w:r w:rsidR="00883BEC">
        <w:rPr>
          <w:rFonts w:hint="eastAsia"/>
          <w:color w:val="FF0000"/>
        </w:rPr>
        <w:t>，</w:t>
      </w:r>
      <w:r w:rsidR="00262459">
        <w:rPr>
          <w:rFonts w:hint="eastAsia"/>
          <w:color w:val="FF0000"/>
        </w:rPr>
        <w:t>定时队列优化</w:t>
      </w:r>
      <w:r w:rsidR="00262459" w:rsidRPr="00C35E10">
        <w:rPr>
          <w:color w:val="FF0000"/>
        </w:rPr>
        <w:t xml:space="preserve"> </w:t>
      </w:r>
    </w:p>
    <w:p w:rsidR="000A2D32" w:rsidRPr="00C35E10" w:rsidRDefault="000A2D32" w:rsidP="000A2D32">
      <w:pPr>
        <w:pStyle w:val="a3"/>
        <w:numPr>
          <w:ilvl w:val="0"/>
          <w:numId w:val="41"/>
        </w:numPr>
        <w:ind w:firstLineChars="0"/>
        <w:rPr>
          <w:color w:val="FF0000"/>
        </w:rPr>
      </w:pPr>
      <w:r w:rsidRPr="00C35E10">
        <w:rPr>
          <w:color w:val="FF0000"/>
        </w:rPr>
        <w:t>W</w:t>
      </w:r>
      <w:r w:rsidRPr="00C35E10">
        <w:rPr>
          <w:rFonts w:hint="eastAsia"/>
          <w:color w:val="FF0000"/>
        </w:rPr>
        <w:t xml:space="preserve">orker </w:t>
      </w:r>
      <w:r w:rsidRPr="00C35E10">
        <w:rPr>
          <w:rFonts w:hint="eastAsia"/>
          <w:color w:val="FF0000"/>
        </w:rPr>
        <w:t>重构：重点</w:t>
      </w:r>
      <w:r w:rsidR="007D1CDA">
        <w:rPr>
          <w:rFonts w:hint="eastAsia"/>
          <w:color w:val="FF0000"/>
        </w:rPr>
        <w:t>，守护进程，</w:t>
      </w:r>
      <w:r w:rsidR="007D1CDA">
        <w:rPr>
          <w:rFonts w:hint="eastAsia"/>
          <w:color w:val="FF0000"/>
        </w:rPr>
        <w:t>job</w:t>
      </w:r>
      <w:r w:rsidR="007D1CDA">
        <w:rPr>
          <w:rFonts w:hint="eastAsia"/>
          <w:color w:val="FF0000"/>
        </w:rPr>
        <w:t>与</w:t>
      </w:r>
      <w:r w:rsidR="007D1CDA">
        <w:rPr>
          <w:rFonts w:hint="eastAsia"/>
          <w:color w:val="FF0000"/>
        </w:rPr>
        <w:t>task</w:t>
      </w:r>
      <w:r w:rsidR="007D1CDA">
        <w:rPr>
          <w:rFonts w:hint="eastAsia"/>
          <w:color w:val="FF0000"/>
        </w:rPr>
        <w:t>实现，重载配置，</w:t>
      </w:r>
      <w:r w:rsidR="00AD5D71">
        <w:rPr>
          <w:rFonts w:hint="eastAsia"/>
          <w:color w:val="FF0000"/>
        </w:rPr>
        <w:t>无损</w:t>
      </w:r>
      <w:r w:rsidR="007D1CDA">
        <w:rPr>
          <w:rFonts w:hint="eastAsia"/>
          <w:color w:val="FF0000"/>
        </w:rPr>
        <w:t>退出</w:t>
      </w:r>
    </w:p>
    <w:p w:rsidR="000A2D32" w:rsidRDefault="000A2D32" w:rsidP="000A2D32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统计功能：每个队列每天任务数，失败数；每个队列每秒的进队列的任务数和出队列的任务数</w:t>
      </w:r>
    </w:p>
    <w:p w:rsidR="000A2D32" w:rsidRDefault="000A2D32" w:rsidP="000A2D32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完善监控：</w:t>
      </w:r>
      <w:r>
        <w:rPr>
          <w:rFonts w:hint="eastAsia"/>
        </w:rPr>
        <w:t>worker</w:t>
      </w:r>
      <w:r>
        <w:rPr>
          <w:rFonts w:hint="eastAsia"/>
        </w:rPr>
        <w:t>的错误监控</w:t>
      </w:r>
    </w:p>
    <w:p w:rsidR="000A2D32" w:rsidRDefault="000A2D32" w:rsidP="000A2D32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分流算法：组扩容分流算法和单队列扩容分流算法</w:t>
      </w:r>
    </w:p>
    <w:p w:rsidR="000A2D32" w:rsidRDefault="000A2D32" w:rsidP="000A2D32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库：提供给业务方调用的库</w:t>
      </w:r>
    </w:p>
    <w:p w:rsidR="003A1C95" w:rsidRPr="000A2D32" w:rsidRDefault="003A1C95" w:rsidP="00E72ED7">
      <w:pPr>
        <w:ind w:firstLine="480"/>
      </w:pPr>
    </w:p>
    <w:p w:rsidR="00E72ED7" w:rsidRDefault="001D5164" w:rsidP="00E72ED7">
      <w:pPr>
        <w:pStyle w:val="2"/>
      </w:pPr>
      <w:r>
        <w:rPr>
          <w:rFonts w:hint="eastAsia"/>
        </w:rPr>
        <w:t>接口</w:t>
      </w:r>
      <w:r w:rsidR="00F11831">
        <w:rPr>
          <w:rFonts w:hint="eastAsia"/>
        </w:rPr>
        <w:t>重构</w:t>
      </w:r>
      <w:r w:rsidR="000B61F5">
        <w:rPr>
          <w:rFonts w:hint="eastAsia"/>
        </w:rPr>
        <w:t>设计</w:t>
      </w:r>
    </w:p>
    <w:p w:rsidR="00171274" w:rsidRDefault="00C2770F" w:rsidP="00C2770F">
      <w:pPr>
        <w:pStyle w:val="3"/>
      </w:pPr>
      <w:r>
        <w:rPr>
          <w:rFonts w:hint="eastAsia"/>
        </w:rPr>
        <w:t>接口设计</w:t>
      </w:r>
    </w:p>
    <w:p w:rsidR="00E37198" w:rsidRPr="00E37198" w:rsidRDefault="00E37198" w:rsidP="004965EE">
      <w:pPr>
        <w:pStyle w:val="4"/>
      </w:pPr>
      <w:r>
        <w:rPr>
          <w:rFonts w:hint="eastAsia"/>
        </w:rPr>
        <w:t>增加任务到队列</w:t>
      </w:r>
    </w:p>
    <w:tbl>
      <w:tblPr>
        <w:tblStyle w:val="af"/>
        <w:tblW w:w="8849" w:type="dxa"/>
        <w:tblLook w:val="04A0"/>
      </w:tblPr>
      <w:tblGrid>
        <w:gridCol w:w="2321"/>
        <w:gridCol w:w="102"/>
        <w:gridCol w:w="1075"/>
        <w:gridCol w:w="4562"/>
        <w:gridCol w:w="90"/>
        <w:gridCol w:w="699"/>
      </w:tblGrid>
      <w:tr w:rsidR="00E37198" w:rsidTr="00835796">
        <w:trPr>
          <w:trHeight w:val="396"/>
        </w:trPr>
        <w:tc>
          <w:tcPr>
            <w:tcW w:w="2423" w:type="dxa"/>
            <w:gridSpan w:val="2"/>
            <w:tcBorders>
              <w:bottom w:val="single" w:sz="4" w:space="0" w:color="auto"/>
            </w:tcBorders>
          </w:tcPr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426" w:type="dxa"/>
            <w:gridSpan w:val="4"/>
            <w:tcBorders>
              <w:bottom w:val="single" w:sz="4" w:space="0" w:color="auto"/>
            </w:tcBorders>
          </w:tcPr>
          <w:p w:rsidR="00E37198" w:rsidRPr="00721CF4" w:rsidRDefault="00E37198" w:rsidP="00BE21B7">
            <w:pPr>
              <w:ind w:firstLine="48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增加任务</w:t>
            </w:r>
            <w:r w:rsidR="00BE21B7">
              <w:rPr>
                <w:rFonts w:hint="eastAsia"/>
                <w:b/>
              </w:rPr>
              <w:t>到队列</w:t>
            </w:r>
          </w:p>
        </w:tc>
      </w:tr>
      <w:tr w:rsidR="00E37198" w:rsidTr="00835796">
        <w:trPr>
          <w:trHeight w:val="410"/>
        </w:trPr>
        <w:tc>
          <w:tcPr>
            <w:tcW w:w="8849" w:type="dxa"/>
            <w:gridSpan w:val="6"/>
            <w:shd w:val="clear" w:color="auto" w:fill="548DD4" w:themeFill="text2" w:themeFillTint="99"/>
          </w:tcPr>
          <w:p w:rsidR="00E37198" w:rsidRPr="0033674A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Request</w:t>
            </w:r>
          </w:p>
        </w:tc>
      </w:tr>
      <w:tr w:rsidR="00E37198" w:rsidTr="00835796">
        <w:trPr>
          <w:trHeight w:val="2005"/>
        </w:trPr>
        <w:tc>
          <w:tcPr>
            <w:tcW w:w="8849" w:type="dxa"/>
            <w:gridSpan w:val="6"/>
            <w:vAlign w:val="center"/>
          </w:tcPr>
          <w:p w:rsidR="00E37198" w:rsidRDefault="00E37198" w:rsidP="00835796">
            <w:pPr>
              <w:ind w:firstLine="48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线下：</w:t>
            </w:r>
          </w:p>
          <w:p w:rsidR="00E37198" w:rsidRDefault="00E37198" w:rsidP="00835796">
            <w:pPr>
              <w:ind w:firstLine="48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Http Method</w:t>
            </w:r>
            <w:r>
              <w:rPr>
                <w:rFonts w:cs="Calibri" w:hint="eastAsia"/>
              </w:rPr>
              <w:t>：</w:t>
            </w:r>
            <w:r w:rsidR="00B46468">
              <w:rPr>
                <w:rFonts w:cs="Calibri" w:hint="eastAsia"/>
              </w:rPr>
              <w:t>post</w:t>
            </w:r>
          </w:p>
          <w:p w:rsidR="00E37198" w:rsidRDefault="00E37198" w:rsidP="00835796">
            <w:pPr>
              <w:ind w:firstLine="480"/>
              <w:jc w:val="left"/>
              <w:rPr>
                <w:rFonts w:cs="Calibri"/>
              </w:rPr>
            </w:pPr>
            <w:r>
              <w:rPr>
                <w:rFonts w:hint="eastAsia"/>
              </w:rPr>
              <w:t>Host:</w:t>
            </w:r>
            <w:r>
              <w:t xml:space="preserve"> </w:t>
            </w:r>
            <w:r w:rsidRPr="00EB5E52">
              <w:t>http://10.10.</w:t>
            </w:r>
            <w:r w:rsidR="00E42113">
              <w:rPr>
                <w:rFonts w:hint="eastAsia"/>
              </w:rPr>
              <w:t>8</w:t>
            </w:r>
            <w:r w:rsidRPr="00EB5E52">
              <w:t>.10</w:t>
            </w:r>
            <w:r w:rsidR="00E42113">
              <w:rPr>
                <w:rFonts w:hint="eastAsia"/>
              </w:rPr>
              <w:t>0</w:t>
            </w:r>
            <w:r w:rsidRPr="00EB5E52">
              <w:t>:80</w:t>
            </w:r>
            <w:r w:rsidR="009D0F7F">
              <w:rPr>
                <w:rFonts w:hint="eastAsia"/>
              </w:rPr>
              <w:t>8</w:t>
            </w:r>
            <w:r w:rsidRPr="00EB5E52">
              <w:t>0/</w:t>
            </w:r>
            <w:r w:rsidR="009D0F7F" w:rsidRPr="009D0F7F">
              <w:t>bridgequeue/addTask</w:t>
            </w:r>
          </w:p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线上：</w:t>
            </w:r>
          </w:p>
          <w:p w:rsidR="00E37198" w:rsidRDefault="00E37198" w:rsidP="00835796">
            <w:pPr>
              <w:ind w:firstLine="48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Http Method</w:t>
            </w:r>
            <w:r>
              <w:rPr>
                <w:rFonts w:cs="Calibri" w:hint="eastAsia"/>
              </w:rPr>
              <w:t>：</w:t>
            </w:r>
            <w:r>
              <w:rPr>
                <w:rFonts w:cs="Calibri" w:hint="eastAsia"/>
              </w:rPr>
              <w:t>post</w:t>
            </w:r>
          </w:p>
          <w:p w:rsidR="00E37198" w:rsidRPr="0033674A" w:rsidRDefault="00E37198" w:rsidP="00E42113">
            <w:pPr>
              <w:ind w:firstLine="480"/>
              <w:jc w:val="left"/>
            </w:pPr>
            <w:r w:rsidRPr="003006DF">
              <w:t>http://10.231</w:t>
            </w:r>
            <w:r w:rsidR="00E42113">
              <w:t>.158.59:8000/</w:t>
            </w:r>
            <w:r w:rsidR="009D0F7F" w:rsidRPr="009D0F7F">
              <w:t>bridgequeue/addTask</w:t>
            </w:r>
          </w:p>
        </w:tc>
      </w:tr>
      <w:tr w:rsidR="00E37198" w:rsidTr="00835796">
        <w:trPr>
          <w:trHeight w:val="396"/>
        </w:trPr>
        <w:tc>
          <w:tcPr>
            <w:tcW w:w="8849" w:type="dxa"/>
            <w:gridSpan w:val="6"/>
          </w:tcPr>
          <w:p w:rsidR="00E37198" w:rsidRDefault="00E37198" w:rsidP="00835796">
            <w:pPr>
              <w:ind w:firstLine="480"/>
              <w:jc w:val="left"/>
            </w:pPr>
            <w:r>
              <w:t>R</w:t>
            </w:r>
            <w:r>
              <w:rPr>
                <w:rFonts w:hint="eastAsia"/>
              </w:rPr>
              <w:t>equest header</w:t>
            </w:r>
          </w:p>
        </w:tc>
      </w:tr>
      <w:tr w:rsidR="00E37198" w:rsidTr="00835796">
        <w:trPr>
          <w:trHeight w:val="791"/>
        </w:trPr>
        <w:tc>
          <w:tcPr>
            <w:tcW w:w="2423" w:type="dxa"/>
            <w:gridSpan w:val="2"/>
          </w:tcPr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075" w:type="dxa"/>
          </w:tcPr>
          <w:p w:rsidR="00E37198" w:rsidRDefault="00E37198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4652" w:type="dxa"/>
            <w:gridSpan w:val="2"/>
          </w:tcPr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699" w:type="dxa"/>
          </w:tcPr>
          <w:p w:rsidR="00E37198" w:rsidRDefault="00E37198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</w:tr>
      <w:tr w:rsidR="00E37198" w:rsidTr="00835796">
        <w:trPr>
          <w:trHeight w:val="396"/>
        </w:trPr>
        <w:tc>
          <w:tcPr>
            <w:tcW w:w="8849" w:type="dxa"/>
            <w:gridSpan w:val="6"/>
          </w:tcPr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Request param</w:t>
            </w:r>
          </w:p>
        </w:tc>
      </w:tr>
      <w:tr w:rsidR="00E37198" w:rsidTr="00835796">
        <w:trPr>
          <w:trHeight w:val="805"/>
        </w:trPr>
        <w:tc>
          <w:tcPr>
            <w:tcW w:w="2423" w:type="dxa"/>
            <w:gridSpan w:val="2"/>
          </w:tcPr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075" w:type="dxa"/>
          </w:tcPr>
          <w:p w:rsidR="00E37198" w:rsidRDefault="00E37198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4652" w:type="dxa"/>
            <w:gridSpan w:val="2"/>
          </w:tcPr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699" w:type="dxa"/>
          </w:tcPr>
          <w:p w:rsidR="00E37198" w:rsidRDefault="00E37198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</w:tr>
      <w:tr w:rsidR="00E37198" w:rsidTr="00835796">
        <w:trPr>
          <w:trHeight w:val="396"/>
        </w:trPr>
        <w:tc>
          <w:tcPr>
            <w:tcW w:w="2423" w:type="dxa"/>
            <w:gridSpan w:val="2"/>
          </w:tcPr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</w:tcPr>
          <w:p w:rsidR="00E37198" w:rsidRDefault="00E37198" w:rsidP="00835796">
            <w:pPr>
              <w:ind w:firstLineChars="83" w:firstLine="199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4652" w:type="dxa"/>
            <w:gridSpan w:val="2"/>
          </w:tcPr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699" w:type="dxa"/>
          </w:tcPr>
          <w:p w:rsidR="00E37198" w:rsidRDefault="00E37198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37198" w:rsidTr="00835796">
        <w:trPr>
          <w:trHeight w:val="396"/>
        </w:trPr>
        <w:tc>
          <w:tcPr>
            <w:tcW w:w="2423" w:type="dxa"/>
            <w:gridSpan w:val="2"/>
          </w:tcPr>
          <w:p w:rsidR="00E37198" w:rsidRDefault="00E37198" w:rsidP="00835796">
            <w:pPr>
              <w:ind w:firstLine="480"/>
              <w:jc w:val="left"/>
            </w:pPr>
          </w:p>
        </w:tc>
        <w:tc>
          <w:tcPr>
            <w:tcW w:w="1075" w:type="dxa"/>
          </w:tcPr>
          <w:p w:rsidR="00E37198" w:rsidRDefault="00E37198" w:rsidP="00835796">
            <w:pPr>
              <w:ind w:firstLine="480"/>
              <w:jc w:val="left"/>
            </w:pPr>
          </w:p>
        </w:tc>
        <w:tc>
          <w:tcPr>
            <w:tcW w:w="4652" w:type="dxa"/>
            <w:gridSpan w:val="2"/>
          </w:tcPr>
          <w:p w:rsidR="00E37198" w:rsidRDefault="00E37198" w:rsidP="00835796">
            <w:pPr>
              <w:ind w:firstLine="480"/>
              <w:jc w:val="left"/>
            </w:pPr>
          </w:p>
        </w:tc>
        <w:tc>
          <w:tcPr>
            <w:tcW w:w="699" w:type="dxa"/>
          </w:tcPr>
          <w:p w:rsidR="00E37198" w:rsidRDefault="00E37198" w:rsidP="00835796">
            <w:pPr>
              <w:ind w:firstLine="480"/>
              <w:jc w:val="left"/>
            </w:pPr>
          </w:p>
        </w:tc>
      </w:tr>
      <w:tr w:rsidR="00E37198" w:rsidTr="00835796">
        <w:trPr>
          <w:trHeight w:val="396"/>
        </w:trPr>
        <w:tc>
          <w:tcPr>
            <w:tcW w:w="8849" w:type="dxa"/>
            <w:gridSpan w:val="6"/>
            <w:shd w:val="clear" w:color="auto" w:fill="548DD4" w:themeFill="text2" w:themeFillTint="99"/>
          </w:tcPr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Request POST</w:t>
            </w:r>
          </w:p>
        </w:tc>
      </w:tr>
      <w:tr w:rsidR="00E37198" w:rsidTr="00835796">
        <w:trPr>
          <w:trHeight w:val="805"/>
        </w:trPr>
        <w:tc>
          <w:tcPr>
            <w:tcW w:w="2423" w:type="dxa"/>
            <w:gridSpan w:val="2"/>
          </w:tcPr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075" w:type="dxa"/>
          </w:tcPr>
          <w:p w:rsidR="00E37198" w:rsidRDefault="00E37198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4652" w:type="dxa"/>
            <w:gridSpan w:val="2"/>
          </w:tcPr>
          <w:p w:rsidR="00E37198" w:rsidRDefault="00E37198" w:rsidP="0083579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699" w:type="dxa"/>
          </w:tcPr>
          <w:p w:rsidR="00E37198" w:rsidRDefault="00E37198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</w:tr>
      <w:tr w:rsidR="00ED37B2" w:rsidTr="00835796">
        <w:trPr>
          <w:trHeight w:val="805"/>
        </w:trPr>
        <w:tc>
          <w:tcPr>
            <w:tcW w:w="2423" w:type="dxa"/>
            <w:gridSpan w:val="2"/>
          </w:tcPr>
          <w:p w:rsidR="00ED37B2" w:rsidRPr="0012047E" w:rsidRDefault="00ED37B2" w:rsidP="00835796">
            <w:pPr>
              <w:ind w:firstLine="480"/>
              <w:jc w:val="left"/>
            </w:pPr>
            <w:r>
              <w:rPr>
                <w:rFonts w:hint="eastAsia"/>
              </w:rPr>
              <w:t>qid</w:t>
            </w:r>
          </w:p>
        </w:tc>
        <w:tc>
          <w:tcPr>
            <w:tcW w:w="1075" w:type="dxa"/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4652" w:type="dxa"/>
            <w:gridSpan w:val="2"/>
          </w:tcPr>
          <w:p w:rsidR="00ED37B2" w:rsidRDefault="00337B0D" w:rsidP="00337B0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由队列系统分配的队列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开头表示普通队列，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开头表示定时队列</w:t>
            </w:r>
          </w:p>
          <w:p w:rsidR="00ED37B2" w:rsidRDefault="00ED37B2" w:rsidP="009E3AEC">
            <w:pPr>
              <w:spacing w:line="240" w:lineRule="auto"/>
              <w:ind w:firstLineChars="83" w:firstLine="199"/>
            </w:pPr>
          </w:p>
        </w:tc>
        <w:tc>
          <w:tcPr>
            <w:tcW w:w="699" w:type="dxa"/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ED37B2" w:rsidTr="00835796">
        <w:trPr>
          <w:trHeight w:val="410"/>
        </w:trPr>
        <w:tc>
          <w:tcPr>
            <w:tcW w:w="2423" w:type="dxa"/>
            <w:gridSpan w:val="2"/>
          </w:tcPr>
          <w:p w:rsidR="00ED37B2" w:rsidRDefault="005D7F24" w:rsidP="00835796">
            <w:pPr>
              <w:ind w:firstLine="48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075" w:type="dxa"/>
          </w:tcPr>
          <w:p w:rsidR="00ED37B2" w:rsidRDefault="00EB43FC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4652" w:type="dxa"/>
            <w:gridSpan w:val="2"/>
          </w:tcPr>
          <w:p w:rsidR="00ED37B2" w:rsidRPr="00A92E8E" w:rsidRDefault="00EB43FC" w:rsidP="00835796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9E3AEC">
              <w:rPr>
                <w:rFonts w:hint="eastAsia"/>
              </w:rPr>
              <w:t>队列类型，</w:t>
            </w:r>
            <w:r w:rsidRPr="009E3AEC">
              <w:rPr>
                <w:rFonts w:hint="eastAsia"/>
              </w:rPr>
              <w:t xml:space="preserve">1 </w:t>
            </w:r>
            <w:r w:rsidRPr="009E3AEC">
              <w:rPr>
                <w:rFonts w:hint="eastAsia"/>
              </w:rPr>
              <w:t>普通队列</w:t>
            </w:r>
            <w:r w:rsidRPr="009E3AEC">
              <w:rPr>
                <w:rFonts w:hint="eastAsia"/>
              </w:rPr>
              <w:t xml:space="preserve"> 2 </w:t>
            </w:r>
            <w:r w:rsidRPr="009E3AEC">
              <w:rPr>
                <w:rFonts w:hint="eastAsia"/>
              </w:rPr>
              <w:t>定时队列</w:t>
            </w:r>
          </w:p>
        </w:tc>
        <w:tc>
          <w:tcPr>
            <w:tcW w:w="699" w:type="dxa"/>
          </w:tcPr>
          <w:p w:rsidR="00ED37B2" w:rsidRDefault="004C14A3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ED37B2" w:rsidTr="00835796">
        <w:trPr>
          <w:trHeight w:val="805"/>
        </w:trPr>
        <w:tc>
          <w:tcPr>
            <w:tcW w:w="2423" w:type="dxa"/>
            <w:gridSpan w:val="2"/>
          </w:tcPr>
          <w:p w:rsidR="00ED37B2" w:rsidRDefault="00ED37B2" w:rsidP="00835796">
            <w:pPr>
              <w:ind w:firstLine="480"/>
              <w:jc w:val="left"/>
            </w:pPr>
            <w:r w:rsidRPr="002C28C7">
              <w:t>url</w:t>
            </w:r>
          </w:p>
        </w:tc>
        <w:tc>
          <w:tcPr>
            <w:tcW w:w="1075" w:type="dxa"/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652" w:type="dxa"/>
            <w:gridSpan w:val="2"/>
          </w:tcPr>
          <w:p w:rsidR="00ED37B2" w:rsidRDefault="005D23D6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回调时</w:t>
            </w:r>
            <w:r w:rsidR="00ED37B2">
              <w:rPr>
                <w:rFonts w:hint="eastAsia"/>
              </w:rPr>
              <w:t>url</w:t>
            </w:r>
            <w:r w:rsidR="00ED37B2">
              <w:rPr>
                <w:rFonts w:hint="eastAsia"/>
              </w:rPr>
              <w:t>，比如</w:t>
            </w:r>
          </w:p>
          <w:p w:rsidR="00ED37B2" w:rsidRPr="00A92E8E" w:rsidRDefault="00ED37B2" w:rsidP="00835796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A92E8E">
              <w:rPr>
                <w:sz w:val="21"/>
                <w:szCs w:val="21"/>
              </w:rPr>
              <w:t>"</w:t>
            </w:r>
            <w:r w:rsidR="00E029B6" w:rsidRPr="00E029B6">
              <w:rPr>
                <w:sz w:val="18"/>
                <w:szCs w:val="18"/>
              </w:rPr>
              <w:t>http://10.10.8.100:8080/bridgequeue/testCallbackPost</w:t>
            </w:r>
            <w:r w:rsidRPr="00A92E8E">
              <w:rPr>
                <w:sz w:val="21"/>
                <w:szCs w:val="21"/>
              </w:rPr>
              <w:t>"</w:t>
            </w:r>
          </w:p>
        </w:tc>
        <w:tc>
          <w:tcPr>
            <w:tcW w:w="699" w:type="dxa"/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ED37B2" w:rsidTr="00835796">
        <w:trPr>
          <w:trHeight w:val="805"/>
        </w:trPr>
        <w:tc>
          <w:tcPr>
            <w:tcW w:w="2423" w:type="dxa"/>
            <w:gridSpan w:val="2"/>
          </w:tcPr>
          <w:p w:rsidR="00ED37B2" w:rsidRPr="0012047E" w:rsidRDefault="003E4250" w:rsidP="00ED37B2">
            <w:pPr>
              <w:ind w:firstLine="480"/>
              <w:jc w:val="left"/>
            </w:pPr>
            <w:r w:rsidRPr="003E4250">
              <w:t>mode</w:t>
            </w:r>
          </w:p>
        </w:tc>
        <w:tc>
          <w:tcPr>
            <w:tcW w:w="1075" w:type="dxa"/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652" w:type="dxa"/>
            <w:gridSpan w:val="2"/>
          </w:tcPr>
          <w:p w:rsidR="00ED37B2" w:rsidRDefault="00ED37B2" w:rsidP="003E4250">
            <w:pPr>
              <w:ind w:firstLineChars="0" w:firstLine="0"/>
              <w:jc w:val="left"/>
            </w:pPr>
            <w:r>
              <w:rPr>
                <w:rFonts w:hint="eastAsia"/>
              </w:rPr>
              <w:t>回调时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请求方式，</w:t>
            </w:r>
            <w:r w:rsidR="003E4250">
              <w:rPr>
                <w:rFonts w:hint="eastAsia"/>
              </w:rPr>
              <w:t xml:space="preserve">1 </w:t>
            </w:r>
            <w:r w:rsidR="003E4250">
              <w:rPr>
                <w:rFonts w:hint="eastAsia"/>
              </w:rPr>
              <w:t>表示</w:t>
            </w:r>
            <w:r w:rsidR="003E4250">
              <w:rPr>
                <w:rFonts w:hint="eastAsia"/>
              </w:rPr>
              <w:t>get 2</w:t>
            </w:r>
            <w:r w:rsidR="003E4250">
              <w:rPr>
                <w:rFonts w:hint="eastAsia"/>
              </w:rPr>
              <w:t>表示</w:t>
            </w:r>
            <w:r w:rsidR="003E4250">
              <w:rPr>
                <w:rFonts w:hint="eastAsia"/>
              </w:rPr>
              <w:t>post</w:t>
            </w:r>
          </w:p>
        </w:tc>
        <w:tc>
          <w:tcPr>
            <w:tcW w:w="699" w:type="dxa"/>
          </w:tcPr>
          <w:p w:rsidR="00ED37B2" w:rsidRPr="000E1B72" w:rsidRDefault="00ED37B2" w:rsidP="00835796">
            <w:pPr>
              <w:ind w:firstLineChars="0" w:firstLine="0"/>
              <w:jc w:val="left"/>
              <w:rPr>
                <w:i/>
              </w:rPr>
            </w:pPr>
            <w:r w:rsidRPr="000E1B72">
              <w:rPr>
                <w:rFonts w:hint="eastAsia"/>
                <w:i/>
              </w:rPr>
              <w:t>是</w:t>
            </w:r>
          </w:p>
        </w:tc>
      </w:tr>
      <w:tr w:rsidR="00ED37B2" w:rsidTr="00835796">
        <w:trPr>
          <w:trHeight w:val="410"/>
        </w:trPr>
        <w:tc>
          <w:tcPr>
            <w:tcW w:w="2423" w:type="dxa"/>
            <w:gridSpan w:val="2"/>
          </w:tcPr>
          <w:p w:rsidR="00ED37B2" w:rsidRPr="0012047E" w:rsidRDefault="00ED37B2" w:rsidP="00835796">
            <w:pPr>
              <w:ind w:firstLine="480"/>
              <w:jc w:val="left"/>
            </w:pPr>
            <w:r w:rsidRPr="00027528">
              <w:t>retry</w:t>
            </w:r>
          </w:p>
        </w:tc>
        <w:tc>
          <w:tcPr>
            <w:tcW w:w="1075" w:type="dxa"/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4652" w:type="dxa"/>
            <w:gridSpan w:val="2"/>
          </w:tcPr>
          <w:p w:rsidR="00ED37B2" w:rsidRDefault="00ED37B2" w:rsidP="009012F2">
            <w:pPr>
              <w:ind w:firstLineChars="0" w:firstLine="0"/>
              <w:jc w:val="left"/>
            </w:pPr>
            <w:r>
              <w:rPr>
                <w:rFonts w:hint="eastAsia"/>
              </w:rPr>
              <w:t>回调时，重试次数，合法范围</w:t>
            </w:r>
            <w:r>
              <w:rPr>
                <w:rFonts w:hint="eastAsia"/>
              </w:rPr>
              <w:t>[1,</w:t>
            </w:r>
            <w:r w:rsidR="009012F2"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3</w:t>
            </w:r>
          </w:p>
        </w:tc>
        <w:tc>
          <w:tcPr>
            <w:tcW w:w="699" w:type="dxa"/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ED37B2" w:rsidTr="00835796">
        <w:trPr>
          <w:trHeight w:val="145"/>
        </w:trPr>
        <w:tc>
          <w:tcPr>
            <w:tcW w:w="2423" w:type="dxa"/>
            <w:gridSpan w:val="2"/>
          </w:tcPr>
          <w:p w:rsidR="00ED37B2" w:rsidRPr="0012047E" w:rsidRDefault="00ED37B2" w:rsidP="00835796">
            <w:pPr>
              <w:ind w:firstLine="480"/>
              <w:jc w:val="left"/>
            </w:pPr>
            <w:r w:rsidRPr="00A63A66">
              <w:t>timeout</w:t>
            </w:r>
          </w:p>
        </w:tc>
        <w:tc>
          <w:tcPr>
            <w:tcW w:w="1075" w:type="dxa"/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4652" w:type="dxa"/>
            <w:gridSpan w:val="2"/>
          </w:tcPr>
          <w:p w:rsidR="00ED37B2" w:rsidRDefault="00ED37B2" w:rsidP="009012F2">
            <w:pPr>
              <w:ind w:firstLineChars="0" w:firstLine="0"/>
              <w:jc w:val="left"/>
            </w:pPr>
            <w:r>
              <w:rPr>
                <w:rFonts w:hint="eastAsia"/>
              </w:rPr>
              <w:t>回调时，超时时间，合法范围</w:t>
            </w:r>
            <w:r w:rsidR="00C9052B">
              <w:rPr>
                <w:rFonts w:hint="eastAsia"/>
              </w:rPr>
              <w:t>[0</w:t>
            </w:r>
            <w:r>
              <w:rPr>
                <w:rFonts w:hint="eastAsia"/>
              </w:rPr>
              <w:t>,</w:t>
            </w:r>
            <w:r w:rsidR="0015502E">
              <w:rPr>
                <w:rFonts w:hint="eastAsia"/>
              </w:rPr>
              <w:t>3</w:t>
            </w:r>
            <w:r w:rsidR="009012F2">
              <w:rPr>
                <w:rFonts w:hint="eastAsia"/>
              </w:rPr>
              <w:t>0</w:t>
            </w:r>
            <w:r>
              <w:rPr>
                <w:rFonts w:hint="eastAsia"/>
              </w:rPr>
              <w:t>00]ms</w:t>
            </w:r>
          </w:p>
        </w:tc>
        <w:tc>
          <w:tcPr>
            <w:tcW w:w="699" w:type="dxa"/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E11542" w:rsidTr="00835796">
        <w:trPr>
          <w:trHeight w:val="145"/>
        </w:trPr>
        <w:tc>
          <w:tcPr>
            <w:tcW w:w="2423" w:type="dxa"/>
            <w:gridSpan w:val="2"/>
          </w:tcPr>
          <w:p w:rsidR="00E11542" w:rsidRPr="00A63A66" w:rsidRDefault="00E11542" w:rsidP="00835796">
            <w:pPr>
              <w:ind w:firstLine="480"/>
              <w:jc w:val="left"/>
            </w:pPr>
            <w:r w:rsidRPr="00E11542">
              <w:t>expire</w:t>
            </w:r>
          </w:p>
        </w:tc>
        <w:tc>
          <w:tcPr>
            <w:tcW w:w="1075" w:type="dxa"/>
          </w:tcPr>
          <w:p w:rsidR="00E11542" w:rsidRDefault="00E1154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4652" w:type="dxa"/>
            <w:gridSpan w:val="2"/>
          </w:tcPr>
          <w:p w:rsidR="00E11542" w:rsidRDefault="00E1154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过期时间，时间到了就不再发起回调</w:t>
            </w:r>
          </w:p>
        </w:tc>
        <w:tc>
          <w:tcPr>
            <w:tcW w:w="699" w:type="dxa"/>
          </w:tcPr>
          <w:p w:rsidR="00E11542" w:rsidRDefault="00E1154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0F1418" w:rsidTr="00835796">
        <w:trPr>
          <w:trHeight w:val="145"/>
        </w:trPr>
        <w:tc>
          <w:tcPr>
            <w:tcW w:w="2423" w:type="dxa"/>
            <w:gridSpan w:val="2"/>
          </w:tcPr>
          <w:p w:rsidR="000F1418" w:rsidRPr="00E11542" w:rsidRDefault="00C96B9C" w:rsidP="00835796">
            <w:pPr>
              <w:ind w:firstLine="480"/>
              <w:jc w:val="left"/>
            </w:pPr>
            <w:r w:rsidRPr="00C96B9C">
              <w:t>timestamp</w:t>
            </w:r>
          </w:p>
        </w:tc>
        <w:tc>
          <w:tcPr>
            <w:tcW w:w="1075" w:type="dxa"/>
          </w:tcPr>
          <w:p w:rsidR="000F1418" w:rsidRDefault="00C96B9C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4652" w:type="dxa"/>
            <w:gridSpan w:val="2"/>
          </w:tcPr>
          <w:p w:rsidR="000F1418" w:rsidRDefault="00C96B9C" w:rsidP="00E55AFE">
            <w:pPr>
              <w:ind w:firstLineChars="0" w:firstLine="0"/>
              <w:jc w:val="left"/>
            </w:pPr>
            <w:r>
              <w:rPr>
                <w:rFonts w:hint="eastAsia"/>
              </w:rPr>
              <w:t>时间戳，</w:t>
            </w:r>
            <w:r w:rsidR="00E55AFE">
              <w:rPr>
                <w:rFonts w:hint="eastAsia"/>
              </w:rPr>
              <w:t>type=2</w:t>
            </w:r>
            <w:r w:rsidR="00E55AFE">
              <w:rPr>
                <w:rFonts w:hint="eastAsia"/>
              </w:rPr>
              <w:t>时必须参数</w:t>
            </w:r>
          </w:p>
        </w:tc>
        <w:tc>
          <w:tcPr>
            <w:tcW w:w="699" w:type="dxa"/>
          </w:tcPr>
          <w:p w:rsidR="000F1418" w:rsidRDefault="000F1418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可选</w:t>
            </w:r>
          </w:p>
        </w:tc>
      </w:tr>
      <w:tr w:rsidR="00ED37B2" w:rsidTr="00835796">
        <w:trPr>
          <w:trHeight w:val="145"/>
        </w:trPr>
        <w:tc>
          <w:tcPr>
            <w:tcW w:w="2423" w:type="dxa"/>
            <w:gridSpan w:val="2"/>
          </w:tcPr>
          <w:p w:rsidR="00ED37B2" w:rsidRPr="007073E9" w:rsidRDefault="00ED37B2" w:rsidP="00835796">
            <w:pPr>
              <w:ind w:firstLine="480"/>
              <w:jc w:val="left"/>
            </w:pPr>
            <w:r w:rsidRPr="00C6706B">
              <w:t>params</w:t>
            </w:r>
          </w:p>
        </w:tc>
        <w:tc>
          <w:tcPr>
            <w:tcW w:w="1075" w:type="dxa"/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4652" w:type="dxa"/>
            <w:gridSpan w:val="2"/>
          </w:tcPr>
          <w:p w:rsidR="00ED37B2" w:rsidRDefault="006127DB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回调时，参数</w:t>
            </w:r>
            <w:r w:rsidR="00ED37B2">
              <w:rPr>
                <w:rFonts w:hint="eastAsia"/>
              </w:rPr>
              <w:t>，</w:t>
            </w: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json</w:t>
            </w:r>
          </w:p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比如</w:t>
            </w:r>
            <w:r w:rsidR="006127DB">
              <w:rPr>
                <w:rFonts w:hint="eastAsia"/>
              </w:rPr>
              <w:t>json_encode(</w:t>
            </w:r>
            <w:r>
              <w:rPr>
                <w:rFonts w:hint="eastAsia"/>
              </w:rPr>
              <w:t>array(</w:t>
            </w:r>
            <w:r w:rsidRPr="003068EE">
              <w:rPr>
                <w:szCs w:val="21"/>
              </w:rPr>
              <w:t>"</w:t>
            </w:r>
            <w:r w:rsidRPr="003068EE">
              <w:t>order_id</w:t>
            </w:r>
            <w:r w:rsidRPr="003068EE">
              <w:rPr>
                <w:szCs w:val="21"/>
              </w:rPr>
              <w:t>"</w:t>
            </w:r>
            <w:r w:rsidRPr="009D209C">
              <w:t xml:space="preserve"> =&gt;</w:t>
            </w:r>
            <w:r>
              <w:rPr>
                <w:rFonts w:hint="eastAsia"/>
              </w:rPr>
              <w:t>123)</w:t>
            </w:r>
            <w:r w:rsidR="006127DB">
              <w:rPr>
                <w:rFonts w:hint="eastAsia"/>
              </w:rPr>
              <w:t>)</w:t>
            </w:r>
          </w:p>
        </w:tc>
        <w:tc>
          <w:tcPr>
            <w:tcW w:w="699" w:type="dxa"/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ED37B2" w:rsidTr="00835796">
        <w:trPr>
          <w:trHeight w:val="145"/>
        </w:trPr>
        <w:tc>
          <w:tcPr>
            <w:tcW w:w="2423" w:type="dxa"/>
            <w:gridSpan w:val="2"/>
          </w:tcPr>
          <w:p w:rsidR="00ED37B2" w:rsidRPr="00C6706B" w:rsidRDefault="00ED37B2" w:rsidP="00835796">
            <w:pPr>
              <w:ind w:firstLine="480"/>
              <w:jc w:val="left"/>
            </w:pPr>
          </w:p>
        </w:tc>
        <w:tc>
          <w:tcPr>
            <w:tcW w:w="1075" w:type="dxa"/>
          </w:tcPr>
          <w:p w:rsidR="00ED37B2" w:rsidRDefault="00ED37B2" w:rsidP="00835796">
            <w:pPr>
              <w:ind w:firstLineChars="0" w:firstLine="0"/>
              <w:jc w:val="left"/>
            </w:pPr>
          </w:p>
        </w:tc>
        <w:tc>
          <w:tcPr>
            <w:tcW w:w="4652" w:type="dxa"/>
            <w:gridSpan w:val="2"/>
          </w:tcPr>
          <w:p w:rsidR="00ED37B2" w:rsidRDefault="00ED37B2" w:rsidP="00835796">
            <w:pPr>
              <w:ind w:firstLineChars="0" w:firstLine="0"/>
              <w:jc w:val="left"/>
            </w:pPr>
          </w:p>
        </w:tc>
        <w:tc>
          <w:tcPr>
            <w:tcW w:w="699" w:type="dxa"/>
          </w:tcPr>
          <w:p w:rsidR="00ED37B2" w:rsidRDefault="00ED37B2" w:rsidP="00835796">
            <w:pPr>
              <w:ind w:firstLineChars="0" w:firstLine="0"/>
              <w:jc w:val="left"/>
            </w:pPr>
          </w:p>
        </w:tc>
      </w:tr>
      <w:tr w:rsidR="00ED37B2" w:rsidTr="00835796">
        <w:trPr>
          <w:trHeight w:val="145"/>
        </w:trPr>
        <w:tc>
          <w:tcPr>
            <w:tcW w:w="8849" w:type="dxa"/>
            <w:gridSpan w:val="6"/>
            <w:shd w:val="clear" w:color="auto" w:fill="548DD4" w:themeFill="text2" w:themeFillTint="99"/>
          </w:tcPr>
          <w:p w:rsidR="00ED37B2" w:rsidRDefault="00ED37B2" w:rsidP="00835796">
            <w:pPr>
              <w:ind w:firstLine="480"/>
              <w:jc w:val="left"/>
            </w:pPr>
            <w:r>
              <w:rPr>
                <w:rFonts w:hint="eastAsia"/>
              </w:rPr>
              <w:t>Response</w:t>
            </w:r>
          </w:p>
        </w:tc>
      </w:tr>
      <w:tr w:rsidR="00ED37B2" w:rsidTr="00835796">
        <w:trPr>
          <w:trHeight w:val="145"/>
        </w:trPr>
        <w:tc>
          <w:tcPr>
            <w:tcW w:w="8849" w:type="dxa"/>
            <w:gridSpan w:val="6"/>
            <w:tcBorders>
              <w:bottom w:val="single" w:sz="4" w:space="0" w:color="auto"/>
            </w:tcBorders>
          </w:tcPr>
          <w:p w:rsidR="00ED37B2" w:rsidRDefault="00ED37B2" w:rsidP="00835796">
            <w:pPr>
              <w:ind w:firstLine="480"/>
              <w:jc w:val="left"/>
            </w:pPr>
            <w:r>
              <w:t>R</w:t>
            </w:r>
            <w:r>
              <w:rPr>
                <w:rFonts w:hint="eastAsia"/>
              </w:rPr>
              <w:t>esponse header</w:t>
            </w:r>
          </w:p>
        </w:tc>
      </w:tr>
      <w:tr w:rsidR="00ED37B2" w:rsidTr="00835796">
        <w:trPr>
          <w:trHeight w:val="145"/>
        </w:trPr>
        <w:tc>
          <w:tcPr>
            <w:tcW w:w="2321" w:type="dxa"/>
            <w:tcBorders>
              <w:bottom w:val="single" w:sz="4" w:space="0" w:color="auto"/>
            </w:tcBorders>
          </w:tcPr>
          <w:p w:rsidR="00ED37B2" w:rsidRDefault="00ED37B2" w:rsidP="00835796">
            <w:pPr>
              <w:ind w:firstLine="480"/>
              <w:jc w:val="left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177" w:type="dxa"/>
            <w:gridSpan w:val="2"/>
            <w:tcBorders>
              <w:bottom w:val="single" w:sz="4" w:space="0" w:color="auto"/>
            </w:tcBorders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4562" w:type="dxa"/>
            <w:tcBorders>
              <w:bottom w:val="single" w:sz="4" w:space="0" w:color="auto"/>
            </w:tcBorders>
          </w:tcPr>
          <w:p w:rsidR="00ED37B2" w:rsidRDefault="00ED37B2" w:rsidP="0083579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789" w:type="dxa"/>
            <w:gridSpan w:val="2"/>
            <w:tcBorders>
              <w:bottom w:val="single" w:sz="4" w:space="0" w:color="auto"/>
            </w:tcBorders>
          </w:tcPr>
          <w:p w:rsidR="00ED37B2" w:rsidRDefault="00ED37B2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</w:tr>
      <w:tr w:rsidR="00ED37B2" w:rsidTr="00835796">
        <w:trPr>
          <w:trHeight w:val="145"/>
        </w:trPr>
        <w:tc>
          <w:tcPr>
            <w:tcW w:w="8849" w:type="dxa"/>
            <w:gridSpan w:val="6"/>
            <w:shd w:val="clear" w:color="auto" w:fill="auto"/>
          </w:tcPr>
          <w:p w:rsidR="00ED37B2" w:rsidRDefault="00ED37B2" w:rsidP="00835796">
            <w:pPr>
              <w:ind w:firstLine="480"/>
              <w:jc w:val="left"/>
            </w:pPr>
            <w:r>
              <w:rPr>
                <w:rFonts w:hint="eastAsia"/>
              </w:rPr>
              <w:t>Response body</w:t>
            </w:r>
          </w:p>
        </w:tc>
      </w:tr>
      <w:tr w:rsidR="00ED37B2" w:rsidRPr="004B1633" w:rsidTr="00835796">
        <w:trPr>
          <w:trHeight w:val="637"/>
        </w:trPr>
        <w:tc>
          <w:tcPr>
            <w:tcW w:w="8849" w:type="dxa"/>
            <w:gridSpan w:val="6"/>
            <w:tcBorders>
              <w:bottom w:val="single" w:sz="4" w:space="0" w:color="auto"/>
            </w:tcBorders>
          </w:tcPr>
          <w:p w:rsidR="00ED37B2" w:rsidRDefault="00ED37B2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{</w:t>
            </w:r>
          </w:p>
          <w:p w:rsidR="00ED37B2" w:rsidRDefault="00ED37B2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"</w:t>
            </w:r>
            <w:r w:rsidR="00872AE7">
              <w:rPr>
                <w:rFonts w:hint="eastAsia"/>
                <w:szCs w:val="21"/>
              </w:rPr>
              <w:t xml:space="preserve"> errno</w:t>
            </w:r>
            <w:r w:rsidRPr="003068EE">
              <w:rPr>
                <w:szCs w:val="21"/>
              </w:rPr>
              <w:t>":"0",</w:t>
            </w:r>
          </w:p>
          <w:p w:rsidR="00ED37B2" w:rsidRDefault="00ED37B2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"</w:t>
            </w:r>
            <w:r w:rsidR="00872AE7">
              <w:rPr>
                <w:rFonts w:hint="eastAsia"/>
                <w:szCs w:val="21"/>
              </w:rPr>
              <w:t xml:space="preserve"> errmsg</w:t>
            </w:r>
            <w:r w:rsidRPr="003068EE">
              <w:rPr>
                <w:szCs w:val="21"/>
              </w:rPr>
              <w:t>":"",</w:t>
            </w:r>
          </w:p>
          <w:p w:rsidR="00ED37B2" w:rsidRPr="004B1633" w:rsidRDefault="00ED37B2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}</w:t>
            </w:r>
          </w:p>
        </w:tc>
      </w:tr>
      <w:tr w:rsidR="00ED37B2" w:rsidTr="00835796">
        <w:trPr>
          <w:trHeight w:val="145"/>
        </w:trPr>
        <w:tc>
          <w:tcPr>
            <w:tcW w:w="8849" w:type="dxa"/>
            <w:gridSpan w:val="6"/>
            <w:shd w:val="clear" w:color="auto" w:fill="548DD4" w:themeFill="text2" w:themeFillTint="99"/>
          </w:tcPr>
          <w:p w:rsidR="00ED37B2" w:rsidRDefault="00ED37B2" w:rsidP="00835796">
            <w:pPr>
              <w:ind w:firstLine="480"/>
              <w:jc w:val="left"/>
            </w:pPr>
            <w:r>
              <w:rPr>
                <w:rFonts w:hint="eastAsia"/>
              </w:rPr>
              <w:t>Example</w:t>
            </w:r>
          </w:p>
        </w:tc>
      </w:tr>
      <w:tr w:rsidR="00ED37B2" w:rsidTr="00835796">
        <w:trPr>
          <w:trHeight w:val="145"/>
        </w:trPr>
        <w:tc>
          <w:tcPr>
            <w:tcW w:w="8849" w:type="dxa"/>
            <w:gridSpan w:val="6"/>
          </w:tcPr>
          <w:p w:rsidR="00ED37B2" w:rsidRDefault="00ED37B2" w:rsidP="00835796">
            <w:pPr>
              <w:ind w:firstLine="480"/>
              <w:jc w:val="left"/>
            </w:pPr>
            <w:r>
              <w:t>L</w:t>
            </w:r>
            <w:r>
              <w:rPr>
                <w:rFonts w:hint="eastAsia"/>
              </w:rPr>
              <w:t>inux curl</w:t>
            </w:r>
            <w:r>
              <w:rPr>
                <w:rFonts w:hint="eastAsia"/>
              </w:rPr>
              <w:t>命令：</w:t>
            </w:r>
          </w:p>
          <w:p w:rsidR="000505E7" w:rsidRDefault="007604B0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hint="eastAsia"/>
              </w:rPr>
            </w:pPr>
            <w:r w:rsidRPr="007604B0">
              <w:t>curl -d "qid=800100&amp;url=http:\/\/10.10.8.100:8080/gulfstream\/api\/v1\/raptor\/dTest</w:t>
            </w:r>
          </w:p>
          <w:p w:rsidR="000505E7" w:rsidRDefault="007604B0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hint="eastAsia"/>
              </w:rPr>
            </w:pPr>
            <w:r w:rsidRPr="007604B0">
              <w:t xml:space="preserve">&amp;type=1&amp;mode=1&amp;retry=3&amp;timeout=3&amp;params={'order_id':100}" </w:t>
            </w:r>
            <w:r w:rsidR="000505E7">
              <w:rPr>
                <w:rFonts w:hint="eastAsia"/>
              </w:rPr>
              <w:t xml:space="preserve"> </w:t>
            </w:r>
          </w:p>
          <w:p w:rsidR="00ED37B2" w:rsidRDefault="007604B0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szCs w:val="21"/>
              </w:rPr>
            </w:pPr>
            <w:r w:rsidRPr="007604B0">
              <w:t>"http://10.10.8.100:8080/bridgequeue/addTask"</w:t>
            </w:r>
          </w:p>
          <w:p w:rsidR="00ED37B2" w:rsidRDefault="00ED37B2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{</w:t>
            </w:r>
          </w:p>
          <w:p w:rsidR="00ED37B2" w:rsidRDefault="00ED37B2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"</w:t>
            </w:r>
            <w:r w:rsidR="00A536FA">
              <w:rPr>
                <w:rFonts w:hint="eastAsia"/>
                <w:szCs w:val="21"/>
              </w:rPr>
              <w:t>errno</w:t>
            </w:r>
            <w:r w:rsidRPr="003068EE">
              <w:rPr>
                <w:szCs w:val="21"/>
              </w:rPr>
              <w:t>":"0",</w:t>
            </w:r>
          </w:p>
          <w:p w:rsidR="00ED37B2" w:rsidRDefault="00ED37B2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"</w:t>
            </w:r>
            <w:r w:rsidR="00A536FA">
              <w:rPr>
                <w:rFonts w:hint="eastAsia"/>
                <w:szCs w:val="21"/>
              </w:rPr>
              <w:t>errmsg</w:t>
            </w:r>
            <w:r w:rsidRPr="003068EE">
              <w:rPr>
                <w:szCs w:val="21"/>
              </w:rPr>
              <w:t>":"",</w:t>
            </w:r>
          </w:p>
          <w:p w:rsidR="00ED37B2" w:rsidRDefault="00ED37B2" w:rsidP="00835796">
            <w:pPr>
              <w:ind w:firstLineChars="0" w:firstLine="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}</w:t>
            </w:r>
          </w:p>
          <w:p w:rsidR="00ED37B2" w:rsidRPr="003068EE" w:rsidRDefault="00ED37B2" w:rsidP="00835796">
            <w:pPr>
              <w:ind w:firstLineChars="0" w:firstLine="0"/>
              <w:jc w:val="left"/>
            </w:pPr>
          </w:p>
        </w:tc>
      </w:tr>
      <w:tr w:rsidR="00ED37B2" w:rsidTr="00835796">
        <w:trPr>
          <w:trHeight w:val="145"/>
        </w:trPr>
        <w:tc>
          <w:tcPr>
            <w:tcW w:w="8849" w:type="dxa"/>
            <w:gridSpan w:val="6"/>
          </w:tcPr>
          <w:p w:rsidR="00ED37B2" w:rsidRDefault="00ED37B2" w:rsidP="00835796">
            <w:pPr>
              <w:ind w:firstLineChars="83" w:firstLine="199"/>
              <w:jc w:val="left"/>
            </w:pPr>
            <w:r>
              <w:rPr>
                <w:rFonts w:hint="eastAsia"/>
                <w:szCs w:val="21"/>
              </w:rPr>
              <w:t>PHP code:</w:t>
            </w:r>
          </w:p>
          <w:p w:rsidR="00ED37B2" w:rsidRDefault="00ED37B2" w:rsidP="00835796">
            <w:pPr>
              <w:spacing w:line="240" w:lineRule="auto"/>
              <w:ind w:firstLineChars="0" w:firstLine="0"/>
              <w:jc w:val="left"/>
            </w:pPr>
          </w:p>
          <w:p w:rsidR="00ED37B2" w:rsidRDefault="00ED37B2" w:rsidP="00835796">
            <w:pPr>
              <w:spacing w:line="240" w:lineRule="auto"/>
              <w:ind w:firstLineChars="0" w:firstLine="0"/>
              <w:jc w:val="left"/>
            </w:pPr>
          </w:p>
        </w:tc>
      </w:tr>
    </w:tbl>
    <w:p w:rsidR="004965EE" w:rsidRDefault="004965EE" w:rsidP="004965EE">
      <w:pPr>
        <w:ind w:firstLine="480"/>
      </w:pPr>
    </w:p>
    <w:p w:rsidR="004965EE" w:rsidRPr="004965EE" w:rsidRDefault="004965EE" w:rsidP="004965EE">
      <w:pPr>
        <w:ind w:firstLine="480"/>
      </w:pPr>
    </w:p>
    <w:p w:rsidR="004965EE" w:rsidRPr="00E37198" w:rsidRDefault="004965EE" w:rsidP="004965EE">
      <w:pPr>
        <w:pStyle w:val="4"/>
      </w:pPr>
      <w:r>
        <w:rPr>
          <w:rFonts w:hint="eastAsia"/>
        </w:rPr>
        <w:t>查询队列任务数</w:t>
      </w:r>
    </w:p>
    <w:tbl>
      <w:tblPr>
        <w:tblStyle w:val="af"/>
        <w:tblW w:w="8849" w:type="dxa"/>
        <w:tblLook w:val="04A0"/>
      </w:tblPr>
      <w:tblGrid>
        <w:gridCol w:w="2321"/>
        <w:gridCol w:w="102"/>
        <w:gridCol w:w="1075"/>
        <w:gridCol w:w="4562"/>
        <w:gridCol w:w="789"/>
      </w:tblGrid>
      <w:tr w:rsidR="004965EE" w:rsidTr="00835796">
        <w:trPr>
          <w:trHeight w:val="396"/>
        </w:trPr>
        <w:tc>
          <w:tcPr>
            <w:tcW w:w="2423" w:type="dxa"/>
            <w:gridSpan w:val="2"/>
            <w:tcBorders>
              <w:bottom w:val="single" w:sz="4" w:space="0" w:color="auto"/>
            </w:tcBorders>
          </w:tcPr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426" w:type="dxa"/>
            <w:gridSpan w:val="3"/>
            <w:tcBorders>
              <w:bottom w:val="single" w:sz="4" w:space="0" w:color="auto"/>
            </w:tcBorders>
          </w:tcPr>
          <w:p w:rsidR="004965EE" w:rsidRPr="00721CF4" w:rsidRDefault="005C6A71" w:rsidP="00835796">
            <w:pPr>
              <w:ind w:firstLine="48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查询队列任务数</w:t>
            </w:r>
          </w:p>
        </w:tc>
      </w:tr>
      <w:tr w:rsidR="004965EE" w:rsidTr="00835796">
        <w:trPr>
          <w:trHeight w:val="410"/>
        </w:trPr>
        <w:tc>
          <w:tcPr>
            <w:tcW w:w="8849" w:type="dxa"/>
            <w:gridSpan w:val="5"/>
            <w:shd w:val="clear" w:color="auto" w:fill="548DD4" w:themeFill="text2" w:themeFillTint="99"/>
          </w:tcPr>
          <w:p w:rsidR="004965EE" w:rsidRPr="0033674A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Request</w:t>
            </w:r>
          </w:p>
        </w:tc>
      </w:tr>
      <w:tr w:rsidR="004965EE" w:rsidTr="00835796">
        <w:trPr>
          <w:trHeight w:val="2005"/>
        </w:trPr>
        <w:tc>
          <w:tcPr>
            <w:tcW w:w="8849" w:type="dxa"/>
            <w:gridSpan w:val="5"/>
            <w:vAlign w:val="center"/>
          </w:tcPr>
          <w:p w:rsidR="004965EE" w:rsidRDefault="004965EE" w:rsidP="00835796">
            <w:pPr>
              <w:ind w:firstLine="48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线下：</w:t>
            </w:r>
          </w:p>
          <w:p w:rsidR="004965EE" w:rsidRDefault="004965EE" w:rsidP="00835796">
            <w:pPr>
              <w:ind w:firstLine="48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Http Method</w:t>
            </w:r>
            <w:r>
              <w:rPr>
                <w:rFonts w:cs="Calibri" w:hint="eastAsia"/>
              </w:rPr>
              <w:t>：</w:t>
            </w:r>
            <w:r w:rsidR="00DA3C7D">
              <w:rPr>
                <w:rFonts w:cs="Calibri" w:hint="eastAsia"/>
              </w:rPr>
              <w:t>get</w:t>
            </w:r>
          </w:p>
          <w:p w:rsidR="004965EE" w:rsidRDefault="004965EE" w:rsidP="00835796">
            <w:pPr>
              <w:ind w:firstLine="480"/>
              <w:jc w:val="left"/>
              <w:rPr>
                <w:rFonts w:cs="Calibri"/>
              </w:rPr>
            </w:pPr>
            <w:r>
              <w:rPr>
                <w:rFonts w:hint="eastAsia"/>
              </w:rPr>
              <w:t>Host:</w:t>
            </w:r>
            <w:r>
              <w:t xml:space="preserve"> </w:t>
            </w:r>
            <w:r w:rsidR="00AB4525">
              <w:t>http://10.10.</w:t>
            </w:r>
            <w:r w:rsidR="00AB4525">
              <w:rPr>
                <w:rFonts w:hint="eastAsia"/>
              </w:rPr>
              <w:t>8</w:t>
            </w:r>
            <w:r w:rsidR="00AB4525">
              <w:t>.10</w:t>
            </w:r>
            <w:r w:rsidR="00AB4525">
              <w:rPr>
                <w:rFonts w:hint="eastAsia"/>
              </w:rPr>
              <w:t>0</w:t>
            </w:r>
            <w:r w:rsidRPr="00EB5E52">
              <w:t>:8000/</w:t>
            </w:r>
            <w:r w:rsidR="00C6204F">
              <w:t>bridgequeue/</w:t>
            </w:r>
            <w:r w:rsidR="00C6204F">
              <w:rPr>
                <w:rFonts w:hint="eastAsia"/>
              </w:rPr>
              <w:t>getLength</w:t>
            </w:r>
          </w:p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线上：</w:t>
            </w:r>
          </w:p>
          <w:p w:rsidR="0061382F" w:rsidRDefault="004965EE" w:rsidP="0061382F">
            <w:pPr>
              <w:ind w:firstLine="48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Http Method</w:t>
            </w:r>
            <w:r>
              <w:rPr>
                <w:rFonts w:cs="Calibri" w:hint="eastAsia"/>
              </w:rPr>
              <w:t>：</w:t>
            </w:r>
            <w:r>
              <w:rPr>
                <w:rFonts w:cs="Calibri" w:hint="eastAsia"/>
              </w:rPr>
              <w:t>get</w:t>
            </w:r>
          </w:p>
          <w:p w:rsidR="004965EE" w:rsidRPr="0033674A" w:rsidRDefault="004965EE" w:rsidP="004F5A6D">
            <w:pPr>
              <w:ind w:firstLine="480"/>
              <w:jc w:val="left"/>
            </w:pPr>
            <w:r w:rsidRPr="003006DF">
              <w:t>http:</w:t>
            </w:r>
            <w:r w:rsidR="004F5A6D">
              <w:t>//10.231.158.59:8000/</w:t>
            </w:r>
            <w:r w:rsidR="00C6204F" w:rsidRPr="00C6204F">
              <w:t>bridgequeue/</w:t>
            </w:r>
            <w:r w:rsidR="00C6204F">
              <w:rPr>
                <w:rFonts w:hint="eastAsia"/>
              </w:rPr>
              <w:t>getLength</w:t>
            </w:r>
          </w:p>
        </w:tc>
      </w:tr>
      <w:tr w:rsidR="004965EE" w:rsidTr="00835796">
        <w:trPr>
          <w:trHeight w:val="396"/>
        </w:trPr>
        <w:tc>
          <w:tcPr>
            <w:tcW w:w="8849" w:type="dxa"/>
            <w:gridSpan w:val="5"/>
          </w:tcPr>
          <w:p w:rsidR="004965EE" w:rsidRDefault="004965EE" w:rsidP="00835796">
            <w:pPr>
              <w:ind w:firstLine="480"/>
              <w:jc w:val="left"/>
            </w:pPr>
            <w:r>
              <w:t>R</w:t>
            </w:r>
            <w:r>
              <w:rPr>
                <w:rFonts w:hint="eastAsia"/>
              </w:rPr>
              <w:t>equest header</w:t>
            </w:r>
          </w:p>
        </w:tc>
      </w:tr>
      <w:tr w:rsidR="004965EE" w:rsidTr="00037427">
        <w:trPr>
          <w:trHeight w:val="791"/>
        </w:trPr>
        <w:tc>
          <w:tcPr>
            <w:tcW w:w="2423" w:type="dxa"/>
            <w:gridSpan w:val="2"/>
          </w:tcPr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075" w:type="dxa"/>
          </w:tcPr>
          <w:p w:rsidR="004965EE" w:rsidRDefault="004965EE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4562" w:type="dxa"/>
          </w:tcPr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789" w:type="dxa"/>
          </w:tcPr>
          <w:p w:rsidR="004965EE" w:rsidRDefault="004965EE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</w:tr>
      <w:tr w:rsidR="004965EE" w:rsidTr="00835796">
        <w:trPr>
          <w:trHeight w:val="396"/>
        </w:trPr>
        <w:tc>
          <w:tcPr>
            <w:tcW w:w="8849" w:type="dxa"/>
            <w:gridSpan w:val="5"/>
          </w:tcPr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lastRenderedPageBreak/>
              <w:t>Request param</w:t>
            </w:r>
          </w:p>
        </w:tc>
      </w:tr>
      <w:tr w:rsidR="004965EE" w:rsidTr="00037427">
        <w:trPr>
          <w:trHeight w:val="805"/>
        </w:trPr>
        <w:tc>
          <w:tcPr>
            <w:tcW w:w="2423" w:type="dxa"/>
            <w:gridSpan w:val="2"/>
          </w:tcPr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075" w:type="dxa"/>
          </w:tcPr>
          <w:p w:rsidR="004965EE" w:rsidRDefault="004965EE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4562" w:type="dxa"/>
          </w:tcPr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789" w:type="dxa"/>
          </w:tcPr>
          <w:p w:rsidR="004965EE" w:rsidRDefault="004965EE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</w:tr>
      <w:tr w:rsidR="004965EE" w:rsidTr="00037427">
        <w:trPr>
          <w:trHeight w:val="396"/>
        </w:trPr>
        <w:tc>
          <w:tcPr>
            <w:tcW w:w="2423" w:type="dxa"/>
            <w:gridSpan w:val="2"/>
          </w:tcPr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</w:tcPr>
          <w:p w:rsidR="004965EE" w:rsidRDefault="004965EE" w:rsidP="00835796">
            <w:pPr>
              <w:ind w:firstLineChars="83" w:firstLine="199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4562" w:type="dxa"/>
          </w:tcPr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789" w:type="dxa"/>
          </w:tcPr>
          <w:p w:rsidR="004965EE" w:rsidRDefault="004965EE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965EE" w:rsidTr="00037427">
        <w:trPr>
          <w:trHeight w:val="396"/>
        </w:trPr>
        <w:tc>
          <w:tcPr>
            <w:tcW w:w="2423" w:type="dxa"/>
            <w:gridSpan w:val="2"/>
          </w:tcPr>
          <w:p w:rsidR="004965EE" w:rsidRDefault="004965EE" w:rsidP="00835796">
            <w:pPr>
              <w:ind w:firstLine="480"/>
              <w:jc w:val="left"/>
            </w:pPr>
          </w:p>
        </w:tc>
        <w:tc>
          <w:tcPr>
            <w:tcW w:w="1075" w:type="dxa"/>
          </w:tcPr>
          <w:p w:rsidR="004965EE" w:rsidRDefault="004965EE" w:rsidP="00835796">
            <w:pPr>
              <w:ind w:firstLine="480"/>
              <w:jc w:val="left"/>
            </w:pPr>
          </w:p>
        </w:tc>
        <w:tc>
          <w:tcPr>
            <w:tcW w:w="4562" w:type="dxa"/>
          </w:tcPr>
          <w:p w:rsidR="004965EE" w:rsidRDefault="004965EE" w:rsidP="00835796">
            <w:pPr>
              <w:ind w:firstLine="480"/>
              <w:jc w:val="left"/>
            </w:pPr>
          </w:p>
        </w:tc>
        <w:tc>
          <w:tcPr>
            <w:tcW w:w="789" w:type="dxa"/>
          </w:tcPr>
          <w:p w:rsidR="004965EE" w:rsidRDefault="004965EE" w:rsidP="00835796">
            <w:pPr>
              <w:ind w:firstLine="480"/>
              <w:jc w:val="left"/>
            </w:pPr>
          </w:p>
        </w:tc>
      </w:tr>
      <w:tr w:rsidR="004965EE" w:rsidTr="00835796">
        <w:trPr>
          <w:trHeight w:val="396"/>
        </w:trPr>
        <w:tc>
          <w:tcPr>
            <w:tcW w:w="8849" w:type="dxa"/>
            <w:gridSpan w:val="5"/>
            <w:shd w:val="clear" w:color="auto" w:fill="548DD4" w:themeFill="text2" w:themeFillTint="99"/>
          </w:tcPr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Request POST</w:t>
            </w:r>
          </w:p>
        </w:tc>
      </w:tr>
      <w:tr w:rsidR="004965EE" w:rsidTr="00037427">
        <w:trPr>
          <w:trHeight w:val="805"/>
        </w:trPr>
        <w:tc>
          <w:tcPr>
            <w:tcW w:w="2423" w:type="dxa"/>
            <w:gridSpan w:val="2"/>
          </w:tcPr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075" w:type="dxa"/>
          </w:tcPr>
          <w:p w:rsidR="004965EE" w:rsidRDefault="004965EE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4562" w:type="dxa"/>
          </w:tcPr>
          <w:p w:rsidR="004965EE" w:rsidRDefault="004965EE" w:rsidP="0083579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789" w:type="dxa"/>
          </w:tcPr>
          <w:p w:rsidR="004965EE" w:rsidRDefault="004965EE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</w:tr>
      <w:tr w:rsidR="004965EE" w:rsidTr="00037427">
        <w:trPr>
          <w:trHeight w:val="410"/>
        </w:trPr>
        <w:tc>
          <w:tcPr>
            <w:tcW w:w="2423" w:type="dxa"/>
            <w:gridSpan w:val="2"/>
          </w:tcPr>
          <w:p w:rsidR="004965EE" w:rsidRDefault="00DA5139" w:rsidP="00835796">
            <w:pPr>
              <w:ind w:firstLine="480"/>
              <w:jc w:val="left"/>
            </w:pPr>
            <w:r>
              <w:rPr>
                <w:rFonts w:hint="eastAsia"/>
              </w:rPr>
              <w:t>qid</w:t>
            </w:r>
          </w:p>
        </w:tc>
        <w:tc>
          <w:tcPr>
            <w:tcW w:w="1075" w:type="dxa"/>
          </w:tcPr>
          <w:p w:rsidR="004965EE" w:rsidRDefault="00F14A20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4562" w:type="dxa"/>
          </w:tcPr>
          <w:p w:rsidR="004965EE" w:rsidRPr="00A92E8E" w:rsidRDefault="004965EE" w:rsidP="00835796">
            <w:pPr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789" w:type="dxa"/>
          </w:tcPr>
          <w:p w:rsidR="004965EE" w:rsidRDefault="004965EE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037427" w:rsidTr="00037427">
        <w:trPr>
          <w:trHeight w:val="805"/>
        </w:trPr>
        <w:tc>
          <w:tcPr>
            <w:tcW w:w="2423" w:type="dxa"/>
            <w:gridSpan w:val="2"/>
          </w:tcPr>
          <w:p w:rsidR="00037427" w:rsidRPr="0012047E" w:rsidRDefault="00037427" w:rsidP="00835796">
            <w:pPr>
              <w:ind w:firstLine="48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075" w:type="dxa"/>
          </w:tcPr>
          <w:p w:rsidR="00037427" w:rsidRDefault="00037427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4562" w:type="dxa"/>
          </w:tcPr>
          <w:p w:rsidR="00037427" w:rsidRPr="00A92E8E" w:rsidRDefault="00037427" w:rsidP="00C36AF7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9E3AEC">
              <w:rPr>
                <w:rFonts w:hint="eastAsia"/>
              </w:rPr>
              <w:t>队列类型，</w:t>
            </w:r>
            <w:r w:rsidRPr="009E3AEC">
              <w:rPr>
                <w:rFonts w:hint="eastAsia"/>
              </w:rPr>
              <w:t xml:space="preserve">1 </w:t>
            </w:r>
            <w:r w:rsidRPr="009E3AEC">
              <w:rPr>
                <w:rFonts w:hint="eastAsia"/>
              </w:rPr>
              <w:t>普通队列</w:t>
            </w:r>
            <w:r w:rsidRPr="009E3AEC">
              <w:rPr>
                <w:rFonts w:hint="eastAsia"/>
              </w:rPr>
              <w:t xml:space="preserve"> 2 </w:t>
            </w:r>
            <w:r w:rsidRPr="009E3AEC">
              <w:rPr>
                <w:rFonts w:hint="eastAsia"/>
              </w:rPr>
              <w:t>定时队列</w:t>
            </w:r>
          </w:p>
        </w:tc>
        <w:tc>
          <w:tcPr>
            <w:tcW w:w="789" w:type="dxa"/>
          </w:tcPr>
          <w:p w:rsidR="00037427" w:rsidRDefault="00037427" w:rsidP="00C36AF7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037427" w:rsidTr="00037427">
        <w:trPr>
          <w:trHeight w:val="805"/>
        </w:trPr>
        <w:tc>
          <w:tcPr>
            <w:tcW w:w="2423" w:type="dxa"/>
            <w:gridSpan w:val="2"/>
          </w:tcPr>
          <w:p w:rsidR="00037427" w:rsidRDefault="00037427" w:rsidP="00835796">
            <w:pPr>
              <w:ind w:firstLine="4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1075" w:type="dxa"/>
          </w:tcPr>
          <w:p w:rsidR="00037427" w:rsidRDefault="00037427" w:rsidP="00835796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4562" w:type="dxa"/>
          </w:tcPr>
          <w:p w:rsidR="00037427" w:rsidRPr="009E3AEC" w:rsidRDefault="00B35B8B" w:rsidP="00C36AF7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  <w:r w:rsidR="002D3979">
              <w:rPr>
                <w:rFonts w:hint="eastAsia"/>
              </w:rPr>
              <w:t>，当</w:t>
            </w:r>
            <w:r w:rsidR="002D3979">
              <w:rPr>
                <w:rFonts w:hint="eastAsia"/>
              </w:rPr>
              <w:t>type=2</w:t>
            </w:r>
            <w:r w:rsidR="002D3979">
              <w:rPr>
                <w:rFonts w:hint="eastAsia"/>
              </w:rPr>
              <w:t>时需要</w:t>
            </w:r>
            <w:r w:rsidR="00D41D5F">
              <w:rPr>
                <w:rFonts w:hint="eastAsia"/>
              </w:rPr>
              <w:t>，如果是定时队列，是指获取以</w:t>
            </w:r>
            <w:r w:rsidR="00D41D5F">
              <w:rPr>
                <w:rFonts w:hint="eastAsia"/>
              </w:rPr>
              <w:t>end_time</w:t>
            </w:r>
            <w:r w:rsidR="00D41D5F">
              <w:rPr>
                <w:rFonts w:hint="eastAsia"/>
              </w:rPr>
              <w:t>为截止时间的任务数</w:t>
            </w:r>
          </w:p>
        </w:tc>
        <w:tc>
          <w:tcPr>
            <w:tcW w:w="789" w:type="dxa"/>
          </w:tcPr>
          <w:p w:rsidR="00037427" w:rsidRDefault="00C95810" w:rsidP="00C36AF7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</w:tr>
      <w:tr w:rsidR="00037427" w:rsidTr="00835796">
        <w:trPr>
          <w:trHeight w:val="145"/>
        </w:trPr>
        <w:tc>
          <w:tcPr>
            <w:tcW w:w="8849" w:type="dxa"/>
            <w:gridSpan w:val="5"/>
            <w:shd w:val="clear" w:color="auto" w:fill="548DD4" w:themeFill="text2" w:themeFillTint="99"/>
          </w:tcPr>
          <w:p w:rsidR="00037427" w:rsidRDefault="00037427" w:rsidP="00835796">
            <w:pPr>
              <w:ind w:firstLine="480"/>
              <w:jc w:val="left"/>
            </w:pPr>
            <w:r>
              <w:rPr>
                <w:rFonts w:hint="eastAsia"/>
              </w:rPr>
              <w:t>Response</w:t>
            </w:r>
          </w:p>
        </w:tc>
      </w:tr>
      <w:tr w:rsidR="00037427" w:rsidTr="00835796">
        <w:trPr>
          <w:trHeight w:val="145"/>
        </w:trPr>
        <w:tc>
          <w:tcPr>
            <w:tcW w:w="8849" w:type="dxa"/>
            <w:gridSpan w:val="5"/>
            <w:tcBorders>
              <w:bottom w:val="single" w:sz="4" w:space="0" w:color="auto"/>
            </w:tcBorders>
          </w:tcPr>
          <w:p w:rsidR="00037427" w:rsidRDefault="00037427" w:rsidP="00835796">
            <w:pPr>
              <w:ind w:firstLine="480"/>
              <w:jc w:val="left"/>
            </w:pPr>
            <w:r>
              <w:t>R</w:t>
            </w:r>
            <w:r>
              <w:rPr>
                <w:rFonts w:hint="eastAsia"/>
              </w:rPr>
              <w:t>esponse header</w:t>
            </w:r>
          </w:p>
        </w:tc>
      </w:tr>
      <w:tr w:rsidR="00037427" w:rsidTr="00835796">
        <w:trPr>
          <w:trHeight w:val="145"/>
        </w:trPr>
        <w:tc>
          <w:tcPr>
            <w:tcW w:w="2321" w:type="dxa"/>
            <w:tcBorders>
              <w:bottom w:val="single" w:sz="4" w:space="0" w:color="auto"/>
            </w:tcBorders>
          </w:tcPr>
          <w:p w:rsidR="00037427" w:rsidRDefault="00037427" w:rsidP="00835796">
            <w:pPr>
              <w:ind w:firstLine="48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177" w:type="dxa"/>
            <w:gridSpan w:val="2"/>
            <w:tcBorders>
              <w:bottom w:val="single" w:sz="4" w:space="0" w:color="auto"/>
            </w:tcBorders>
          </w:tcPr>
          <w:p w:rsidR="00037427" w:rsidRDefault="00037427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4562" w:type="dxa"/>
            <w:tcBorders>
              <w:bottom w:val="single" w:sz="4" w:space="0" w:color="auto"/>
            </w:tcBorders>
          </w:tcPr>
          <w:p w:rsidR="00037427" w:rsidRDefault="00037427" w:rsidP="0083579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037427" w:rsidRDefault="00037427" w:rsidP="00835796">
            <w:pPr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</w:tr>
      <w:tr w:rsidR="00037427" w:rsidTr="00835796">
        <w:trPr>
          <w:trHeight w:val="145"/>
        </w:trPr>
        <w:tc>
          <w:tcPr>
            <w:tcW w:w="8849" w:type="dxa"/>
            <w:gridSpan w:val="5"/>
            <w:shd w:val="clear" w:color="auto" w:fill="auto"/>
          </w:tcPr>
          <w:p w:rsidR="00037427" w:rsidRDefault="00037427" w:rsidP="00835796">
            <w:pPr>
              <w:ind w:firstLine="480"/>
              <w:jc w:val="left"/>
            </w:pPr>
            <w:r>
              <w:rPr>
                <w:rFonts w:hint="eastAsia"/>
              </w:rPr>
              <w:t>Response body</w:t>
            </w:r>
          </w:p>
        </w:tc>
      </w:tr>
      <w:tr w:rsidR="00037427" w:rsidRPr="004B1633" w:rsidTr="00835796">
        <w:trPr>
          <w:trHeight w:val="637"/>
        </w:trPr>
        <w:tc>
          <w:tcPr>
            <w:tcW w:w="8849" w:type="dxa"/>
            <w:gridSpan w:val="5"/>
            <w:tcBorders>
              <w:bottom w:val="single" w:sz="4" w:space="0" w:color="auto"/>
            </w:tcBorders>
          </w:tcPr>
          <w:p w:rsidR="00037427" w:rsidRDefault="00037427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{</w:t>
            </w:r>
          </w:p>
          <w:p w:rsidR="00037427" w:rsidRDefault="00037427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erno</w:t>
            </w:r>
            <w:r w:rsidRPr="003068EE">
              <w:rPr>
                <w:szCs w:val="21"/>
              </w:rPr>
              <w:t>":"0",</w:t>
            </w:r>
          </w:p>
          <w:p w:rsidR="00037427" w:rsidRDefault="00037427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errmsg</w:t>
            </w:r>
            <w:r w:rsidRPr="003068EE">
              <w:rPr>
                <w:szCs w:val="21"/>
              </w:rPr>
              <w:t>":"",</w:t>
            </w:r>
          </w:p>
          <w:p w:rsidR="00037427" w:rsidRDefault="00037427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"data":1</w:t>
            </w:r>
          </w:p>
          <w:p w:rsidR="00037427" w:rsidRPr="004B1633" w:rsidRDefault="00037427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}</w:t>
            </w:r>
          </w:p>
        </w:tc>
      </w:tr>
      <w:tr w:rsidR="00037427" w:rsidTr="00835796">
        <w:trPr>
          <w:trHeight w:val="145"/>
        </w:trPr>
        <w:tc>
          <w:tcPr>
            <w:tcW w:w="8849" w:type="dxa"/>
            <w:gridSpan w:val="5"/>
            <w:shd w:val="clear" w:color="auto" w:fill="548DD4" w:themeFill="text2" w:themeFillTint="99"/>
          </w:tcPr>
          <w:p w:rsidR="00037427" w:rsidRDefault="00037427" w:rsidP="00835796">
            <w:pPr>
              <w:ind w:firstLine="480"/>
              <w:jc w:val="left"/>
            </w:pPr>
            <w:r>
              <w:rPr>
                <w:rFonts w:hint="eastAsia"/>
              </w:rPr>
              <w:t>Example</w:t>
            </w:r>
          </w:p>
        </w:tc>
      </w:tr>
      <w:tr w:rsidR="00037427" w:rsidTr="00835796">
        <w:trPr>
          <w:trHeight w:val="145"/>
        </w:trPr>
        <w:tc>
          <w:tcPr>
            <w:tcW w:w="8849" w:type="dxa"/>
            <w:gridSpan w:val="5"/>
          </w:tcPr>
          <w:p w:rsidR="00037427" w:rsidRDefault="00037427" w:rsidP="00835796">
            <w:pPr>
              <w:ind w:firstLine="480"/>
              <w:jc w:val="left"/>
            </w:pPr>
            <w:r>
              <w:t>L</w:t>
            </w:r>
            <w:r>
              <w:rPr>
                <w:rFonts w:hint="eastAsia"/>
              </w:rPr>
              <w:t>inux curl</w:t>
            </w:r>
            <w:r>
              <w:rPr>
                <w:rFonts w:hint="eastAsia"/>
              </w:rPr>
              <w:t>命令：</w:t>
            </w:r>
          </w:p>
          <w:p w:rsidR="00037427" w:rsidRDefault="00037427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szCs w:val="21"/>
              </w:rPr>
            </w:pPr>
            <w:r w:rsidRPr="00CF1E65">
              <w:t>curl -G  "http://10.10.8.100:808</w:t>
            </w:r>
            <w:r>
              <w:t>0/bridgequeue/getLength?qid=800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0</w:t>
            </w:r>
            <w:r w:rsidRPr="00CF1E65">
              <w:t>&amp;type=1"</w:t>
            </w:r>
          </w:p>
          <w:p w:rsidR="00037427" w:rsidRDefault="00037427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{</w:t>
            </w:r>
          </w:p>
          <w:p w:rsidR="00037427" w:rsidRDefault="00037427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"code":"0",</w:t>
            </w:r>
          </w:p>
          <w:p w:rsidR="00037427" w:rsidRDefault="00037427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errmsg</w:t>
            </w:r>
            <w:r w:rsidRPr="003068EE">
              <w:rPr>
                <w:szCs w:val="21"/>
              </w:rPr>
              <w:t>":"",</w:t>
            </w:r>
          </w:p>
          <w:p w:rsidR="00037427" w:rsidRDefault="00037427" w:rsidP="00835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"data":1</w:t>
            </w:r>
          </w:p>
          <w:p w:rsidR="00037427" w:rsidRDefault="00037427" w:rsidP="00835796">
            <w:pPr>
              <w:ind w:firstLineChars="0" w:firstLine="0"/>
              <w:jc w:val="left"/>
              <w:rPr>
                <w:szCs w:val="21"/>
              </w:rPr>
            </w:pPr>
            <w:r w:rsidRPr="003068EE">
              <w:rPr>
                <w:szCs w:val="21"/>
              </w:rPr>
              <w:t>}</w:t>
            </w:r>
          </w:p>
          <w:p w:rsidR="00037427" w:rsidRPr="003068EE" w:rsidRDefault="00037427" w:rsidP="00835796">
            <w:pPr>
              <w:ind w:firstLineChars="0" w:firstLine="0"/>
              <w:jc w:val="left"/>
            </w:pPr>
          </w:p>
        </w:tc>
      </w:tr>
      <w:tr w:rsidR="00037427" w:rsidTr="00835796">
        <w:trPr>
          <w:trHeight w:val="145"/>
        </w:trPr>
        <w:tc>
          <w:tcPr>
            <w:tcW w:w="8849" w:type="dxa"/>
            <w:gridSpan w:val="5"/>
          </w:tcPr>
          <w:p w:rsidR="00037427" w:rsidRDefault="00037427" w:rsidP="00835796">
            <w:pPr>
              <w:ind w:firstLineChars="83" w:firstLine="199"/>
              <w:jc w:val="left"/>
            </w:pPr>
            <w:r>
              <w:rPr>
                <w:rFonts w:hint="eastAsia"/>
                <w:szCs w:val="21"/>
              </w:rPr>
              <w:t>PHP code:</w:t>
            </w:r>
          </w:p>
          <w:p w:rsidR="00037427" w:rsidRDefault="00037427" w:rsidP="00835796">
            <w:pPr>
              <w:spacing w:line="240" w:lineRule="auto"/>
              <w:ind w:firstLineChars="0" w:firstLine="0"/>
              <w:jc w:val="left"/>
            </w:pPr>
          </w:p>
          <w:p w:rsidR="00037427" w:rsidRDefault="00037427" w:rsidP="00835796">
            <w:pPr>
              <w:spacing w:line="240" w:lineRule="auto"/>
              <w:ind w:firstLineChars="0" w:firstLine="0"/>
              <w:jc w:val="left"/>
            </w:pPr>
          </w:p>
        </w:tc>
      </w:tr>
    </w:tbl>
    <w:p w:rsidR="004965EE" w:rsidRPr="009D241A" w:rsidRDefault="004965EE" w:rsidP="004965EE">
      <w:pPr>
        <w:ind w:firstLine="480"/>
      </w:pPr>
    </w:p>
    <w:p w:rsidR="009D241A" w:rsidRPr="009D241A" w:rsidRDefault="009D241A" w:rsidP="009D241A">
      <w:pPr>
        <w:ind w:firstLine="480"/>
      </w:pPr>
    </w:p>
    <w:p w:rsidR="00C2770F" w:rsidRDefault="007B26B1" w:rsidP="00C2770F">
      <w:pPr>
        <w:pStyle w:val="3"/>
      </w:pPr>
      <w:r>
        <w:rPr>
          <w:rFonts w:hint="eastAsia"/>
        </w:rPr>
        <w:t>内部实现方案</w:t>
      </w:r>
    </w:p>
    <w:p w:rsidR="00836D20" w:rsidRDefault="005F16AD" w:rsidP="006527A5">
      <w:pPr>
        <w:ind w:firstLineChars="0" w:firstLine="480"/>
      </w:pPr>
      <w:r>
        <w:rPr>
          <w:rFonts w:hint="eastAsia"/>
        </w:rPr>
        <w:t>在实现上，分流算法暂不实现，改为在配置文件里建立队列</w:t>
      </w:r>
      <w:r>
        <w:rPr>
          <w:rFonts w:hint="eastAsia"/>
        </w:rPr>
        <w:t>ID</w:t>
      </w:r>
      <w:r>
        <w:rPr>
          <w:rFonts w:hint="eastAsia"/>
        </w:rPr>
        <w:t>到</w:t>
      </w:r>
      <w:r>
        <w:rPr>
          <w:rFonts w:hint="eastAsia"/>
        </w:rPr>
        <w:t>redis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的映射关系，然后直接从配置文件读取，配置格式如下</w:t>
      </w:r>
    </w:p>
    <w:p w:rsidR="005F16AD" w:rsidRDefault="00287756" w:rsidP="006527A5">
      <w:pPr>
        <w:ind w:firstLineChars="0" w:firstLine="48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集群配置</w:t>
      </w:r>
      <w:r>
        <w:rPr>
          <w:rFonts w:hint="eastAsia"/>
        </w:rPr>
        <w:t>:</w:t>
      </w:r>
    </w:p>
    <w:p w:rsidR="00287756" w:rsidRDefault="00A86515" w:rsidP="00287756">
      <w:pPr>
        <w:spacing w:line="240" w:lineRule="auto"/>
        <w:ind w:firstLineChars="0" w:firstLine="482"/>
      </w:pPr>
      <w:r>
        <w:rPr>
          <w:noProof/>
        </w:rPr>
        <w:drawing>
          <wp:inline distT="0" distB="0" distL="0" distR="0">
            <wp:extent cx="3555365" cy="2136140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AD" w:rsidRDefault="00287756" w:rsidP="006527A5">
      <w:pPr>
        <w:ind w:firstLineChars="0" w:firstLine="480"/>
      </w:pPr>
      <w:r>
        <w:rPr>
          <w:rFonts w:hint="eastAsia"/>
        </w:rPr>
        <w:t>普通队列映射配置：</w:t>
      </w:r>
    </w:p>
    <w:p w:rsidR="00287756" w:rsidRDefault="008023F9" w:rsidP="00287756">
      <w:pPr>
        <w:spacing w:line="240" w:lineRule="auto"/>
        <w:ind w:firstLineChars="0" w:firstLine="482"/>
      </w:pPr>
      <w:r>
        <w:rPr>
          <w:noProof/>
        </w:rPr>
        <w:lastRenderedPageBreak/>
        <w:drawing>
          <wp:inline distT="0" distB="0" distL="0" distR="0">
            <wp:extent cx="3321050" cy="52959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C" w:rsidRDefault="005F19EC" w:rsidP="00287756">
      <w:pPr>
        <w:spacing w:line="240" w:lineRule="auto"/>
        <w:ind w:firstLineChars="0" w:firstLine="482"/>
      </w:pPr>
      <w:r>
        <w:rPr>
          <w:rFonts w:hint="eastAsia"/>
        </w:rPr>
        <w:t>800</w:t>
      </w:r>
      <w:r w:rsidR="008023F9">
        <w:rPr>
          <w:rFonts w:hint="eastAsia"/>
        </w:rPr>
        <w:t>1</w:t>
      </w:r>
      <w:r>
        <w:rPr>
          <w:rFonts w:hint="eastAsia"/>
        </w:rPr>
        <w:t>0</w:t>
      </w:r>
      <w:r w:rsidR="008023F9">
        <w:rPr>
          <w:rFonts w:hint="eastAsia"/>
        </w:rPr>
        <w:t>0</w:t>
      </w:r>
      <w:r>
        <w:rPr>
          <w:rFonts w:hint="eastAsia"/>
        </w:rPr>
        <w:t>,</w:t>
      </w:r>
      <w:r w:rsidRPr="005F19EC">
        <w:rPr>
          <w:rFonts w:hint="eastAsia"/>
        </w:rPr>
        <w:t xml:space="preserve"> </w:t>
      </w:r>
      <w:r>
        <w:rPr>
          <w:rFonts w:hint="eastAsia"/>
        </w:rPr>
        <w:t>800</w:t>
      </w:r>
      <w:r w:rsidR="008023F9">
        <w:rPr>
          <w:rFonts w:hint="eastAsia"/>
        </w:rPr>
        <w:t>2</w:t>
      </w:r>
      <w:r>
        <w:rPr>
          <w:rFonts w:hint="eastAsia"/>
        </w:rPr>
        <w:t>0</w:t>
      </w:r>
      <w:r w:rsidR="008023F9">
        <w:rPr>
          <w:rFonts w:hint="eastAsia"/>
        </w:rPr>
        <w:t>0</w:t>
      </w:r>
      <w:r>
        <w:rPr>
          <w:rFonts w:hint="eastAsia"/>
        </w:rPr>
        <w:t>表示普通队列</w:t>
      </w:r>
      <w:r>
        <w:rPr>
          <w:rFonts w:hint="eastAsia"/>
        </w:rPr>
        <w:t>ID</w:t>
      </w:r>
    </w:p>
    <w:p w:rsidR="005F19EC" w:rsidRDefault="005F19EC" w:rsidP="00287756">
      <w:pPr>
        <w:spacing w:line="240" w:lineRule="auto"/>
        <w:ind w:firstLineChars="0" w:firstLine="482"/>
      </w:pPr>
      <w:r>
        <w:rPr>
          <w:rFonts w:hint="eastAsia"/>
        </w:rPr>
        <w:t>name</w:t>
      </w:r>
      <w:r>
        <w:rPr>
          <w:rFonts w:hint="eastAsia"/>
        </w:rPr>
        <w:t>是队列别名</w:t>
      </w:r>
    </w:p>
    <w:p w:rsidR="005F19EC" w:rsidRDefault="005F19EC" w:rsidP="00287756">
      <w:pPr>
        <w:spacing w:line="240" w:lineRule="auto"/>
        <w:ind w:firstLineChars="0" w:firstLine="482"/>
      </w:pPr>
      <w:r>
        <w:rPr>
          <w:rFonts w:hint="eastAsia"/>
        </w:rPr>
        <w:t>limit</w:t>
      </w:r>
      <w:r>
        <w:rPr>
          <w:rFonts w:hint="eastAsia"/>
        </w:rPr>
        <w:t>表示队列最多容纳多少个任务，到达限制后，每添加一个新任务就删除一个最老的任务。</w:t>
      </w:r>
      <w:r>
        <w:rPr>
          <w:rFonts w:hint="eastAsia"/>
        </w:rPr>
        <w:t>0</w:t>
      </w:r>
      <w:r>
        <w:rPr>
          <w:rFonts w:hint="eastAsia"/>
        </w:rPr>
        <w:t>表示没有限制。</w:t>
      </w:r>
    </w:p>
    <w:p w:rsidR="005F19EC" w:rsidRDefault="005F19EC" w:rsidP="00287756">
      <w:pPr>
        <w:spacing w:line="240" w:lineRule="auto"/>
        <w:ind w:firstLineChars="0" w:firstLine="482"/>
      </w:pPr>
      <w:r>
        <w:rPr>
          <w:rFonts w:hint="eastAsia"/>
        </w:rPr>
        <w:t>worker_num</w:t>
      </w:r>
      <w:r>
        <w:rPr>
          <w:rFonts w:hint="eastAsia"/>
        </w:rPr>
        <w:t>表示，负责处理此队列的</w:t>
      </w:r>
      <w:r>
        <w:rPr>
          <w:rFonts w:hint="eastAsia"/>
        </w:rPr>
        <w:t>worker</w:t>
      </w:r>
      <w:r>
        <w:rPr>
          <w:rFonts w:hint="eastAsia"/>
        </w:rPr>
        <w:t>子进程数量。</w:t>
      </w:r>
    </w:p>
    <w:p w:rsidR="005F19EC" w:rsidRDefault="005F19EC" w:rsidP="00287756">
      <w:pPr>
        <w:spacing w:line="240" w:lineRule="auto"/>
        <w:ind w:firstLineChars="0" w:firstLine="482"/>
        <w:rPr>
          <w:rFonts w:hint="eastAsia"/>
        </w:rPr>
      </w:pPr>
      <w:r>
        <w:t>S</w:t>
      </w:r>
      <w:r>
        <w:rPr>
          <w:rFonts w:hint="eastAsia"/>
        </w:rPr>
        <w:t>hard</w:t>
      </w:r>
      <w:r>
        <w:rPr>
          <w:rFonts w:hint="eastAsia"/>
        </w:rPr>
        <w:t>表示，此队列分裂后的队列</w:t>
      </w:r>
      <w:r>
        <w:rPr>
          <w:rFonts w:hint="eastAsia"/>
        </w:rPr>
        <w:t>ID</w:t>
      </w:r>
      <w:r>
        <w:rPr>
          <w:rFonts w:hint="eastAsia"/>
        </w:rPr>
        <w:t>。</w:t>
      </w:r>
      <w:r w:rsidR="00EB034C">
        <w:rPr>
          <w:rFonts w:hint="eastAsia"/>
        </w:rPr>
        <w:t>表示子队列</w:t>
      </w:r>
      <w:r w:rsidR="00EB034C">
        <w:rPr>
          <w:rFonts w:hint="eastAsia"/>
        </w:rPr>
        <w:t>ID</w:t>
      </w:r>
      <w:r w:rsidR="00EB034C">
        <w:rPr>
          <w:rFonts w:hint="eastAsia"/>
        </w:rPr>
        <w:t>与</w:t>
      </w:r>
      <w:r w:rsidR="00EB034C">
        <w:rPr>
          <w:rFonts w:hint="eastAsia"/>
        </w:rPr>
        <w:t>redis</w:t>
      </w:r>
      <w:r w:rsidR="00EB034C">
        <w:rPr>
          <w:rFonts w:hint="eastAsia"/>
        </w:rPr>
        <w:t>组</w:t>
      </w:r>
      <w:r w:rsidR="00EB034C">
        <w:rPr>
          <w:rFonts w:hint="eastAsia"/>
        </w:rPr>
        <w:t>ID</w:t>
      </w:r>
      <w:r w:rsidR="00EB034C">
        <w:rPr>
          <w:rFonts w:hint="eastAsia"/>
        </w:rPr>
        <w:t>的映射。</w:t>
      </w:r>
    </w:p>
    <w:p w:rsidR="00B16F3D" w:rsidRDefault="00B16F3D" w:rsidP="00B16F3D">
      <w:pPr>
        <w:spacing w:line="240" w:lineRule="auto"/>
        <w:ind w:firstLineChars="0" w:firstLine="482"/>
      </w:pPr>
      <w:r>
        <w:rPr>
          <w:rFonts w:hint="eastAsia"/>
        </w:rPr>
        <w:t>redis_group_id</w:t>
      </w:r>
      <w:r>
        <w:rPr>
          <w:rFonts w:hint="eastAsia"/>
        </w:rPr>
        <w:t>表示，该队列所在</w:t>
      </w:r>
      <w:r>
        <w:rPr>
          <w:rFonts w:hint="eastAsia"/>
        </w:rPr>
        <w:t>redis</w:t>
      </w:r>
      <w:r>
        <w:rPr>
          <w:rFonts w:hint="eastAsia"/>
        </w:rPr>
        <w:t>的组</w:t>
      </w:r>
      <w:r>
        <w:rPr>
          <w:rFonts w:hint="eastAsia"/>
        </w:rPr>
        <w:t>ID</w:t>
      </w:r>
      <w:r>
        <w:rPr>
          <w:rFonts w:hint="eastAsia"/>
        </w:rPr>
        <w:t>。通过组</w:t>
      </w:r>
      <w:r>
        <w:rPr>
          <w:rFonts w:hint="eastAsia"/>
        </w:rPr>
        <w:t>ID</w:t>
      </w:r>
      <w:r>
        <w:rPr>
          <w:rFonts w:hint="eastAsia"/>
        </w:rPr>
        <w:t>定位</w:t>
      </w:r>
      <w:r>
        <w:rPr>
          <w:rFonts w:hint="eastAsia"/>
        </w:rPr>
        <w:t>redis</w:t>
      </w:r>
      <w:r>
        <w:rPr>
          <w:rFonts w:hint="eastAsia"/>
        </w:rPr>
        <w:t>主机。</w:t>
      </w:r>
    </w:p>
    <w:p w:rsidR="00B16F3D" w:rsidRPr="00B16F3D" w:rsidRDefault="00B16F3D" w:rsidP="00287756">
      <w:pPr>
        <w:spacing w:line="240" w:lineRule="auto"/>
        <w:ind w:firstLineChars="0" w:firstLine="482"/>
      </w:pPr>
    </w:p>
    <w:p w:rsidR="00287756" w:rsidRDefault="00287756" w:rsidP="00287756">
      <w:pPr>
        <w:spacing w:line="240" w:lineRule="auto"/>
        <w:ind w:firstLineChars="0" w:firstLine="482"/>
      </w:pPr>
      <w:r>
        <w:rPr>
          <w:rFonts w:hint="eastAsia"/>
        </w:rPr>
        <w:t>定时队列映射配置：</w:t>
      </w:r>
    </w:p>
    <w:p w:rsidR="00A86515" w:rsidRDefault="00086941" w:rsidP="00287756">
      <w:pPr>
        <w:spacing w:line="240" w:lineRule="auto"/>
        <w:ind w:firstLineChars="0" w:firstLine="482"/>
      </w:pPr>
      <w:r>
        <w:rPr>
          <w:noProof/>
        </w:rPr>
        <w:lastRenderedPageBreak/>
        <w:drawing>
          <wp:inline distT="0" distB="0" distL="0" distR="0">
            <wp:extent cx="3555365" cy="4769485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56" w:rsidRDefault="00287756" w:rsidP="00287756">
      <w:pPr>
        <w:spacing w:line="240" w:lineRule="auto"/>
        <w:ind w:firstLineChars="0" w:firstLine="482"/>
      </w:pPr>
    </w:p>
    <w:p w:rsidR="00836D20" w:rsidRDefault="00824F2F" w:rsidP="00836D20">
      <w:pPr>
        <w:pStyle w:val="4"/>
      </w:pPr>
      <w:r>
        <w:rPr>
          <w:rFonts w:hint="eastAsia"/>
        </w:rPr>
        <w:t>多</w:t>
      </w:r>
      <w:r w:rsidR="00836D20">
        <w:rPr>
          <w:rFonts w:hint="eastAsia"/>
        </w:rPr>
        <w:t>组</w:t>
      </w:r>
      <w:r w:rsidR="009A0286">
        <w:rPr>
          <w:rFonts w:hint="eastAsia"/>
        </w:rPr>
        <w:t>请求分流</w:t>
      </w:r>
    </w:p>
    <w:p w:rsidR="00836D20" w:rsidRPr="009534A5" w:rsidRDefault="00836D20" w:rsidP="00836D20">
      <w:pPr>
        <w:spacing w:line="240" w:lineRule="auto"/>
        <w:ind w:firstLine="420"/>
        <w:rPr>
          <w:rFonts w:asciiTheme="minorEastAsia" w:hAnsiTheme="minorEastAsia"/>
          <w:sz w:val="21"/>
          <w:szCs w:val="21"/>
        </w:rPr>
      </w:pPr>
      <w:r w:rsidRPr="009534A5">
        <w:rPr>
          <w:rFonts w:asciiTheme="minorEastAsia" w:hAnsiTheme="minorEastAsia" w:hint="eastAsia"/>
          <w:sz w:val="21"/>
          <w:szCs w:val="21"/>
        </w:rPr>
        <w:t>一开始就部署多组redis主从集群，</w:t>
      </w:r>
      <w:r w:rsidR="00285D8B">
        <w:rPr>
          <w:rFonts w:asciiTheme="minorEastAsia" w:hAnsiTheme="minorEastAsia" w:hint="eastAsia"/>
          <w:sz w:val="21"/>
          <w:szCs w:val="21"/>
        </w:rPr>
        <w:t>再根据配置</w:t>
      </w:r>
      <w:r w:rsidRPr="009534A5">
        <w:rPr>
          <w:rFonts w:asciiTheme="minorEastAsia" w:hAnsiTheme="minorEastAsia" w:hint="eastAsia"/>
          <w:sz w:val="21"/>
          <w:szCs w:val="21"/>
        </w:rPr>
        <w:t>，由client端实现请求分流。</w:t>
      </w:r>
    </w:p>
    <w:p w:rsidR="00836D20" w:rsidRDefault="00836D20" w:rsidP="00836D20">
      <w:pPr>
        <w:spacing w:line="240" w:lineRule="auto"/>
        <w:ind w:firstLineChars="750" w:firstLine="1800"/>
      </w:pPr>
      <w:r>
        <w:object w:dxaOrig="4119" w:dyaOrig="2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pt;height:112.3pt" o:ole="">
            <v:imagedata r:id="rId11" o:title=""/>
          </v:shape>
          <o:OLEObject Type="Embed" ProgID="Visio.Drawing.11" ShapeID="_x0000_i1025" DrawAspect="Content" ObjectID="_1488401425" r:id="rId12"/>
        </w:object>
      </w:r>
    </w:p>
    <w:p w:rsidR="006527A5" w:rsidRPr="000C408E" w:rsidRDefault="006527A5" w:rsidP="00836D20">
      <w:pPr>
        <w:spacing w:line="240" w:lineRule="auto"/>
        <w:ind w:firstLineChars="750" w:firstLine="1800"/>
      </w:pPr>
    </w:p>
    <w:p w:rsidR="00836D20" w:rsidRDefault="00836D20" w:rsidP="00836D20">
      <w:pPr>
        <w:pStyle w:val="4"/>
      </w:pPr>
      <w:r>
        <w:rPr>
          <w:rFonts w:hint="eastAsia"/>
        </w:rPr>
        <w:lastRenderedPageBreak/>
        <w:t>单队列</w:t>
      </w:r>
      <w:r w:rsidR="009A0286">
        <w:rPr>
          <w:rFonts w:hint="eastAsia"/>
        </w:rPr>
        <w:t>请求分流</w:t>
      </w:r>
    </w:p>
    <w:p w:rsidR="00836D20" w:rsidRDefault="00836D20" w:rsidP="00836D20">
      <w:pPr>
        <w:spacing w:line="240" w:lineRule="auto"/>
        <w:ind w:firstLine="480"/>
      </w:pPr>
      <w:r>
        <w:object w:dxaOrig="8470" w:dyaOrig="2322">
          <v:shape id="_x0000_i1026" type="#_x0000_t75" style="width:415.3pt;height:114.05pt" o:ole="">
            <v:imagedata r:id="rId13" o:title=""/>
          </v:shape>
          <o:OLEObject Type="Embed" ProgID="Visio.Drawing.11" ShapeID="_x0000_i1026" DrawAspect="Content" ObjectID="_1488401426" r:id="rId14"/>
        </w:object>
      </w:r>
    </w:p>
    <w:p w:rsidR="00836D20" w:rsidRPr="009534A5" w:rsidRDefault="00836D20" w:rsidP="00836D20">
      <w:pPr>
        <w:spacing w:line="240" w:lineRule="auto"/>
        <w:ind w:firstLine="420"/>
        <w:rPr>
          <w:rFonts w:asciiTheme="minorEastAsia" w:hAnsiTheme="minorEastAsia"/>
          <w:sz w:val="21"/>
          <w:szCs w:val="21"/>
        </w:rPr>
      </w:pPr>
      <w:r w:rsidRPr="009534A5">
        <w:rPr>
          <w:rFonts w:asciiTheme="minorEastAsia" w:hAnsiTheme="minorEastAsia" w:hint="eastAsia"/>
          <w:sz w:val="21"/>
          <w:szCs w:val="21"/>
        </w:rPr>
        <w:t>单队列扩容的基本思路是，把原来的QueueID映射为两个或多个QueueID(QueueID1, QueueID2, QueueID3</w:t>
      </w:r>
      <w:r w:rsidRPr="009534A5">
        <w:rPr>
          <w:rFonts w:asciiTheme="minorEastAsia" w:hAnsiTheme="minorEastAsia"/>
          <w:sz w:val="21"/>
          <w:szCs w:val="21"/>
        </w:rPr>
        <w:t>…</w:t>
      </w:r>
      <w:r w:rsidRPr="009534A5">
        <w:rPr>
          <w:rFonts w:asciiTheme="minorEastAsia" w:hAnsiTheme="minorEastAsia" w:hint="eastAsia"/>
          <w:sz w:val="21"/>
          <w:szCs w:val="21"/>
        </w:rPr>
        <w:t>)，然后Client端根据新QueueID来做请求分流。</w:t>
      </w:r>
    </w:p>
    <w:p w:rsidR="00CA4D9E" w:rsidRPr="009633DC" w:rsidRDefault="00CA4D9E" w:rsidP="00CA4D9E">
      <w:pPr>
        <w:spacing w:line="240" w:lineRule="auto"/>
        <w:ind w:firstLineChars="0" w:firstLine="482"/>
        <w:rPr>
          <w:color w:val="FF0000"/>
        </w:rPr>
      </w:pPr>
      <w:r w:rsidRPr="009633DC">
        <w:rPr>
          <w:rFonts w:hint="eastAsia"/>
          <w:color w:val="FF0000"/>
        </w:rPr>
        <w:t>配置信息的</w:t>
      </w:r>
      <w:r w:rsidRPr="009633DC">
        <w:rPr>
          <w:rFonts w:hint="eastAsia"/>
          <w:color w:val="FF0000"/>
        </w:rPr>
        <w:t>shard</w:t>
      </w:r>
      <w:r w:rsidRPr="009633DC">
        <w:rPr>
          <w:rFonts w:hint="eastAsia"/>
          <w:color w:val="FF0000"/>
        </w:rPr>
        <w:t>字段有子队列</w:t>
      </w:r>
      <w:r w:rsidRPr="009633DC">
        <w:rPr>
          <w:rFonts w:hint="eastAsia"/>
          <w:color w:val="FF0000"/>
        </w:rPr>
        <w:t>ID</w:t>
      </w:r>
      <w:r w:rsidRPr="009633DC">
        <w:rPr>
          <w:rFonts w:hint="eastAsia"/>
          <w:color w:val="FF0000"/>
        </w:rPr>
        <w:t>与</w:t>
      </w:r>
      <w:r w:rsidRPr="009633DC">
        <w:rPr>
          <w:rFonts w:hint="eastAsia"/>
          <w:color w:val="FF0000"/>
        </w:rPr>
        <w:t>redis</w:t>
      </w:r>
      <w:r w:rsidRPr="009633DC">
        <w:rPr>
          <w:rFonts w:hint="eastAsia"/>
          <w:color w:val="FF0000"/>
        </w:rPr>
        <w:t>组</w:t>
      </w:r>
      <w:r w:rsidRPr="009633DC">
        <w:rPr>
          <w:rFonts w:hint="eastAsia"/>
          <w:color w:val="FF0000"/>
        </w:rPr>
        <w:t>ID</w:t>
      </w:r>
      <w:r w:rsidR="00860E18" w:rsidRPr="009633DC">
        <w:rPr>
          <w:rFonts w:hint="eastAsia"/>
          <w:color w:val="FF0000"/>
        </w:rPr>
        <w:t>的映射关系；添加任务到其中一个队列上，采用</w:t>
      </w:r>
      <w:r w:rsidRPr="009633DC">
        <w:rPr>
          <w:rFonts w:hint="eastAsia"/>
          <w:color w:val="FF0000"/>
        </w:rPr>
        <w:t>random</w:t>
      </w:r>
      <w:r w:rsidR="00860E18" w:rsidRPr="009633DC">
        <w:rPr>
          <w:rFonts w:hint="eastAsia"/>
          <w:color w:val="FF0000"/>
        </w:rPr>
        <w:t>策略；获取指定队列的任务长度，如果该队列已经扩容，长度是所有子队列的长度的总和。</w:t>
      </w:r>
    </w:p>
    <w:p w:rsidR="00836D20" w:rsidRPr="00CA4D9E" w:rsidRDefault="00836D20" w:rsidP="00836D20">
      <w:pPr>
        <w:spacing w:line="240" w:lineRule="auto"/>
        <w:ind w:firstLineChars="0" w:firstLine="0"/>
      </w:pPr>
    </w:p>
    <w:p w:rsidR="00836D20" w:rsidRPr="00331CA6" w:rsidRDefault="00836D20" w:rsidP="00836D20">
      <w:pPr>
        <w:ind w:firstLine="480"/>
      </w:pPr>
    </w:p>
    <w:p w:rsidR="00C2770F" w:rsidRPr="00C2770F" w:rsidRDefault="00095314" w:rsidP="00196512">
      <w:pPr>
        <w:pStyle w:val="2"/>
      </w:pPr>
      <w:r>
        <w:rPr>
          <w:rFonts w:hint="eastAsia"/>
        </w:rPr>
        <w:t>Worker</w:t>
      </w:r>
      <w:r>
        <w:rPr>
          <w:rFonts w:hint="eastAsia"/>
        </w:rPr>
        <w:t>重构设计</w:t>
      </w:r>
    </w:p>
    <w:p w:rsidR="00B57299" w:rsidRDefault="00B57299" w:rsidP="00D00997">
      <w:pPr>
        <w:spacing w:line="240" w:lineRule="auto"/>
        <w:ind w:firstLine="480"/>
      </w:pPr>
    </w:p>
    <w:p w:rsidR="00FE597D" w:rsidRDefault="00196512" w:rsidP="00DD2AE9">
      <w:pPr>
        <w:spacing w:line="240" w:lineRule="auto"/>
        <w:ind w:firstLine="480"/>
        <w:jc w:val="center"/>
      </w:pPr>
      <w:r>
        <w:object w:dxaOrig="6052" w:dyaOrig="2971">
          <v:shape id="_x0000_i1027" type="#_x0000_t75" style="width:302.4pt;height:148.6pt" o:ole="">
            <v:imagedata r:id="rId15" o:title=""/>
          </v:shape>
          <o:OLEObject Type="Embed" ProgID="Visio.Drawing.11" ShapeID="_x0000_i1027" DrawAspect="Content" ObjectID="_1488401427" r:id="rId16"/>
        </w:object>
      </w:r>
    </w:p>
    <w:p w:rsidR="003232AC" w:rsidRDefault="003232AC" w:rsidP="003232AC">
      <w:pPr>
        <w:spacing w:line="240" w:lineRule="auto"/>
        <w:ind w:firstLineChars="0" w:firstLine="0"/>
      </w:pPr>
      <w:r>
        <w:rPr>
          <w:rFonts w:hint="eastAsia"/>
        </w:rPr>
        <w:t xml:space="preserve">                           </w:t>
      </w:r>
      <w:r w:rsidR="00A10C56">
        <w:t>W</w:t>
      </w:r>
      <w:r w:rsidR="00A10C56">
        <w:rPr>
          <w:rFonts w:hint="eastAsia"/>
        </w:rPr>
        <w:t>orker</w:t>
      </w:r>
      <w:r w:rsidR="00A10C56">
        <w:rPr>
          <w:rFonts w:hint="eastAsia"/>
        </w:rPr>
        <w:t>方案</w:t>
      </w:r>
    </w:p>
    <w:p w:rsidR="003232AC" w:rsidRDefault="003232AC" w:rsidP="003232AC">
      <w:pPr>
        <w:spacing w:line="240" w:lineRule="auto"/>
        <w:ind w:firstLine="480"/>
      </w:pPr>
      <w:r>
        <w:rPr>
          <w:rFonts w:hint="eastAsia"/>
        </w:rPr>
        <w:t>设计的核心是，</w:t>
      </w:r>
      <w:r w:rsidR="00A10C56">
        <w:t>W</w:t>
      </w:r>
      <w:r w:rsidR="00A10C56">
        <w:rPr>
          <w:rFonts w:hint="eastAsia"/>
        </w:rPr>
        <w:t>orker</w:t>
      </w:r>
      <w:r w:rsidR="00182508">
        <w:rPr>
          <w:rFonts w:hint="eastAsia"/>
        </w:rPr>
        <w:t>(</w:t>
      </w:r>
      <w:r w:rsidR="00182508">
        <w:rPr>
          <w:rFonts w:hint="eastAsia"/>
        </w:rPr>
        <w:t>不论普通队列，还是定时队列</w:t>
      </w:r>
      <w:r w:rsidR="00182508">
        <w:rPr>
          <w:rFonts w:hint="eastAsia"/>
        </w:rPr>
        <w:t>)</w:t>
      </w:r>
      <w:r w:rsidR="00182508">
        <w:rPr>
          <w:rFonts w:hint="eastAsia"/>
        </w:rPr>
        <w:t>的</w:t>
      </w:r>
      <w:r w:rsidR="00A10C56">
        <w:rPr>
          <w:rFonts w:hint="eastAsia"/>
        </w:rPr>
        <w:t>主进程</w:t>
      </w:r>
      <w:r w:rsidR="00182508">
        <w:rPr>
          <w:rFonts w:hint="eastAsia"/>
        </w:rPr>
        <w:t>根据业务配置来启动指定数量的子进程</w:t>
      </w:r>
      <w:r w:rsidR="00A10C56">
        <w:rPr>
          <w:rFonts w:hint="eastAsia"/>
        </w:rPr>
        <w:t>。</w:t>
      </w:r>
      <w:r w:rsidR="00CA670C">
        <w:rPr>
          <w:rFonts w:hint="eastAsia"/>
        </w:rPr>
        <w:t>一个主进程</w:t>
      </w:r>
      <w:r w:rsidR="00CA670C">
        <w:rPr>
          <w:rFonts w:hint="eastAsia"/>
        </w:rPr>
        <w:t>+</w:t>
      </w:r>
      <w:r w:rsidR="00CA670C">
        <w:rPr>
          <w:rFonts w:hint="eastAsia"/>
        </w:rPr>
        <w:t>众多子进程</w:t>
      </w:r>
      <w:r w:rsidR="00182508">
        <w:rPr>
          <w:rFonts w:hint="eastAsia"/>
        </w:rPr>
        <w:t>。</w:t>
      </w:r>
    </w:p>
    <w:p w:rsidR="00C96EBD" w:rsidRDefault="00C96EBD" w:rsidP="003232AC">
      <w:pPr>
        <w:spacing w:line="240" w:lineRule="auto"/>
        <w:ind w:firstLine="480"/>
      </w:pPr>
    </w:p>
    <w:p w:rsidR="009424BB" w:rsidRDefault="009424BB" w:rsidP="009424BB">
      <w:pPr>
        <w:pStyle w:val="3"/>
      </w:pPr>
      <w:r>
        <w:rPr>
          <w:rFonts w:hint="eastAsia"/>
        </w:rPr>
        <w:t>重载配置文件</w:t>
      </w:r>
    </w:p>
    <w:p w:rsidR="000A50B0" w:rsidRDefault="000A50B0" w:rsidP="000A50B0">
      <w:pPr>
        <w:ind w:firstLine="480"/>
      </w:pPr>
      <w:r>
        <w:rPr>
          <w:rFonts w:hint="eastAsia"/>
        </w:rPr>
        <w:t>单配置文件出现如下变化，</w:t>
      </w:r>
      <w:r>
        <w:rPr>
          <w:rFonts w:hint="eastAsia"/>
        </w:rPr>
        <w:t>worker</w:t>
      </w:r>
      <w:r>
        <w:rPr>
          <w:rFonts w:hint="eastAsia"/>
        </w:rPr>
        <w:t>需要柔性重启，给主进程</w:t>
      </w:r>
      <w:r w:rsidR="008E09BD">
        <w:rPr>
          <w:rFonts w:hint="eastAsia"/>
        </w:rPr>
        <w:t>发送</w:t>
      </w:r>
      <w:r>
        <w:rPr>
          <w:rFonts w:hint="eastAsia"/>
        </w:rPr>
        <w:t>信号</w:t>
      </w:r>
      <w:r>
        <w:rPr>
          <w:rFonts w:hint="eastAsia"/>
        </w:rPr>
        <w:t>SIGHUP</w:t>
      </w:r>
      <w:r w:rsidR="009B335E">
        <w:rPr>
          <w:rFonts w:hint="eastAsia"/>
        </w:rPr>
        <w:t>。</w:t>
      </w:r>
    </w:p>
    <w:p w:rsidR="0024411F" w:rsidRDefault="00CD2704" w:rsidP="0024411F">
      <w:pPr>
        <w:ind w:firstLine="480"/>
      </w:pPr>
      <w:r>
        <w:rPr>
          <w:rFonts w:hint="eastAsia"/>
        </w:rPr>
        <w:lastRenderedPageBreak/>
        <w:t>1</w:t>
      </w:r>
      <w:r w:rsidR="00D36D31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队列增加</w:t>
      </w:r>
    </w:p>
    <w:p w:rsidR="00CD2704" w:rsidRDefault="00237900" w:rsidP="0024411F">
      <w:pPr>
        <w:ind w:firstLine="480"/>
        <w:rPr>
          <w:rFonts w:hint="eastAsia"/>
        </w:rPr>
      </w:pPr>
      <w:r>
        <w:rPr>
          <w:rFonts w:hint="eastAsia"/>
        </w:rPr>
        <w:t>2</w:t>
      </w:r>
      <w:r w:rsidR="00D36D31">
        <w:rPr>
          <w:rFonts w:hint="eastAsia"/>
        </w:rPr>
        <w:t>)</w:t>
      </w:r>
      <w:r w:rsidR="00CD2704">
        <w:rPr>
          <w:rFonts w:hint="eastAsia"/>
        </w:rPr>
        <w:t xml:space="preserve"> </w:t>
      </w:r>
      <w:r w:rsidR="007A45EB">
        <w:rPr>
          <w:rFonts w:hint="eastAsia"/>
        </w:rPr>
        <w:t xml:space="preserve"> </w:t>
      </w:r>
      <w:r w:rsidR="00CD2704">
        <w:rPr>
          <w:rFonts w:hint="eastAsia"/>
        </w:rPr>
        <w:t>worker_num</w:t>
      </w:r>
      <w:r w:rsidR="00CD2704">
        <w:rPr>
          <w:rFonts w:hint="eastAsia"/>
        </w:rPr>
        <w:t>调整</w:t>
      </w:r>
    </w:p>
    <w:p w:rsidR="00281E6F" w:rsidRPr="0024411F" w:rsidRDefault="00281E6F" w:rsidP="0024411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redis</w:t>
      </w:r>
      <w:r>
        <w:rPr>
          <w:rFonts w:hint="eastAsia"/>
        </w:rPr>
        <w:t>增加主机</w:t>
      </w:r>
      <w:r>
        <w:rPr>
          <w:rFonts w:hint="eastAsia"/>
        </w:rPr>
        <w:t>IP+PORT</w:t>
      </w:r>
    </w:p>
    <w:p w:rsidR="009424BB" w:rsidRDefault="007956B1" w:rsidP="009424BB">
      <w:pPr>
        <w:pStyle w:val="3"/>
      </w:pPr>
      <w:r>
        <w:rPr>
          <w:rFonts w:hint="eastAsia"/>
        </w:rPr>
        <w:t>无损</w:t>
      </w:r>
      <w:r w:rsidR="009424BB">
        <w:rPr>
          <w:rFonts w:hint="eastAsia"/>
        </w:rPr>
        <w:t>退出</w:t>
      </w:r>
    </w:p>
    <w:p w:rsidR="005963DE" w:rsidRDefault="00110777" w:rsidP="003232AC">
      <w:pPr>
        <w:spacing w:line="240" w:lineRule="auto"/>
        <w:ind w:firstLine="480"/>
      </w:pPr>
      <w:r>
        <w:rPr>
          <w:rFonts w:hint="eastAsia"/>
        </w:rPr>
        <w:t>为了保证</w:t>
      </w:r>
      <w:r w:rsidR="006865CC">
        <w:rPr>
          <w:rFonts w:hint="eastAsia"/>
        </w:rPr>
        <w:t>进程</w:t>
      </w:r>
      <w:r>
        <w:rPr>
          <w:rFonts w:hint="eastAsia"/>
        </w:rPr>
        <w:t>退出时不丢失正在处理的任务，需要建立安全退出机制。</w:t>
      </w:r>
      <w:r>
        <w:t>W</w:t>
      </w:r>
      <w:r>
        <w:rPr>
          <w:rFonts w:hint="eastAsia"/>
        </w:rPr>
        <w:t>orker</w:t>
      </w:r>
      <w:r>
        <w:rPr>
          <w:rFonts w:hint="eastAsia"/>
        </w:rPr>
        <w:t>主进程和所有子进程都需要处理信号</w:t>
      </w:r>
      <w:r>
        <w:t>SIGTERM</w:t>
      </w:r>
      <w:r>
        <w:rPr>
          <w:rFonts w:hint="eastAsia"/>
        </w:rPr>
        <w:t>。</w:t>
      </w:r>
    </w:p>
    <w:p w:rsidR="00110777" w:rsidRDefault="00110777" w:rsidP="003232AC">
      <w:pPr>
        <w:spacing w:line="240" w:lineRule="auto"/>
        <w:ind w:firstLine="480"/>
      </w:pPr>
    </w:p>
    <w:p w:rsidR="00C65720" w:rsidRDefault="00C65720" w:rsidP="00C65720">
      <w:pPr>
        <w:pStyle w:val="2"/>
        <w:rPr>
          <w:rFonts w:hint="eastAsia"/>
        </w:rPr>
      </w:pPr>
      <w:r>
        <w:t>L</w:t>
      </w:r>
      <w:r>
        <w:rPr>
          <w:rFonts w:hint="eastAsia"/>
        </w:rPr>
        <w:t>ib</w:t>
      </w:r>
      <w:r>
        <w:rPr>
          <w:rFonts w:hint="eastAsia"/>
        </w:rPr>
        <w:t>库设计</w:t>
      </w:r>
    </w:p>
    <w:p w:rsidR="001F6958" w:rsidRDefault="001F6958" w:rsidP="001F6958">
      <w:pPr>
        <w:pStyle w:val="3"/>
        <w:ind w:firstLine="480"/>
        <w:rPr>
          <w:rFonts w:hint="eastAsia"/>
        </w:rPr>
      </w:pPr>
      <w:r>
        <w:rPr>
          <w:rFonts w:hint="eastAsia"/>
        </w:rPr>
        <w:t>接口</w:t>
      </w:r>
    </w:p>
    <w:p w:rsidR="00786843" w:rsidRDefault="00786843" w:rsidP="00786843">
      <w:pPr>
        <w:ind w:firstLine="480"/>
        <w:rPr>
          <w:rFonts w:hint="eastAsia"/>
        </w:rPr>
      </w:pPr>
      <w:r>
        <w:rPr>
          <w:rFonts w:hint="eastAsia"/>
        </w:rPr>
        <w:t>配置文件：</w:t>
      </w:r>
    </w:p>
    <w:p w:rsidR="00786843" w:rsidRDefault="00786843" w:rsidP="00786843">
      <w:pPr>
        <w:ind w:firstLine="480"/>
        <w:rPr>
          <w:rFonts w:hint="eastAsia"/>
        </w:rPr>
      </w:pPr>
      <w:r w:rsidRPr="00786843">
        <w:t>config_bridge_queue</w:t>
      </w:r>
      <w:r>
        <w:rPr>
          <w:rFonts w:hint="eastAsia"/>
        </w:rPr>
        <w:t>.php</w:t>
      </w:r>
    </w:p>
    <w:p w:rsidR="00786843" w:rsidRDefault="00AC637F" w:rsidP="00AC637F">
      <w:pPr>
        <w:spacing w:line="240" w:lineRule="auto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483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843" w:rsidRPr="00786843" w:rsidRDefault="00786843" w:rsidP="00786843">
      <w:pPr>
        <w:ind w:firstLine="480"/>
      </w:pPr>
    </w:p>
    <w:tbl>
      <w:tblPr>
        <w:tblStyle w:val="af"/>
        <w:tblW w:w="8849" w:type="dxa"/>
        <w:tblLook w:val="04A0"/>
      </w:tblPr>
      <w:tblGrid>
        <w:gridCol w:w="1951"/>
        <w:gridCol w:w="472"/>
        <w:gridCol w:w="520"/>
        <w:gridCol w:w="5207"/>
        <w:gridCol w:w="699"/>
      </w:tblGrid>
      <w:tr w:rsidR="00107FD1" w:rsidTr="00C36AF7">
        <w:trPr>
          <w:trHeight w:val="396"/>
        </w:trPr>
        <w:tc>
          <w:tcPr>
            <w:tcW w:w="2423" w:type="dxa"/>
            <w:gridSpan w:val="2"/>
            <w:tcBorders>
              <w:bottom w:val="single" w:sz="4" w:space="0" w:color="auto"/>
            </w:tcBorders>
          </w:tcPr>
          <w:p w:rsidR="00107FD1" w:rsidRDefault="00107FD1" w:rsidP="00C36AF7">
            <w:pPr>
              <w:ind w:firstLine="480"/>
              <w:jc w:val="left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426" w:type="dxa"/>
            <w:gridSpan w:val="3"/>
            <w:tcBorders>
              <w:bottom w:val="single" w:sz="4" w:space="0" w:color="auto"/>
            </w:tcBorders>
          </w:tcPr>
          <w:p w:rsidR="00107FD1" w:rsidRPr="00721CF4" w:rsidRDefault="002E7223" w:rsidP="00C36AF7">
            <w:pPr>
              <w:ind w:firstLine="48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业务调用库接口</w:t>
            </w:r>
          </w:p>
        </w:tc>
      </w:tr>
      <w:tr w:rsidR="00107FD1" w:rsidTr="00C36AF7">
        <w:trPr>
          <w:trHeight w:val="410"/>
        </w:trPr>
        <w:tc>
          <w:tcPr>
            <w:tcW w:w="8849" w:type="dxa"/>
            <w:gridSpan w:val="5"/>
            <w:shd w:val="clear" w:color="auto" w:fill="548DD4" w:themeFill="text2" w:themeFillTint="99"/>
          </w:tcPr>
          <w:p w:rsidR="00107FD1" w:rsidRPr="0033674A" w:rsidRDefault="003C6AB4" w:rsidP="00C36AF7">
            <w:pPr>
              <w:ind w:firstLine="480"/>
              <w:jc w:val="left"/>
            </w:pPr>
            <w:r>
              <w:rPr>
                <w:rFonts w:hint="eastAsia"/>
              </w:rPr>
              <w:t>函数形式</w:t>
            </w:r>
          </w:p>
        </w:tc>
      </w:tr>
      <w:tr w:rsidR="00107FD1" w:rsidTr="00C36AF7">
        <w:trPr>
          <w:trHeight w:val="2005"/>
        </w:trPr>
        <w:tc>
          <w:tcPr>
            <w:tcW w:w="8849" w:type="dxa"/>
            <w:gridSpan w:val="5"/>
            <w:vAlign w:val="center"/>
          </w:tcPr>
          <w:p w:rsidR="008E1FED" w:rsidRDefault="008E1FED" w:rsidP="00C36AF7">
            <w:pPr>
              <w:ind w:firstLine="480"/>
              <w:jc w:val="left"/>
              <w:rPr>
                <w:rFonts w:hint="eastAsia"/>
              </w:rPr>
            </w:pPr>
            <w:r w:rsidRPr="008E1FED">
              <w:t xml:space="preserve">class BridgeQueueLib {  </w:t>
            </w:r>
          </w:p>
          <w:p w:rsidR="00107FD1" w:rsidRDefault="003C6AB4" w:rsidP="008E1FED">
            <w:pPr>
              <w:ind w:firstLineChars="350" w:firstLine="840"/>
              <w:jc w:val="left"/>
              <w:rPr>
                <w:rFonts w:hint="eastAsia"/>
              </w:rPr>
            </w:pPr>
            <w:r w:rsidRPr="003C6AB4">
              <w:t>public function addTaskToQueue($qid, $data)</w:t>
            </w:r>
          </w:p>
          <w:p w:rsidR="008E1FED" w:rsidRPr="0033674A" w:rsidRDefault="008E1FED" w:rsidP="00C36AF7">
            <w:pPr>
              <w:ind w:firstLine="480"/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07FD1" w:rsidTr="00C36AF7">
        <w:trPr>
          <w:trHeight w:val="396"/>
        </w:trPr>
        <w:tc>
          <w:tcPr>
            <w:tcW w:w="8849" w:type="dxa"/>
            <w:gridSpan w:val="5"/>
            <w:shd w:val="clear" w:color="auto" w:fill="548DD4" w:themeFill="text2" w:themeFillTint="99"/>
          </w:tcPr>
          <w:p w:rsidR="00107FD1" w:rsidRDefault="001E6E97" w:rsidP="00C36AF7">
            <w:pPr>
              <w:ind w:firstLine="480"/>
              <w:jc w:val="left"/>
            </w:pPr>
            <w:r>
              <w:rPr>
                <w:rFonts w:hint="eastAsia"/>
              </w:rPr>
              <w:t>函数参数</w:t>
            </w:r>
          </w:p>
        </w:tc>
      </w:tr>
      <w:tr w:rsidR="00107FD1" w:rsidTr="00786843">
        <w:trPr>
          <w:trHeight w:val="805"/>
        </w:trPr>
        <w:tc>
          <w:tcPr>
            <w:tcW w:w="1951" w:type="dxa"/>
          </w:tcPr>
          <w:p w:rsidR="00107FD1" w:rsidRDefault="00107FD1" w:rsidP="00C36AF7">
            <w:pPr>
              <w:ind w:firstLine="48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  <w:gridSpan w:val="2"/>
          </w:tcPr>
          <w:p w:rsidR="00107FD1" w:rsidRDefault="00107FD1" w:rsidP="00C36AF7">
            <w:pPr>
              <w:ind w:firstLineChars="0" w:firstLine="0"/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5207" w:type="dxa"/>
          </w:tcPr>
          <w:p w:rsidR="00107FD1" w:rsidRDefault="00107FD1" w:rsidP="00C36AF7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699" w:type="dxa"/>
          </w:tcPr>
          <w:p w:rsidR="00107FD1" w:rsidRDefault="00107FD1" w:rsidP="00C36AF7">
            <w:pPr>
              <w:ind w:firstLineChars="0" w:firstLine="0"/>
              <w:jc w:val="left"/>
            </w:pPr>
            <w:r>
              <w:rPr>
                <w:rFonts w:hint="eastAsia"/>
              </w:rPr>
              <w:t>必选</w:t>
            </w:r>
          </w:p>
        </w:tc>
      </w:tr>
      <w:tr w:rsidR="00107FD1" w:rsidTr="00786843">
        <w:trPr>
          <w:trHeight w:val="805"/>
        </w:trPr>
        <w:tc>
          <w:tcPr>
            <w:tcW w:w="1951" w:type="dxa"/>
          </w:tcPr>
          <w:p w:rsidR="00107FD1" w:rsidRPr="0012047E" w:rsidRDefault="00107FD1" w:rsidP="00C36AF7">
            <w:pPr>
              <w:ind w:firstLine="480"/>
              <w:jc w:val="left"/>
            </w:pPr>
            <w:r>
              <w:rPr>
                <w:rFonts w:hint="eastAsia"/>
              </w:rPr>
              <w:t>qid</w:t>
            </w:r>
          </w:p>
        </w:tc>
        <w:tc>
          <w:tcPr>
            <w:tcW w:w="992" w:type="dxa"/>
            <w:gridSpan w:val="2"/>
          </w:tcPr>
          <w:p w:rsidR="00107FD1" w:rsidRDefault="00107FD1" w:rsidP="00C36AF7">
            <w:pPr>
              <w:ind w:firstLineChars="0" w:firstLine="0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5207" w:type="dxa"/>
          </w:tcPr>
          <w:p w:rsidR="00107FD1" w:rsidRDefault="00107FD1" w:rsidP="00C36AF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由队列系统分配的队列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开头表示普通队列，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开头表示定时队列</w:t>
            </w:r>
          </w:p>
          <w:p w:rsidR="00107FD1" w:rsidRDefault="00107FD1" w:rsidP="00C36AF7">
            <w:pPr>
              <w:spacing w:line="240" w:lineRule="auto"/>
              <w:ind w:firstLineChars="83" w:firstLine="199"/>
            </w:pPr>
          </w:p>
        </w:tc>
        <w:tc>
          <w:tcPr>
            <w:tcW w:w="699" w:type="dxa"/>
          </w:tcPr>
          <w:p w:rsidR="00107FD1" w:rsidRDefault="00107FD1" w:rsidP="00C36AF7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107FD1" w:rsidTr="00786843">
        <w:trPr>
          <w:trHeight w:val="410"/>
        </w:trPr>
        <w:tc>
          <w:tcPr>
            <w:tcW w:w="1951" w:type="dxa"/>
          </w:tcPr>
          <w:p w:rsidR="00107FD1" w:rsidRDefault="00CB1364" w:rsidP="00C36AF7">
            <w:pPr>
              <w:ind w:firstLine="480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gridSpan w:val="2"/>
          </w:tcPr>
          <w:p w:rsidR="00107FD1" w:rsidRDefault="00CB1364" w:rsidP="00C36AF7">
            <w:pPr>
              <w:ind w:firstLineChars="0" w:firstLine="0"/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5207" w:type="dxa"/>
          </w:tcPr>
          <w:p w:rsidR="00F83B92" w:rsidRDefault="00F83B92" w:rsidP="00C36AF7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data[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qid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 xml:space="preserve">] </w:t>
            </w:r>
            <w:r>
              <w:rPr>
                <w:rFonts w:hint="eastAsia"/>
                <w:sz w:val="21"/>
                <w:szCs w:val="21"/>
              </w:rPr>
              <w:t>不设置，就设置传入参赛</w:t>
            </w:r>
            <w:r>
              <w:rPr>
                <w:rFonts w:hint="eastAsia"/>
                <w:sz w:val="21"/>
                <w:szCs w:val="21"/>
              </w:rPr>
              <w:t>$qid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51350C" w:rsidRDefault="0051350C" w:rsidP="00C36AF7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data[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type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]</w:t>
            </w:r>
            <w:r w:rsidR="00786843">
              <w:rPr>
                <w:rFonts w:hint="eastAsia"/>
                <w:sz w:val="21"/>
                <w:szCs w:val="21"/>
              </w:rPr>
              <w:t xml:space="preserve"> </w:t>
            </w:r>
            <w:r w:rsidR="00786843">
              <w:rPr>
                <w:rFonts w:hint="eastAsia"/>
                <w:sz w:val="21"/>
                <w:szCs w:val="21"/>
              </w:rPr>
              <w:t>不设置，加载配置文件的</w:t>
            </w:r>
            <w:r w:rsidR="00AC637F">
              <w:rPr>
                <w:rFonts w:hint="eastAsia"/>
                <w:sz w:val="21"/>
                <w:szCs w:val="21"/>
              </w:rPr>
              <w:t>callback_</w:t>
            </w:r>
            <w:r w:rsidR="00786843">
              <w:rPr>
                <w:rFonts w:hint="eastAsia"/>
                <w:sz w:val="21"/>
                <w:szCs w:val="21"/>
              </w:rPr>
              <w:t>type</w:t>
            </w:r>
            <w:r w:rsidR="00786843">
              <w:rPr>
                <w:rFonts w:hint="eastAsia"/>
                <w:sz w:val="21"/>
                <w:szCs w:val="21"/>
              </w:rPr>
              <w:t>；</w:t>
            </w:r>
          </w:p>
          <w:p w:rsidR="005B7E18" w:rsidRPr="005B7E18" w:rsidRDefault="005B7E18" w:rsidP="00C36AF7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data[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url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 xml:space="preserve">] </w:t>
            </w:r>
            <w:r>
              <w:rPr>
                <w:rFonts w:hint="eastAsia"/>
                <w:sz w:val="21"/>
                <w:szCs w:val="21"/>
              </w:rPr>
              <w:t>不设置，加载配置文件的</w:t>
            </w:r>
            <w:r w:rsidRPr="005B7E18">
              <w:rPr>
                <w:sz w:val="21"/>
                <w:szCs w:val="21"/>
              </w:rPr>
              <w:t>callback_url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AC637F" w:rsidRDefault="00AC637F" w:rsidP="00AC637F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data[</w:t>
            </w:r>
            <w:r w:rsidRPr="00A92E8E">
              <w:rPr>
                <w:sz w:val="21"/>
                <w:szCs w:val="21"/>
              </w:rPr>
              <w:t>"</w:t>
            </w:r>
            <w:r w:rsidRPr="00AC637F">
              <w:rPr>
                <w:sz w:val="21"/>
                <w:szCs w:val="21"/>
              </w:rPr>
              <w:t>mode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 xml:space="preserve">] </w:t>
            </w:r>
            <w:r>
              <w:rPr>
                <w:rFonts w:hint="eastAsia"/>
                <w:sz w:val="21"/>
                <w:szCs w:val="21"/>
              </w:rPr>
              <w:t>不设置，加载配置文件的</w:t>
            </w:r>
            <w:r>
              <w:rPr>
                <w:rFonts w:hint="eastAsia"/>
                <w:sz w:val="21"/>
                <w:szCs w:val="21"/>
              </w:rPr>
              <w:t>callback_</w:t>
            </w:r>
            <w:r w:rsidRPr="00AC637F">
              <w:rPr>
                <w:sz w:val="21"/>
                <w:szCs w:val="21"/>
              </w:rPr>
              <w:t>mode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AC637F" w:rsidRDefault="00AC637F" w:rsidP="00AC637F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data[</w:t>
            </w:r>
            <w:r w:rsidRPr="00A92E8E">
              <w:rPr>
                <w:sz w:val="21"/>
                <w:szCs w:val="21"/>
              </w:rPr>
              <w:t>"</w:t>
            </w:r>
            <w:r w:rsidRPr="00AC637F">
              <w:rPr>
                <w:sz w:val="21"/>
                <w:szCs w:val="21"/>
              </w:rPr>
              <w:t>retry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 xml:space="preserve">] </w:t>
            </w:r>
            <w:r>
              <w:rPr>
                <w:rFonts w:hint="eastAsia"/>
                <w:sz w:val="21"/>
                <w:szCs w:val="21"/>
              </w:rPr>
              <w:t>不设置，加载配置文件的</w:t>
            </w:r>
            <w:r>
              <w:rPr>
                <w:rFonts w:hint="eastAsia"/>
                <w:sz w:val="21"/>
                <w:szCs w:val="21"/>
              </w:rPr>
              <w:t>callback_</w:t>
            </w:r>
            <w:r w:rsidRPr="00AC637F">
              <w:rPr>
                <w:sz w:val="21"/>
                <w:szCs w:val="21"/>
              </w:rPr>
              <w:t>retry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AC637F" w:rsidRDefault="00AC637F" w:rsidP="00AC637F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data[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timeout</w:t>
            </w:r>
            <w:r w:rsidRPr="00A92E8E">
              <w:rPr>
                <w:sz w:val="21"/>
                <w:szCs w:val="21"/>
              </w:rPr>
              <w:t xml:space="preserve"> 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 xml:space="preserve">] </w:t>
            </w:r>
            <w:r>
              <w:rPr>
                <w:rFonts w:hint="eastAsia"/>
                <w:sz w:val="21"/>
                <w:szCs w:val="21"/>
              </w:rPr>
              <w:t>不设置，加载配置文件的</w:t>
            </w:r>
            <w:r>
              <w:rPr>
                <w:rFonts w:hint="eastAsia"/>
                <w:sz w:val="21"/>
                <w:szCs w:val="21"/>
              </w:rPr>
              <w:t>callback_timeout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AC637F" w:rsidRDefault="00AC637F" w:rsidP="00AC637F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data[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expire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 xml:space="preserve">] </w:t>
            </w:r>
            <w:r>
              <w:rPr>
                <w:rFonts w:hint="eastAsia"/>
                <w:sz w:val="21"/>
                <w:szCs w:val="21"/>
              </w:rPr>
              <w:t>不设置，加载配置文件的</w:t>
            </w:r>
            <w:r>
              <w:rPr>
                <w:rFonts w:hint="eastAsia"/>
                <w:sz w:val="21"/>
                <w:szCs w:val="21"/>
              </w:rPr>
              <w:t>callback_ expire</w:t>
            </w:r>
            <w:r w:rsidR="00B9468F">
              <w:rPr>
                <w:rFonts w:hint="eastAsia"/>
                <w:sz w:val="21"/>
                <w:szCs w:val="21"/>
              </w:rPr>
              <w:t>+time()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852F22">
              <w:rPr>
                <w:rFonts w:hint="eastAsia"/>
                <w:sz w:val="21"/>
                <w:szCs w:val="21"/>
              </w:rPr>
              <w:t>普通队列的过期时间</w:t>
            </w:r>
          </w:p>
          <w:p w:rsidR="00786843" w:rsidRPr="00AC637F" w:rsidRDefault="00AC637F" w:rsidP="00C36AF7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data[</w:t>
            </w:r>
            <w:r w:rsidRPr="00A92E8E">
              <w:rPr>
                <w:sz w:val="21"/>
                <w:szCs w:val="21"/>
              </w:rPr>
              <w:t>"</w:t>
            </w:r>
            <w:r w:rsidR="00523CDE">
              <w:rPr>
                <w:rFonts w:hint="eastAsia"/>
                <w:sz w:val="21"/>
                <w:szCs w:val="21"/>
              </w:rPr>
              <w:t>timestamp</w:t>
            </w:r>
            <w:r w:rsidRPr="00AC637F">
              <w:rPr>
                <w:sz w:val="21"/>
                <w:szCs w:val="21"/>
              </w:rPr>
              <w:t xml:space="preserve"> 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 xml:space="preserve">] </w:t>
            </w:r>
            <w:r>
              <w:rPr>
                <w:rFonts w:hint="eastAsia"/>
                <w:sz w:val="21"/>
                <w:szCs w:val="21"/>
              </w:rPr>
              <w:t>不设置，加载配置文件的</w:t>
            </w:r>
            <w:r>
              <w:rPr>
                <w:rFonts w:hint="eastAsia"/>
                <w:sz w:val="21"/>
                <w:szCs w:val="21"/>
              </w:rPr>
              <w:t>callback_</w:t>
            </w:r>
            <w:r>
              <w:t xml:space="preserve"> </w:t>
            </w:r>
            <w:r w:rsidRPr="00AC637F">
              <w:rPr>
                <w:sz w:val="21"/>
                <w:szCs w:val="21"/>
              </w:rPr>
              <w:t>timediff</w:t>
            </w:r>
            <w:r w:rsidR="00523CDE">
              <w:rPr>
                <w:rFonts w:hint="eastAsia"/>
                <w:sz w:val="21"/>
                <w:szCs w:val="21"/>
              </w:rPr>
              <w:t>+time()</w:t>
            </w:r>
            <w:r>
              <w:rPr>
                <w:rFonts w:hint="eastAsia"/>
                <w:sz w:val="21"/>
                <w:szCs w:val="21"/>
              </w:rPr>
              <w:t>；定时队列的</w:t>
            </w:r>
            <w:r w:rsidR="00523CDE">
              <w:rPr>
                <w:rFonts w:hint="eastAsia"/>
                <w:sz w:val="21"/>
                <w:szCs w:val="21"/>
              </w:rPr>
              <w:t>执行时间，</w:t>
            </w:r>
          </w:p>
          <w:p w:rsidR="00107FD1" w:rsidRPr="00A92E8E" w:rsidRDefault="00CB1364" w:rsidP="00C36AF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data[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params</w:t>
            </w:r>
            <w:r w:rsidRPr="00A92E8E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]</w:t>
            </w:r>
            <w:r w:rsidR="00850688">
              <w:rPr>
                <w:rFonts w:hint="eastAsia"/>
                <w:sz w:val="21"/>
                <w:szCs w:val="21"/>
              </w:rPr>
              <w:t xml:space="preserve"> </w:t>
            </w:r>
            <w:r w:rsidR="00850688">
              <w:rPr>
                <w:rFonts w:hint="eastAsia"/>
                <w:sz w:val="21"/>
                <w:szCs w:val="21"/>
              </w:rPr>
              <w:t>为数组</w:t>
            </w:r>
            <w:r w:rsidR="008667FA">
              <w:rPr>
                <w:rFonts w:hint="eastAsia"/>
                <w:sz w:val="21"/>
                <w:szCs w:val="21"/>
              </w:rPr>
              <w:t>,</w:t>
            </w:r>
            <w:r w:rsidR="008667FA">
              <w:rPr>
                <w:rFonts w:hint="eastAsia"/>
                <w:sz w:val="21"/>
                <w:szCs w:val="21"/>
              </w:rPr>
              <w:t>是业务方回调时需要的参数</w:t>
            </w:r>
          </w:p>
        </w:tc>
        <w:tc>
          <w:tcPr>
            <w:tcW w:w="699" w:type="dxa"/>
          </w:tcPr>
          <w:p w:rsidR="00107FD1" w:rsidRDefault="00107FD1" w:rsidP="00C36AF7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107FD1" w:rsidTr="00C36AF7">
        <w:trPr>
          <w:trHeight w:val="145"/>
        </w:trPr>
        <w:tc>
          <w:tcPr>
            <w:tcW w:w="8849" w:type="dxa"/>
            <w:gridSpan w:val="5"/>
            <w:shd w:val="clear" w:color="auto" w:fill="548DD4" w:themeFill="text2" w:themeFillTint="99"/>
          </w:tcPr>
          <w:p w:rsidR="00107FD1" w:rsidRDefault="0051350C" w:rsidP="00C36AF7">
            <w:pPr>
              <w:ind w:firstLine="480"/>
              <w:jc w:val="left"/>
            </w:pPr>
            <w:r>
              <w:rPr>
                <w:rFonts w:hint="eastAsia"/>
              </w:rPr>
              <w:t>函数返回值</w:t>
            </w:r>
          </w:p>
        </w:tc>
      </w:tr>
      <w:tr w:rsidR="00107FD1" w:rsidTr="00C36AF7">
        <w:trPr>
          <w:trHeight w:val="145"/>
        </w:trPr>
        <w:tc>
          <w:tcPr>
            <w:tcW w:w="8849" w:type="dxa"/>
            <w:gridSpan w:val="5"/>
            <w:shd w:val="clear" w:color="auto" w:fill="auto"/>
          </w:tcPr>
          <w:p w:rsidR="00107FD1" w:rsidRDefault="0051350C" w:rsidP="00C36AF7">
            <w:pPr>
              <w:ind w:firstLine="480"/>
              <w:jc w:val="left"/>
            </w:pPr>
            <w:r w:rsidRPr="0051350C">
              <w:t>bool  ture:success, false:failed</w:t>
            </w:r>
          </w:p>
        </w:tc>
      </w:tr>
      <w:tr w:rsidR="00107FD1" w:rsidTr="00C36AF7">
        <w:trPr>
          <w:trHeight w:val="145"/>
        </w:trPr>
        <w:tc>
          <w:tcPr>
            <w:tcW w:w="8849" w:type="dxa"/>
            <w:gridSpan w:val="5"/>
          </w:tcPr>
          <w:p w:rsidR="00107FD1" w:rsidRDefault="00107FD1" w:rsidP="00C36AF7">
            <w:pPr>
              <w:ind w:firstLineChars="83" w:firstLine="199"/>
              <w:jc w:val="left"/>
            </w:pPr>
            <w:r>
              <w:rPr>
                <w:rFonts w:hint="eastAsia"/>
                <w:szCs w:val="21"/>
              </w:rPr>
              <w:t>PHP code:</w:t>
            </w:r>
          </w:p>
          <w:p w:rsidR="00107FD1" w:rsidRDefault="00AF4762" w:rsidP="00C36AF7">
            <w:pPr>
              <w:spacing w:line="240" w:lineRule="auto"/>
              <w:ind w:firstLineChars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66690" cy="278003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278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FD1" w:rsidRDefault="00107FD1" w:rsidP="00C36AF7">
            <w:pPr>
              <w:spacing w:line="240" w:lineRule="auto"/>
              <w:ind w:firstLineChars="0" w:firstLine="0"/>
              <w:jc w:val="left"/>
            </w:pPr>
          </w:p>
        </w:tc>
      </w:tr>
    </w:tbl>
    <w:p w:rsidR="00653687" w:rsidRPr="00331CA6" w:rsidRDefault="00653687" w:rsidP="00653687">
      <w:pPr>
        <w:ind w:firstLine="480"/>
      </w:pPr>
    </w:p>
    <w:p w:rsidR="004A4CA8" w:rsidRDefault="004A4CA8" w:rsidP="00A20694">
      <w:pPr>
        <w:spacing w:line="240" w:lineRule="auto"/>
        <w:ind w:firstLineChars="0" w:firstLine="198"/>
      </w:pPr>
    </w:p>
    <w:sectPr w:rsidR="004A4CA8" w:rsidSect="000D66D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E07" w:rsidRDefault="00196E07" w:rsidP="00B81F1C">
      <w:pPr>
        <w:spacing w:line="240" w:lineRule="auto"/>
        <w:ind w:firstLine="480"/>
      </w:pPr>
      <w:r>
        <w:separator/>
      </w:r>
    </w:p>
  </w:endnote>
  <w:endnote w:type="continuationSeparator" w:id="1">
    <w:p w:rsidR="00196E07" w:rsidRDefault="00196E07" w:rsidP="00B81F1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95" w:rsidRDefault="003A1C95" w:rsidP="00B81F1C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0752"/>
      <w:docPartObj>
        <w:docPartGallery w:val="Page Numbers (Bottom of Page)"/>
        <w:docPartUnique/>
      </w:docPartObj>
    </w:sdtPr>
    <w:sdtContent>
      <w:p w:rsidR="003A1C95" w:rsidRDefault="00616316" w:rsidP="006A4BE6">
        <w:pPr>
          <w:pStyle w:val="a6"/>
          <w:ind w:firstLine="360"/>
          <w:jc w:val="center"/>
        </w:pPr>
        <w:r w:rsidRPr="00616316">
          <w:fldChar w:fldCharType="begin"/>
        </w:r>
        <w:r w:rsidR="003A1C95">
          <w:instrText xml:space="preserve"> PAGE   \* MERGEFORMAT </w:instrText>
        </w:r>
        <w:r w:rsidRPr="00616316">
          <w:fldChar w:fldCharType="separate"/>
        </w:r>
        <w:r w:rsidR="00AF4762" w:rsidRPr="00AF4762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:rsidR="003A1C95" w:rsidRDefault="003A1C95" w:rsidP="00B81F1C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95" w:rsidRDefault="003A1C95" w:rsidP="00B81F1C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E07" w:rsidRDefault="00196E07" w:rsidP="00B81F1C">
      <w:pPr>
        <w:spacing w:line="240" w:lineRule="auto"/>
        <w:ind w:firstLine="480"/>
      </w:pPr>
      <w:r>
        <w:separator/>
      </w:r>
    </w:p>
  </w:footnote>
  <w:footnote w:type="continuationSeparator" w:id="1">
    <w:p w:rsidR="00196E07" w:rsidRDefault="00196E07" w:rsidP="00B81F1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95" w:rsidRDefault="003A1C95" w:rsidP="00B81F1C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95" w:rsidRPr="006A4BE6" w:rsidRDefault="003A1C95" w:rsidP="002859DF">
    <w:pPr>
      <w:pStyle w:val="a5"/>
      <w:ind w:firstLineChars="0" w:firstLine="0"/>
      <w:jc w:val="distribute"/>
    </w:pPr>
    <w:r>
      <w:rPr>
        <w:rFonts w:hint="eastAsia"/>
        <w:noProof/>
        <w:sz w:val="24"/>
        <w:szCs w:val="27"/>
      </w:rPr>
      <w:drawing>
        <wp:inline distT="0" distB="0" distL="0" distR="0">
          <wp:extent cx="1400175" cy="337079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夹子logo 副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370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</w:t>
    </w:r>
    <w:r w:rsidRPr="002859DF">
      <w:rPr>
        <w:rFonts w:hint="eastAsia"/>
      </w:rPr>
      <w:t>北京小桔科技有限公司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95" w:rsidRDefault="003A1C95" w:rsidP="00B81F1C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071"/>
    <w:multiLevelType w:val="hybridMultilevel"/>
    <w:tmpl w:val="7C2AB58C"/>
    <w:lvl w:ilvl="0" w:tplc="5AC22C1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17D402D"/>
    <w:multiLevelType w:val="hybridMultilevel"/>
    <w:tmpl w:val="BD6C927C"/>
    <w:lvl w:ilvl="0" w:tplc="7732198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3C7AE0"/>
    <w:multiLevelType w:val="hybridMultilevel"/>
    <w:tmpl w:val="16122CFA"/>
    <w:lvl w:ilvl="0" w:tplc="E94EE41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66E6931"/>
    <w:multiLevelType w:val="hybridMultilevel"/>
    <w:tmpl w:val="251ABD8C"/>
    <w:lvl w:ilvl="0" w:tplc="6B341488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7592161"/>
    <w:multiLevelType w:val="multilevel"/>
    <w:tmpl w:val="1CAC550C"/>
    <w:lvl w:ilvl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0AC7147F"/>
    <w:multiLevelType w:val="hybridMultilevel"/>
    <w:tmpl w:val="C31216A0"/>
    <w:lvl w:ilvl="0" w:tplc="086EB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93750"/>
    <w:multiLevelType w:val="hybridMultilevel"/>
    <w:tmpl w:val="DC2C3E5E"/>
    <w:lvl w:ilvl="0" w:tplc="8DDE0444">
      <w:start w:val="1"/>
      <w:numFmt w:val="decimal"/>
      <w:lvlText w:val="%1）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7">
    <w:nsid w:val="1444334C"/>
    <w:multiLevelType w:val="hybridMultilevel"/>
    <w:tmpl w:val="ACCEF8CE"/>
    <w:lvl w:ilvl="0" w:tplc="653C0C86">
      <w:start w:val="1"/>
      <w:numFmt w:val="decimal"/>
      <w:lvlText w:val="%1）"/>
      <w:lvlJc w:val="left"/>
      <w:pPr>
        <w:ind w:left="724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8">
    <w:nsid w:val="18BA5D3C"/>
    <w:multiLevelType w:val="hybridMultilevel"/>
    <w:tmpl w:val="DECCCBC8"/>
    <w:lvl w:ilvl="0" w:tplc="EE641FE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B147B37"/>
    <w:multiLevelType w:val="hybridMultilevel"/>
    <w:tmpl w:val="F364FC80"/>
    <w:lvl w:ilvl="0" w:tplc="61FA1A8C">
      <w:start w:val="1"/>
      <w:numFmt w:val="decimal"/>
      <w:lvlText w:val="%1）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0">
    <w:nsid w:val="1E4029CE"/>
    <w:multiLevelType w:val="hybridMultilevel"/>
    <w:tmpl w:val="6C5C5C34"/>
    <w:lvl w:ilvl="0" w:tplc="7A1261F4">
      <w:start w:val="1"/>
      <w:numFmt w:val="decimal"/>
      <w:lvlText w:val="%1）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1AD2F7B"/>
    <w:multiLevelType w:val="hybridMultilevel"/>
    <w:tmpl w:val="62E8C82A"/>
    <w:lvl w:ilvl="0" w:tplc="84F8BBE2">
      <w:start w:val="2"/>
      <w:numFmt w:val="lowerLetter"/>
      <w:lvlText w:val="%1）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22111684"/>
    <w:multiLevelType w:val="hybridMultilevel"/>
    <w:tmpl w:val="E9E24618"/>
    <w:lvl w:ilvl="0" w:tplc="8BBE8B9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2A37EB6"/>
    <w:multiLevelType w:val="hybridMultilevel"/>
    <w:tmpl w:val="D60624E6"/>
    <w:lvl w:ilvl="0" w:tplc="8B6C12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72E4BBB"/>
    <w:multiLevelType w:val="hybridMultilevel"/>
    <w:tmpl w:val="E9E24618"/>
    <w:lvl w:ilvl="0" w:tplc="8BBE8B9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9321881"/>
    <w:multiLevelType w:val="hybridMultilevel"/>
    <w:tmpl w:val="3432CF04"/>
    <w:lvl w:ilvl="0" w:tplc="5FF0D22A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85C5A5D"/>
    <w:multiLevelType w:val="hybridMultilevel"/>
    <w:tmpl w:val="558663E0"/>
    <w:lvl w:ilvl="0" w:tplc="B1E4F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DC17C5"/>
    <w:multiLevelType w:val="hybridMultilevel"/>
    <w:tmpl w:val="11F8B5A0"/>
    <w:lvl w:ilvl="0" w:tplc="E15AC2A0">
      <w:start w:val="1"/>
      <w:numFmt w:val="decimal"/>
      <w:lvlText w:val="%1)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0" w:hanging="420"/>
      </w:pPr>
    </w:lvl>
    <w:lvl w:ilvl="2" w:tplc="0409001B" w:tentative="1">
      <w:start w:val="1"/>
      <w:numFmt w:val="lowerRoman"/>
      <w:lvlText w:val="%3."/>
      <w:lvlJc w:val="right"/>
      <w:pPr>
        <w:ind w:left="1490" w:hanging="420"/>
      </w:pPr>
    </w:lvl>
    <w:lvl w:ilvl="3" w:tplc="0409000F" w:tentative="1">
      <w:start w:val="1"/>
      <w:numFmt w:val="decimal"/>
      <w:lvlText w:val="%4."/>
      <w:lvlJc w:val="left"/>
      <w:pPr>
        <w:ind w:left="1910" w:hanging="420"/>
      </w:pPr>
    </w:lvl>
    <w:lvl w:ilvl="4" w:tplc="04090019" w:tentative="1">
      <w:start w:val="1"/>
      <w:numFmt w:val="lowerLetter"/>
      <w:lvlText w:val="%5)"/>
      <w:lvlJc w:val="left"/>
      <w:pPr>
        <w:ind w:left="2330" w:hanging="420"/>
      </w:pPr>
    </w:lvl>
    <w:lvl w:ilvl="5" w:tplc="0409001B" w:tentative="1">
      <w:start w:val="1"/>
      <w:numFmt w:val="lowerRoman"/>
      <w:lvlText w:val="%6."/>
      <w:lvlJc w:val="right"/>
      <w:pPr>
        <w:ind w:left="2750" w:hanging="420"/>
      </w:pPr>
    </w:lvl>
    <w:lvl w:ilvl="6" w:tplc="0409000F" w:tentative="1">
      <w:start w:val="1"/>
      <w:numFmt w:val="decimal"/>
      <w:lvlText w:val="%7."/>
      <w:lvlJc w:val="left"/>
      <w:pPr>
        <w:ind w:left="3170" w:hanging="420"/>
      </w:pPr>
    </w:lvl>
    <w:lvl w:ilvl="7" w:tplc="04090019" w:tentative="1">
      <w:start w:val="1"/>
      <w:numFmt w:val="lowerLetter"/>
      <w:lvlText w:val="%8)"/>
      <w:lvlJc w:val="left"/>
      <w:pPr>
        <w:ind w:left="3590" w:hanging="420"/>
      </w:pPr>
    </w:lvl>
    <w:lvl w:ilvl="8" w:tplc="0409001B" w:tentative="1">
      <w:start w:val="1"/>
      <w:numFmt w:val="lowerRoman"/>
      <w:lvlText w:val="%9."/>
      <w:lvlJc w:val="right"/>
      <w:pPr>
        <w:ind w:left="4010" w:hanging="420"/>
      </w:pPr>
    </w:lvl>
  </w:abstractNum>
  <w:abstractNum w:abstractNumId="18">
    <w:nsid w:val="3F9904D2"/>
    <w:multiLevelType w:val="hybridMultilevel"/>
    <w:tmpl w:val="7200C8BA"/>
    <w:lvl w:ilvl="0" w:tplc="CF989BDC">
      <w:start w:val="1"/>
      <w:numFmt w:val="decimal"/>
      <w:lvlText w:val="%1）"/>
      <w:lvlJc w:val="left"/>
      <w:pPr>
        <w:ind w:left="945" w:hanging="465"/>
      </w:pPr>
      <w:rPr>
        <w:rFonts w:hint="default"/>
      </w:rPr>
    </w:lvl>
    <w:lvl w:ilvl="1" w:tplc="E7D6B03A" w:tentative="1">
      <w:start w:val="1"/>
      <w:numFmt w:val="lowerLetter"/>
      <w:lvlText w:val="%2)"/>
      <w:lvlJc w:val="left"/>
      <w:pPr>
        <w:ind w:left="1320" w:hanging="420"/>
      </w:pPr>
    </w:lvl>
    <w:lvl w:ilvl="2" w:tplc="3F748FD6" w:tentative="1">
      <w:start w:val="1"/>
      <w:numFmt w:val="lowerRoman"/>
      <w:lvlText w:val="%3."/>
      <w:lvlJc w:val="right"/>
      <w:pPr>
        <w:ind w:left="1740" w:hanging="420"/>
      </w:pPr>
    </w:lvl>
    <w:lvl w:ilvl="3" w:tplc="661EEC7A" w:tentative="1">
      <w:start w:val="1"/>
      <w:numFmt w:val="decimal"/>
      <w:lvlText w:val="%4."/>
      <w:lvlJc w:val="left"/>
      <w:pPr>
        <w:ind w:left="2160" w:hanging="420"/>
      </w:pPr>
    </w:lvl>
    <w:lvl w:ilvl="4" w:tplc="9202C32A" w:tentative="1">
      <w:start w:val="1"/>
      <w:numFmt w:val="lowerLetter"/>
      <w:lvlText w:val="%5)"/>
      <w:lvlJc w:val="left"/>
      <w:pPr>
        <w:ind w:left="2580" w:hanging="420"/>
      </w:pPr>
    </w:lvl>
    <w:lvl w:ilvl="5" w:tplc="DF2AE6C6" w:tentative="1">
      <w:start w:val="1"/>
      <w:numFmt w:val="lowerRoman"/>
      <w:lvlText w:val="%6."/>
      <w:lvlJc w:val="right"/>
      <w:pPr>
        <w:ind w:left="3000" w:hanging="420"/>
      </w:pPr>
    </w:lvl>
    <w:lvl w:ilvl="6" w:tplc="BACE0C0E" w:tentative="1">
      <w:start w:val="1"/>
      <w:numFmt w:val="decimal"/>
      <w:lvlText w:val="%7."/>
      <w:lvlJc w:val="left"/>
      <w:pPr>
        <w:ind w:left="3420" w:hanging="420"/>
      </w:pPr>
    </w:lvl>
    <w:lvl w:ilvl="7" w:tplc="B1E09370" w:tentative="1">
      <w:start w:val="1"/>
      <w:numFmt w:val="lowerLetter"/>
      <w:lvlText w:val="%8)"/>
      <w:lvlJc w:val="left"/>
      <w:pPr>
        <w:ind w:left="3840" w:hanging="420"/>
      </w:pPr>
    </w:lvl>
    <w:lvl w:ilvl="8" w:tplc="99F0FEE0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3F01DD8"/>
    <w:multiLevelType w:val="hybridMultilevel"/>
    <w:tmpl w:val="C31216A0"/>
    <w:lvl w:ilvl="0" w:tplc="7048F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688DEA" w:tentative="1">
      <w:start w:val="1"/>
      <w:numFmt w:val="lowerLetter"/>
      <w:lvlText w:val="%2)"/>
      <w:lvlJc w:val="left"/>
      <w:pPr>
        <w:ind w:left="840" w:hanging="420"/>
      </w:pPr>
    </w:lvl>
    <w:lvl w:ilvl="2" w:tplc="B948AEE2" w:tentative="1">
      <w:start w:val="1"/>
      <w:numFmt w:val="lowerRoman"/>
      <w:lvlText w:val="%3."/>
      <w:lvlJc w:val="right"/>
      <w:pPr>
        <w:ind w:left="1260" w:hanging="420"/>
      </w:pPr>
    </w:lvl>
    <w:lvl w:ilvl="3" w:tplc="AAB43FE4" w:tentative="1">
      <w:start w:val="1"/>
      <w:numFmt w:val="decimal"/>
      <w:lvlText w:val="%4."/>
      <w:lvlJc w:val="left"/>
      <w:pPr>
        <w:ind w:left="1680" w:hanging="420"/>
      </w:pPr>
    </w:lvl>
    <w:lvl w:ilvl="4" w:tplc="5F2A652E" w:tentative="1">
      <w:start w:val="1"/>
      <w:numFmt w:val="lowerLetter"/>
      <w:lvlText w:val="%5)"/>
      <w:lvlJc w:val="left"/>
      <w:pPr>
        <w:ind w:left="2100" w:hanging="420"/>
      </w:pPr>
    </w:lvl>
    <w:lvl w:ilvl="5" w:tplc="348AE4C4" w:tentative="1">
      <w:start w:val="1"/>
      <w:numFmt w:val="lowerRoman"/>
      <w:lvlText w:val="%6."/>
      <w:lvlJc w:val="right"/>
      <w:pPr>
        <w:ind w:left="2520" w:hanging="420"/>
      </w:pPr>
    </w:lvl>
    <w:lvl w:ilvl="6" w:tplc="DCA8D9D4" w:tentative="1">
      <w:start w:val="1"/>
      <w:numFmt w:val="decimal"/>
      <w:lvlText w:val="%7."/>
      <w:lvlJc w:val="left"/>
      <w:pPr>
        <w:ind w:left="2940" w:hanging="420"/>
      </w:pPr>
    </w:lvl>
    <w:lvl w:ilvl="7" w:tplc="3D3A283E" w:tentative="1">
      <w:start w:val="1"/>
      <w:numFmt w:val="lowerLetter"/>
      <w:lvlText w:val="%8)"/>
      <w:lvlJc w:val="left"/>
      <w:pPr>
        <w:ind w:left="3360" w:hanging="420"/>
      </w:pPr>
    </w:lvl>
    <w:lvl w:ilvl="8" w:tplc="5ACA64F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4B32D6"/>
    <w:multiLevelType w:val="hybridMultilevel"/>
    <w:tmpl w:val="58DEA9DE"/>
    <w:lvl w:ilvl="0" w:tplc="A5F4146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A1E0882" w:tentative="1">
      <w:start w:val="1"/>
      <w:numFmt w:val="lowerLetter"/>
      <w:lvlText w:val="%2)"/>
      <w:lvlJc w:val="left"/>
      <w:pPr>
        <w:ind w:left="1320" w:hanging="420"/>
      </w:pPr>
    </w:lvl>
    <w:lvl w:ilvl="2" w:tplc="B89E1856" w:tentative="1">
      <w:start w:val="1"/>
      <w:numFmt w:val="lowerRoman"/>
      <w:lvlText w:val="%3."/>
      <w:lvlJc w:val="right"/>
      <w:pPr>
        <w:ind w:left="1740" w:hanging="420"/>
      </w:pPr>
    </w:lvl>
    <w:lvl w:ilvl="3" w:tplc="17660CC2" w:tentative="1">
      <w:start w:val="1"/>
      <w:numFmt w:val="decimal"/>
      <w:lvlText w:val="%4."/>
      <w:lvlJc w:val="left"/>
      <w:pPr>
        <w:ind w:left="2160" w:hanging="420"/>
      </w:pPr>
    </w:lvl>
    <w:lvl w:ilvl="4" w:tplc="B5CCEF24" w:tentative="1">
      <w:start w:val="1"/>
      <w:numFmt w:val="lowerLetter"/>
      <w:lvlText w:val="%5)"/>
      <w:lvlJc w:val="left"/>
      <w:pPr>
        <w:ind w:left="2580" w:hanging="420"/>
      </w:pPr>
    </w:lvl>
    <w:lvl w:ilvl="5" w:tplc="F2986998" w:tentative="1">
      <w:start w:val="1"/>
      <w:numFmt w:val="lowerRoman"/>
      <w:lvlText w:val="%6."/>
      <w:lvlJc w:val="right"/>
      <w:pPr>
        <w:ind w:left="3000" w:hanging="420"/>
      </w:pPr>
    </w:lvl>
    <w:lvl w:ilvl="6" w:tplc="71F2B50A" w:tentative="1">
      <w:start w:val="1"/>
      <w:numFmt w:val="decimal"/>
      <w:lvlText w:val="%7."/>
      <w:lvlJc w:val="left"/>
      <w:pPr>
        <w:ind w:left="3420" w:hanging="420"/>
      </w:pPr>
    </w:lvl>
    <w:lvl w:ilvl="7" w:tplc="E88499A8" w:tentative="1">
      <w:start w:val="1"/>
      <w:numFmt w:val="lowerLetter"/>
      <w:lvlText w:val="%8)"/>
      <w:lvlJc w:val="left"/>
      <w:pPr>
        <w:ind w:left="3840" w:hanging="420"/>
      </w:pPr>
    </w:lvl>
    <w:lvl w:ilvl="8" w:tplc="5EA68D72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7954FB7"/>
    <w:multiLevelType w:val="hybridMultilevel"/>
    <w:tmpl w:val="CB924F6A"/>
    <w:lvl w:ilvl="0" w:tplc="228A606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BADC18B8" w:tentative="1">
      <w:start w:val="1"/>
      <w:numFmt w:val="lowerLetter"/>
      <w:lvlText w:val="%2)"/>
      <w:lvlJc w:val="left"/>
      <w:pPr>
        <w:ind w:left="1320" w:hanging="420"/>
      </w:pPr>
    </w:lvl>
    <w:lvl w:ilvl="2" w:tplc="D16C9B6A" w:tentative="1">
      <w:start w:val="1"/>
      <w:numFmt w:val="lowerRoman"/>
      <w:lvlText w:val="%3."/>
      <w:lvlJc w:val="right"/>
      <w:pPr>
        <w:ind w:left="1740" w:hanging="420"/>
      </w:pPr>
    </w:lvl>
    <w:lvl w:ilvl="3" w:tplc="B3A4228E" w:tentative="1">
      <w:start w:val="1"/>
      <w:numFmt w:val="decimal"/>
      <w:lvlText w:val="%4."/>
      <w:lvlJc w:val="left"/>
      <w:pPr>
        <w:ind w:left="2160" w:hanging="420"/>
      </w:pPr>
    </w:lvl>
    <w:lvl w:ilvl="4" w:tplc="085E7E08" w:tentative="1">
      <w:start w:val="1"/>
      <w:numFmt w:val="lowerLetter"/>
      <w:lvlText w:val="%5)"/>
      <w:lvlJc w:val="left"/>
      <w:pPr>
        <w:ind w:left="2580" w:hanging="420"/>
      </w:pPr>
    </w:lvl>
    <w:lvl w:ilvl="5" w:tplc="90EACF8A" w:tentative="1">
      <w:start w:val="1"/>
      <w:numFmt w:val="lowerRoman"/>
      <w:lvlText w:val="%6."/>
      <w:lvlJc w:val="right"/>
      <w:pPr>
        <w:ind w:left="3000" w:hanging="420"/>
      </w:pPr>
    </w:lvl>
    <w:lvl w:ilvl="6" w:tplc="5DD2A07E" w:tentative="1">
      <w:start w:val="1"/>
      <w:numFmt w:val="decimal"/>
      <w:lvlText w:val="%7."/>
      <w:lvlJc w:val="left"/>
      <w:pPr>
        <w:ind w:left="3420" w:hanging="420"/>
      </w:pPr>
    </w:lvl>
    <w:lvl w:ilvl="7" w:tplc="76D2CE66" w:tentative="1">
      <w:start w:val="1"/>
      <w:numFmt w:val="lowerLetter"/>
      <w:lvlText w:val="%8)"/>
      <w:lvlJc w:val="left"/>
      <w:pPr>
        <w:ind w:left="3840" w:hanging="420"/>
      </w:pPr>
    </w:lvl>
    <w:lvl w:ilvl="8" w:tplc="A474674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48163AB7"/>
    <w:multiLevelType w:val="hybridMultilevel"/>
    <w:tmpl w:val="E9E24618"/>
    <w:lvl w:ilvl="0" w:tplc="4EB4B16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8A8291C"/>
    <w:multiLevelType w:val="hybridMultilevel"/>
    <w:tmpl w:val="F94ECB5E"/>
    <w:lvl w:ilvl="0" w:tplc="8B0E05C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4F87BBB"/>
    <w:multiLevelType w:val="hybridMultilevel"/>
    <w:tmpl w:val="C31216A0"/>
    <w:lvl w:ilvl="0" w:tplc="086EB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524308"/>
    <w:multiLevelType w:val="hybridMultilevel"/>
    <w:tmpl w:val="C31216A0"/>
    <w:lvl w:ilvl="0" w:tplc="8BBE8B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5F75F3"/>
    <w:multiLevelType w:val="hybridMultilevel"/>
    <w:tmpl w:val="7F0A2BC4"/>
    <w:lvl w:ilvl="0" w:tplc="764CE00C">
      <w:start w:val="1"/>
      <w:numFmt w:val="decimal"/>
      <w:lvlText w:val="%1）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7">
    <w:nsid w:val="5AED6D05"/>
    <w:multiLevelType w:val="hybridMultilevel"/>
    <w:tmpl w:val="133A0D88"/>
    <w:lvl w:ilvl="0" w:tplc="8BBE8B9C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E2577D4"/>
    <w:multiLevelType w:val="hybridMultilevel"/>
    <w:tmpl w:val="8C6EBCD8"/>
    <w:lvl w:ilvl="0" w:tplc="086EB10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7B84A90"/>
    <w:multiLevelType w:val="hybridMultilevel"/>
    <w:tmpl w:val="C31216A0"/>
    <w:lvl w:ilvl="0" w:tplc="086EB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1C22CD"/>
    <w:multiLevelType w:val="hybridMultilevel"/>
    <w:tmpl w:val="11F8B5A0"/>
    <w:lvl w:ilvl="0" w:tplc="17EC2E2A">
      <w:start w:val="1"/>
      <w:numFmt w:val="decimal"/>
      <w:lvlText w:val="%1)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0" w:hanging="420"/>
      </w:pPr>
    </w:lvl>
    <w:lvl w:ilvl="2" w:tplc="0409001B" w:tentative="1">
      <w:start w:val="1"/>
      <w:numFmt w:val="lowerRoman"/>
      <w:lvlText w:val="%3."/>
      <w:lvlJc w:val="right"/>
      <w:pPr>
        <w:ind w:left="1490" w:hanging="420"/>
      </w:pPr>
    </w:lvl>
    <w:lvl w:ilvl="3" w:tplc="0409000F" w:tentative="1">
      <w:start w:val="1"/>
      <w:numFmt w:val="decimal"/>
      <w:lvlText w:val="%4."/>
      <w:lvlJc w:val="left"/>
      <w:pPr>
        <w:ind w:left="1910" w:hanging="420"/>
      </w:pPr>
    </w:lvl>
    <w:lvl w:ilvl="4" w:tplc="04090019" w:tentative="1">
      <w:start w:val="1"/>
      <w:numFmt w:val="lowerLetter"/>
      <w:lvlText w:val="%5)"/>
      <w:lvlJc w:val="left"/>
      <w:pPr>
        <w:ind w:left="2330" w:hanging="420"/>
      </w:pPr>
    </w:lvl>
    <w:lvl w:ilvl="5" w:tplc="0409001B" w:tentative="1">
      <w:start w:val="1"/>
      <w:numFmt w:val="lowerRoman"/>
      <w:lvlText w:val="%6."/>
      <w:lvlJc w:val="right"/>
      <w:pPr>
        <w:ind w:left="2750" w:hanging="420"/>
      </w:pPr>
    </w:lvl>
    <w:lvl w:ilvl="6" w:tplc="0409000F" w:tentative="1">
      <w:start w:val="1"/>
      <w:numFmt w:val="decimal"/>
      <w:lvlText w:val="%7."/>
      <w:lvlJc w:val="left"/>
      <w:pPr>
        <w:ind w:left="3170" w:hanging="420"/>
      </w:pPr>
    </w:lvl>
    <w:lvl w:ilvl="7" w:tplc="04090019" w:tentative="1">
      <w:start w:val="1"/>
      <w:numFmt w:val="lowerLetter"/>
      <w:lvlText w:val="%8)"/>
      <w:lvlJc w:val="left"/>
      <w:pPr>
        <w:ind w:left="3590" w:hanging="420"/>
      </w:pPr>
    </w:lvl>
    <w:lvl w:ilvl="8" w:tplc="0409001B" w:tentative="1">
      <w:start w:val="1"/>
      <w:numFmt w:val="lowerRoman"/>
      <w:lvlText w:val="%9."/>
      <w:lvlJc w:val="right"/>
      <w:pPr>
        <w:ind w:left="4010" w:hanging="420"/>
      </w:pPr>
    </w:lvl>
  </w:abstractNum>
  <w:abstractNum w:abstractNumId="31">
    <w:nsid w:val="6CE851CC"/>
    <w:multiLevelType w:val="hybridMultilevel"/>
    <w:tmpl w:val="C31216A0"/>
    <w:lvl w:ilvl="0" w:tplc="A26EC4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3D04A4"/>
    <w:multiLevelType w:val="hybridMultilevel"/>
    <w:tmpl w:val="07103976"/>
    <w:lvl w:ilvl="0" w:tplc="24DA08B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2E4771E"/>
    <w:multiLevelType w:val="hybridMultilevel"/>
    <w:tmpl w:val="78446F8A"/>
    <w:lvl w:ilvl="0" w:tplc="086EB10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4040DFE"/>
    <w:multiLevelType w:val="hybridMultilevel"/>
    <w:tmpl w:val="F4701A54"/>
    <w:lvl w:ilvl="0" w:tplc="E15AC2A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773D32D2"/>
    <w:multiLevelType w:val="hybridMultilevel"/>
    <w:tmpl w:val="ED52E202"/>
    <w:lvl w:ilvl="0" w:tplc="086EB10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9003D30"/>
    <w:multiLevelType w:val="hybridMultilevel"/>
    <w:tmpl w:val="0B10C9B0"/>
    <w:lvl w:ilvl="0" w:tplc="AB404A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1B3CF5"/>
    <w:multiLevelType w:val="hybridMultilevel"/>
    <w:tmpl w:val="6AE0962C"/>
    <w:lvl w:ilvl="0" w:tplc="03762FC2">
      <w:start w:val="1"/>
      <w:numFmt w:val="decimal"/>
      <w:lvlText w:val="%1）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8">
    <w:nsid w:val="7D6028E3"/>
    <w:multiLevelType w:val="hybridMultilevel"/>
    <w:tmpl w:val="742E6436"/>
    <w:lvl w:ilvl="0" w:tplc="75804516">
      <w:start w:val="1"/>
      <w:numFmt w:val="decimal"/>
      <w:lvlText w:val="%1）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4"/>
  </w:num>
  <w:num w:numId="2">
    <w:abstractNumId w:val="0"/>
  </w:num>
  <w:num w:numId="3">
    <w:abstractNumId w:val="33"/>
  </w:num>
  <w:num w:numId="4">
    <w:abstractNumId w:val="26"/>
  </w:num>
  <w:num w:numId="5">
    <w:abstractNumId w:val="37"/>
  </w:num>
  <w:num w:numId="6">
    <w:abstractNumId w:val="11"/>
  </w:num>
  <w:num w:numId="7">
    <w:abstractNumId w:val="9"/>
  </w:num>
  <w:num w:numId="8">
    <w:abstractNumId w:val="38"/>
  </w:num>
  <w:num w:numId="9">
    <w:abstractNumId w:val="7"/>
  </w:num>
  <w:num w:numId="10">
    <w:abstractNumId w:val="36"/>
  </w:num>
  <w:num w:numId="11">
    <w:abstractNumId w:val="10"/>
  </w:num>
  <w:num w:numId="12">
    <w:abstractNumId w:val="32"/>
  </w:num>
  <w:num w:numId="13">
    <w:abstractNumId w:val="15"/>
  </w:num>
  <w:num w:numId="14">
    <w:abstractNumId w:val="27"/>
  </w:num>
  <w:num w:numId="15">
    <w:abstractNumId w:val="3"/>
  </w:num>
  <w:num w:numId="16">
    <w:abstractNumId w:val="6"/>
  </w:num>
  <w:num w:numId="17">
    <w:abstractNumId w:val="19"/>
  </w:num>
  <w:num w:numId="18">
    <w:abstractNumId w:val="31"/>
  </w:num>
  <w:num w:numId="19">
    <w:abstractNumId w:val="25"/>
  </w:num>
  <w:num w:numId="20">
    <w:abstractNumId w:val="24"/>
  </w:num>
  <w:num w:numId="21">
    <w:abstractNumId w:val="5"/>
  </w:num>
  <w:num w:numId="22">
    <w:abstractNumId w:val="29"/>
  </w:num>
  <w:num w:numId="23">
    <w:abstractNumId w:val="4"/>
  </w:num>
  <w:num w:numId="24">
    <w:abstractNumId w:val="1"/>
  </w:num>
  <w:num w:numId="25">
    <w:abstractNumId w:val="4"/>
  </w:num>
  <w:num w:numId="26">
    <w:abstractNumId w:val="8"/>
  </w:num>
  <w:num w:numId="27">
    <w:abstractNumId w:val="17"/>
  </w:num>
  <w:num w:numId="28">
    <w:abstractNumId w:val="30"/>
  </w:num>
  <w:num w:numId="29">
    <w:abstractNumId w:val="2"/>
  </w:num>
  <w:num w:numId="30">
    <w:abstractNumId w:val="34"/>
  </w:num>
  <w:num w:numId="31">
    <w:abstractNumId w:val="35"/>
  </w:num>
  <w:num w:numId="32">
    <w:abstractNumId w:val="14"/>
  </w:num>
  <w:num w:numId="33">
    <w:abstractNumId w:val="20"/>
  </w:num>
  <w:num w:numId="34">
    <w:abstractNumId w:val="22"/>
  </w:num>
  <w:num w:numId="35">
    <w:abstractNumId w:val="12"/>
  </w:num>
  <w:num w:numId="36">
    <w:abstractNumId w:val="18"/>
  </w:num>
  <w:num w:numId="37">
    <w:abstractNumId w:val="21"/>
  </w:num>
  <w:num w:numId="38">
    <w:abstractNumId w:val="28"/>
  </w:num>
  <w:num w:numId="39">
    <w:abstractNumId w:val="13"/>
  </w:num>
  <w:num w:numId="40">
    <w:abstractNumId w:val="16"/>
  </w:num>
  <w:num w:numId="41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0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83E"/>
    <w:rsid w:val="0000021B"/>
    <w:rsid w:val="00001442"/>
    <w:rsid w:val="00002FB2"/>
    <w:rsid w:val="000034A5"/>
    <w:rsid w:val="00003513"/>
    <w:rsid w:val="00004200"/>
    <w:rsid w:val="00004CA6"/>
    <w:rsid w:val="0000598E"/>
    <w:rsid w:val="000059D8"/>
    <w:rsid w:val="00005B9B"/>
    <w:rsid w:val="0000610F"/>
    <w:rsid w:val="00007287"/>
    <w:rsid w:val="00010637"/>
    <w:rsid w:val="0001077D"/>
    <w:rsid w:val="000108C2"/>
    <w:rsid w:val="00011158"/>
    <w:rsid w:val="00011519"/>
    <w:rsid w:val="00015965"/>
    <w:rsid w:val="00016DAA"/>
    <w:rsid w:val="0001724B"/>
    <w:rsid w:val="0002009C"/>
    <w:rsid w:val="000205FA"/>
    <w:rsid w:val="000211E5"/>
    <w:rsid w:val="00021425"/>
    <w:rsid w:val="0002192E"/>
    <w:rsid w:val="00021A2D"/>
    <w:rsid w:val="00021D24"/>
    <w:rsid w:val="00021E9C"/>
    <w:rsid w:val="00022652"/>
    <w:rsid w:val="00023868"/>
    <w:rsid w:val="0002453A"/>
    <w:rsid w:val="000249F8"/>
    <w:rsid w:val="000253C0"/>
    <w:rsid w:val="000256DD"/>
    <w:rsid w:val="00025E1A"/>
    <w:rsid w:val="00026041"/>
    <w:rsid w:val="000261EF"/>
    <w:rsid w:val="000263D1"/>
    <w:rsid w:val="00026DFE"/>
    <w:rsid w:val="00026FF2"/>
    <w:rsid w:val="00026FF4"/>
    <w:rsid w:val="0002748F"/>
    <w:rsid w:val="00027528"/>
    <w:rsid w:val="00031355"/>
    <w:rsid w:val="00031753"/>
    <w:rsid w:val="000318AE"/>
    <w:rsid w:val="000319AD"/>
    <w:rsid w:val="00031E90"/>
    <w:rsid w:val="00032608"/>
    <w:rsid w:val="000337C4"/>
    <w:rsid w:val="000340A0"/>
    <w:rsid w:val="00034549"/>
    <w:rsid w:val="00034E18"/>
    <w:rsid w:val="000353CB"/>
    <w:rsid w:val="000358AF"/>
    <w:rsid w:val="00036857"/>
    <w:rsid w:val="00036EC8"/>
    <w:rsid w:val="00037353"/>
    <w:rsid w:val="00037427"/>
    <w:rsid w:val="00040332"/>
    <w:rsid w:val="00041638"/>
    <w:rsid w:val="000425FA"/>
    <w:rsid w:val="00043314"/>
    <w:rsid w:val="0004337F"/>
    <w:rsid w:val="00045B0B"/>
    <w:rsid w:val="00045C79"/>
    <w:rsid w:val="000505E7"/>
    <w:rsid w:val="00050F20"/>
    <w:rsid w:val="00050F30"/>
    <w:rsid w:val="0005145E"/>
    <w:rsid w:val="000515C8"/>
    <w:rsid w:val="000521D1"/>
    <w:rsid w:val="000526FA"/>
    <w:rsid w:val="00053068"/>
    <w:rsid w:val="000538AF"/>
    <w:rsid w:val="0005423B"/>
    <w:rsid w:val="00055C1D"/>
    <w:rsid w:val="000563EF"/>
    <w:rsid w:val="0005648A"/>
    <w:rsid w:val="000564EA"/>
    <w:rsid w:val="00056E30"/>
    <w:rsid w:val="000604E4"/>
    <w:rsid w:val="00060CCC"/>
    <w:rsid w:val="00060F68"/>
    <w:rsid w:val="000613AA"/>
    <w:rsid w:val="00061769"/>
    <w:rsid w:val="00061A8A"/>
    <w:rsid w:val="00061B64"/>
    <w:rsid w:val="000633C6"/>
    <w:rsid w:val="000637CF"/>
    <w:rsid w:val="00064291"/>
    <w:rsid w:val="000648B8"/>
    <w:rsid w:val="00065E1C"/>
    <w:rsid w:val="0006731D"/>
    <w:rsid w:val="0006750F"/>
    <w:rsid w:val="000675F7"/>
    <w:rsid w:val="000679F9"/>
    <w:rsid w:val="00067AC0"/>
    <w:rsid w:val="000701F4"/>
    <w:rsid w:val="0007021D"/>
    <w:rsid w:val="0007151C"/>
    <w:rsid w:val="000721C0"/>
    <w:rsid w:val="00072F9C"/>
    <w:rsid w:val="0007349E"/>
    <w:rsid w:val="0007363A"/>
    <w:rsid w:val="00074269"/>
    <w:rsid w:val="00074CAD"/>
    <w:rsid w:val="000752A7"/>
    <w:rsid w:val="00075641"/>
    <w:rsid w:val="0007584B"/>
    <w:rsid w:val="00075FF5"/>
    <w:rsid w:val="0008093C"/>
    <w:rsid w:val="000809D6"/>
    <w:rsid w:val="00081A7A"/>
    <w:rsid w:val="00081F83"/>
    <w:rsid w:val="00082126"/>
    <w:rsid w:val="00083054"/>
    <w:rsid w:val="00084888"/>
    <w:rsid w:val="00084D27"/>
    <w:rsid w:val="00084F4E"/>
    <w:rsid w:val="0008505E"/>
    <w:rsid w:val="000852E0"/>
    <w:rsid w:val="00085397"/>
    <w:rsid w:val="00086594"/>
    <w:rsid w:val="00086941"/>
    <w:rsid w:val="000872EC"/>
    <w:rsid w:val="000877C1"/>
    <w:rsid w:val="00087BFD"/>
    <w:rsid w:val="00091B7E"/>
    <w:rsid w:val="00093AA3"/>
    <w:rsid w:val="00095299"/>
    <w:rsid w:val="00095314"/>
    <w:rsid w:val="00095943"/>
    <w:rsid w:val="00096375"/>
    <w:rsid w:val="00096425"/>
    <w:rsid w:val="0009662C"/>
    <w:rsid w:val="0009758F"/>
    <w:rsid w:val="0009795C"/>
    <w:rsid w:val="00097BEE"/>
    <w:rsid w:val="000A0569"/>
    <w:rsid w:val="000A0B64"/>
    <w:rsid w:val="000A1562"/>
    <w:rsid w:val="000A2B28"/>
    <w:rsid w:val="000A2D32"/>
    <w:rsid w:val="000A2D8F"/>
    <w:rsid w:val="000A393D"/>
    <w:rsid w:val="000A3E55"/>
    <w:rsid w:val="000A462B"/>
    <w:rsid w:val="000A4C36"/>
    <w:rsid w:val="000A4C80"/>
    <w:rsid w:val="000A50B0"/>
    <w:rsid w:val="000A57E1"/>
    <w:rsid w:val="000A683E"/>
    <w:rsid w:val="000A7A4B"/>
    <w:rsid w:val="000A7F4D"/>
    <w:rsid w:val="000B0DA6"/>
    <w:rsid w:val="000B1C76"/>
    <w:rsid w:val="000B1F39"/>
    <w:rsid w:val="000B2498"/>
    <w:rsid w:val="000B31D3"/>
    <w:rsid w:val="000B3732"/>
    <w:rsid w:val="000B3BC7"/>
    <w:rsid w:val="000B50D7"/>
    <w:rsid w:val="000B51B6"/>
    <w:rsid w:val="000B5453"/>
    <w:rsid w:val="000B5458"/>
    <w:rsid w:val="000B5F75"/>
    <w:rsid w:val="000B61F5"/>
    <w:rsid w:val="000B7882"/>
    <w:rsid w:val="000B7D7B"/>
    <w:rsid w:val="000C0285"/>
    <w:rsid w:val="000C02A1"/>
    <w:rsid w:val="000C0951"/>
    <w:rsid w:val="000C408E"/>
    <w:rsid w:val="000C4824"/>
    <w:rsid w:val="000C553E"/>
    <w:rsid w:val="000C5E66"/>
    <w:rsid w:val="000C5FA1"/>
    <w:rsid w:val="000C6A1F"/>
    <w:rsid w:val="000C6CBA"/>
    <w:rsid w:val="000C6D0B"/>
    <w:rsid w:val="000C73EC"/>
    <w:rsid w:val="000C7916"/>
    <w:rsid w:val="000C7E57"/>
    <w:rsid w:val="000D0804"/>
    <w:rsid w:val="000D1316"/>
    <w:rsid w:val="000D1625"/>
    <w:rsid w:val="000D19E1"/>
    <w:rsid w:val="000D1B43"/>
    <w:rsid w:val="000D2555"/>
    <w:rsid w:val="000D2D3B"/>
    <w:rsid w:val="000D3761"/>
    <w:rsid w:val="000D4000"/>
    <w:rsid w:val="000D4292"/>
    <w:rsid w:val="000D55DF"/>
    <w:rsid w:val="000D5AA0"/>
    <w:rsid w:val="000D5C6F"/>
    <w:rsid w:val="000D6518"/>
    <w:rsid w:val="000D6519"/>
    <w:rsid w:val="000D66DD"/>
    <w:rsid w:val="000D695C"/>
    <w:rsid w:val="000D7684"/>
    <w:rsid w:val="000D769B"/>
    <w:rsid w:val="000D76F1"/>
    <w:rsid w:val="000D7976"/>
    <w:rsid w:val="000E067C"/>
    <w:rsid w:val="000E06B0"/>
    <w:rsid w:val="000E1B72"/>
    <w:rsid w:val="000E3663"/>
    <w:rsid w:val="000E48B4"/>
    <w:rsid w:val="000E53E0"/>
    <w:rsid w:val="000E67D2"/>
    <w:rsid w:val="000E6A71"/>
    <w:rsid w:val="000E743B"/>
    <w:rsid w:val="000E778E"/>
    <w:rsid w:val="000E78EF"/>
    <w:rsid w:val="000F0508"/>
    <w:rsid w:val="000F0AA7"/>
    <w:rsid w:val="000F1418"/>
    <w:rsid w:val="000F1593"/>
    <w:rsid w:val="000F2058"/>
    <w:rsid w:val="000F220F"/>
    <w:rsid w:val="000F4001"/>
    <w:rsid w:val="000F4287"/>
    <w:rsid w:val="000F47A9"/>
    <w:rsid w:val="000F6498"/>
    <w:rsid w:val="000F6A2F"/>
    <w:rsid w:val="000F70FF"/>
    <w:rsid w:val="000F753E"/>
    <w:rsid w:val="001020BB"/>
    <w:rsid w:val="00102B3B"/>
    <w:rsid w:val="00102B98"/>
    <w:rsid w:val="00102E61"/>
    <w:rsid w:val="00103110"/>
    <w:rsid w:val="001033D8"/>
    <w:rsid w:val="00103410"/>
    <w:rsid w:val="0010440B"/>
    <w:rsid w:val="0010469D"/>
    <w:rsid w:val="00105AF4"/>
    <w:rsid w:val="00106EAC"/>
    <w:rsid w:val="00106ED1"/>
    <w:rsid w:val="001078FF"/>
    <w:rsid w:val="00107F35"/>
    <w:rsid w:val="00107FD1"/>
    <w:rsid w:val="00110777"/>
    <w:rsid w:val="00110B6F"/>
    <w:rsid w:val="0011180A"/>
    <w:rsid w:val="00111A01"/>
    <w:rsid w:val="00112A9C"/>
    <w:rsid w:val="00112E71"/>
    <w:rsid w:val="00113DA1"/>
    <w:rsid w:val="001148FB"/>
    <w:rsid w:val="00115858"/>
    <w:rsid w:val="00115E47"/>
    <w:rsid w:val="00116278"/>
    <w:rsid w:val="00116495"/>
    <w:rsid w:val="0011662F"/>
    <w:rsid w:val="001169B8"/>
    <w:rsid w:val="00116A1D"/>
    <w:rsid w:val="00117366"/>
    <w:rsid w:val="00120B0F"/>
    <w:rsid w:val="00120C7F"/>
    <w:rsid w:val="00120FC3"/>
    <w:rsid w:val="001213D4"/>
    <w:rsid w:val="001219B1"/>
    <w:rsid w:val="00122229"/>
    <w:rsid w:val="0012232E"/>
    <w:rsid w:val="00122902"/>
    <w:rsid w:val="00122989"/>
    <w:rsid w:val="00122EED"/>
    <w:rsid w:val="0012300F"/>
    <w:rsid w:val="0012356A"/>
    <w:rsid w:val="0012362D"/>
    <w:rsid w:val="001239AC"/>
    <w:rsid w:val="00123AD4"/>
    <w:rsid w:val="001252B3"/>
    <w:rsid w:val="00125DFB"/>
    <w:rsid w:val="00125F45"/>
    <w:rsid w:val="00126CFF"/>
    <w:rsid w:val="00127AC1"/>
    <w:rsid w:val="00127E1D"/>
    <w:rsid w:val="001305CF"/>
    <w:rsid w:val="001307DF"/>
    <w:rsid w:val="00130D20"/>
    <w:rsid w:val="001310DA"/>
    <w:rsid w:val="00132019"/>
    <w:rsid w:val="0013255F"/>
    <w:rsid w:val="0013271C"/>
    <w:rsid w:val="0013302D"/>
    <w:rsid w:val="001338B5"/>
    <w:rsid w:val="001338ED"/>
    <w:rsid w:val="00134BEE"/>
    <w:rsid w:val="001357E1"/>
    <w:rsid w:val="001367C6"/>
    <w:rsid w:val="001368CC"/>
    <w:rsid w:val="001369B8"/>
    <w:rsid w:val="00137971"/>
    <w:rsid w:val="00140811"/>
    <w:rsid w:val="00140C02"/>
    <w:rsid w:val="00141521"/>
    <w:rsid w:val="001425AC"/>
    <w:rsid w:val="00142719"/>
    <w:rsid w:val="0014345A"/>
    <w:rsid w:val="00144110"/>
    <w:rsid w:val="0014458F"/>
    <w:rsid w:val="001446CD"/>
    <w:rsid w:val="0014547D"/>
    <w:rsid w:val="00145D0B"/>
    <w:rsid w:val="00146D3C"/>
    <w:rsid w:val="00146EDE"/>
    <w:rsid w:val="0015166B"/>
    <w:rsid w:val="00151B94"/>
    <w:rsid w:val="00151BA6"/>
    <w:rsid w:val="00152BC7"/>
    <w:rsid w:val="0015374E"/>
    <w:rsid w:val="00154104"/>
    <w:rsid w:val="00154EA8"/>
    <w:rsid w:val="00154ECE"/>
    <w:rsid w:val="0015502E"/>
    <w:rsid w:val="00155E4B"/>
    <w:rsid w:val="00155EE1"/>
    <w:rsid w:val="00156BE8"/>
    <w:rsid w:val="001574D3"/>
    <w:rsid w:val="001576A9"/>
    <w:rsid w:val="001602DE"/>
    <w:rsid w:val="001603C0"/>
    <w:rsid w:val="00160813"/>
    <w:rsid w:val="00161248"/>
    <w:rsid w:val="00161417"/>
    <w:rsid w:val="0016157F"/>
    <w:rsid w:val="0016261A"/>
    <w:rsid w:val="001637B2"/>
    <w:rsid w:val="001639A3"/>
    <w:rsid w:val="001644D7"/>
    <w:rsid w:val="00164D5C"/>
    <w:rsid w:val="00165255"/>
    <w:rsid w:val="001659E8"/>
    <w:rsid w:val="00166DCB"/>
    <w:rsid w:val="00170892"/>
    <w:rsid w:val="00170BD0"/>
    <w:rsid w:val="00170C46"/>
    <w:rsid w:val="00171274"/>
    <w:rsid w:val="0017131B"/>
    <w:rsid w:val="0017210A"/>
    <w:rsid w:val="001728E5"/>
    <w:rsid w:val="00173028"/>
    <w:rsid w:val="001735DD"/>
    <w:rsid w:val="00173C0C"/>
    <w:rsid w:val="00174342"/>
    <w:rsid w:val="00174516"/>
    <w:rsid w:val="00174926"/>
    <w:rsid w:val="00175FB2"/>
    <w:rsid w:val="001769C5"/>
    <w:rsid w:val="001769D8"/>
    <w:rsid w:val="00176A00"/>
    <w:rsid w:val="001771EB"/>
    <w:rsid w:val="0017730F"/>
    <w:rsid w:val="0017781B"/>
    <w:rsid w:val="00177BAB"/>
    <w:rsid w:val="00177CE2"/>
    <w:rsid w:val="0018045A"/>
    <w:rsid w:val="001805CD"/>
    <w:rsid w:val="00181155"/>
    <w:rsid w:val="001819E2"/>
    <w:rsid w:val="00181B6C"/>
    <w:rsid w:val="00182508"/>
    <w:rsid w:val="00183330"/>
    <w:rsid w:val="00183BD4"/>
    <w:rsid w:val="00184512"/>
    <w:rsid w:val="00184A0E"/>
    <w:rsid w:val="00185444"/>
    <w:rsid w:val="00185A3D"/>
    <w:rsid w:val="00185C29"/>
    <w:rsid w:val="00185E8C"/>
    <w:rsid w:val="00187030"/>
    <w:rsid w:val="00187F5F"/>
    <w:rsid w:val="0019010C"/>
    <w:rsid w:val="001902A1"/>
    <w:rsid w:val="001909CB"/>
    <w:rsid w:val="00191BEF"/>
    <w:rsid w:val="00191F4B"/>
    <w:rsid w:val="00192B0C"/>
    <w:rsid w:val="00193336"/>
    <w:rsid w:val="00193669"/>
    <w:rsid w:val="0019395E"/>
    <w:rsid w:val="0019564A"/>
    <w:rsid w:val="001957EA"/>
    <w:rsid w:val="00196281"/>
    <w:rsid w:val="00196512"/>
    <w:rsid w:val="001968D9"/>
    <w:rsid w:val="001969FA"/>
    <w:rsid w:val="00196E07"/>
    <w:rsid w:val="001973AA"/>
    <w:rsid w:val="00197DEE"/>
    <w:rsid w:val="001A1461"/>
    <w:rsid w:val="001A1F99"/>
    <w:rsid w:val="001A2952"/>
    <w:rsid w:val="001A338E"/>
    <w:rsid w:val="001A3F08"/>
    <w:rsid w:val="001A46DA"/>
    <w:rsid w:val="001A669C"/>
    <w:rsid w:val="001A6857"/>
    <w:rsid w:val="001A6A66"/>
    <w:rsid w:val="001A6B74"/>
    <w:rsid w:val="001A7120"/>
    <w:rsid w:val="001B0161"/>
    <w:rsid w:val="001B056D"/>
    <w:rsid w:val="001B157C"/>
    <w:rsid w:val="001B1C97"/>
    <w:rsid w:val="001B2937"/>
    <w:rsid w:val="001B2B2A"/>
    <w:rsid w:val="001B2D23"/>
    <w:rsid w:val="001B34AA"/>
    <w:rsid w:val="001B3DF2"/>
    <w:rsid w:val="001B3EC9"/>
    <w:rsid w:val="001B50A3"/>
    <w:rsid w:val="001B6B8D"/>
    <w:rsid w:val="001B758D"/>
    <w:rsid w:val="001C07B4"/>
    <w:rsid w:val="001C0F31"/>
    <w:rsid w:val="001C437E"/>
    <w:rsid w:val="001C46F4"/>
    <w:rsid w:val="001C564A"/>
    <w:rsid w:val="001C6209"/>
    <w:rsid w:val="001C716A"/>
    <w:rsid w:val="001D0637"/>
    <w:rsid w:val="001D0B85"/>
    <w:rsid w:val="001D2AE1"/>
    <w:rsid w:val="001D2B19"/>
    <w:rsid w:val="001D36E7"/>
    <w:rsid w:val="001D374A"/>
    <w:rsid w:val="001D45DE"/>
    <w:rsid w:val="001D5164"/>
    <w:rsid w:val="001D5186"/>
    <w:rsid w:val="001D6DFB"/>
    <w:rsid w:val="001D73B0"/>
    <w:rsid w:val="001D73E7"/>
    <w:rsid w:val="001D7686"/>
    <w:rsid w:val="001D7BF7"/>
    <w:rsid w:val="001D7D16"/>
    <w:rsid w:val="001E06B4"/>
    <w:rsid w:val="001E08E6"/>
    <w:rsid w:val="001E0907"/>
    <w:rsid w:val="001E0CE5"/>
    <w:rsid w:val="001E0EB8"/>
    <w:rsid w:val="001E0FEB"/>
    <w:rsid w:val="001E1092"/>
    <w:rsid w:val="001E10B9"/>
    <w:rsid w:val="001E191E"/>
    <w:rsid w:val="001E2A64"/>
    <w:rsid w:val="001E2C0A"/>
    <w:rsid w:val="001E2D14"/>
    <w:rsid w:val="001E2E73"/>
    <w:rsid w:val="001E389D"/>
    <w:rsid w:val="001E48DC"/>
    <w:rsid w:val="001E5A86"/>
    <w:rsid w:val="001E6444"/>
    <w:rsid w:val="001E6912"/>
    <w:rsid w:val="001E6E97"/>
    <w:rsid w:val="001E7D4A"/>
    <w:rsid w:val="001F0267"/>
    <w:rsid w:val="001F13D5"/>
    <w:rsid w:val="001F18D5"/>
    <w:rsid w:val="001F2837"/>
    <w:rsid w:val="001F2AB2"/>
    <w:rsid w:val="001F32B4"/>
    <w:rsid w:val="001F3409"/>
    <w:rsid w:val="001F350D"/>
    <w:rsid w:val="001F36B0"/>
    <w:rsid w:val="001F498C"/>
    <w:rsid w:val="001F4EA9"/>
    <w:rsid w:val="001F56A6"/>
    <w:rsid w:val="001F6680"/>
    <w:rsid w:val="001F6958"/>
    <w:rsid w:val="001F6EAC"/>
    <w:rsid w:val="001F7927"/>
    <w:rsid w:val="001F7A31"/>
    <w:rsid w:val="002007E6"/>
    <w:rsid w:val="002008F3"/>
    <w:rsid w:val="00200ABA"/>
    <w:rsid w:val="00200F24"/>
    <w:rsid w:val="002015F6"/>
    <w:rsid w:val="00202048"/>
    <w:rsid w:val="00203231"/>
    <w:rsid w:val="002048A9"/>
    <w:rsid w:val="0020491F"/>
    <w:rsid w:val="00205D82"/>
    <w:rsid w:val="00206359"/>
    <w:rsid w:val="0020638A"/>
    <w:rsid w:val="002063AB"/>
    <w:rsid w:val="00206AEF"/>
    <w:rsid w:val="00206E83"/>
    <w:rsid w:val="00206F5B"/>
    <w:rsid w:val="00207424"/>
    <w:rsid w:val="002076E3"/>
    <w:rsid w:val="00207F8A"/>
    <w:rsid w:val="002106A6"/>
    <w:rsid w:val="00211B5C"/>
    <w:rsid w:val="00212315"/>
    <w:rsid w:val="002129B5"/>
    <w:rsid w:val="00212A81"/>
    <w:rsid w:val="00213B81"/>
    <w:rsid w:val="002143CB"/>
    <w:rsid w:val="00214F31"/>
    <w:rsid w:val="00215D29"/>
    <w:rsid w:val="002160D8"/>
    <w:rsid w:val="0021658B"/>
    <w:rsid w:val="00217818"/>
    <w:rsid w:val="00217AC4"/>
    <w:rsid w:val="00217B25"/>
    <w:rsid w:val="00220483"/>
    <w:rsid w:val="002213E3"/>
    <w:rsid w:val="0022172E"/>
    <w:rsid w:val="00221B3F"/>
    <w:rsid w:val="0022217F"/>
    <w:rsid w:val="00222B01"/>
    <w:rsid w:val="00222E13"/>
    <w:rsid w:val="00222F25"/>
    <w:rsid w:val="00224E14"/>
    <w:rsid w:val="00226096"/>
    <w:rsid w:val="00226974"/>
    <w:rsid w:val="00226F88"/>
    <w:rsid w:val="00227D1C"/>
    <w:rsid w:val="002300BE"/>
    <w:rsid w:val="002307DF"/>
    <w:rsid w:val="002312ED"/>
    <w:rsid w:val="00232E1D"/>
    <w:rsid w:val="00233A46"/>
    <w:rsid w:val="0023439C"/>
    <w:rsid w:val="00234623"/>
    <w:rsid w:val="002368F6"/>
    <w:rsid w:val="00237900"/>
    <w:rsid w:val="00237A8C"/>
    <w:rsid w:val="00237B11"/>
    <w:rsid w:val="0024012E"/>
    <w:rsid w:val="002404EC"/>
    <w:rsid w:val="00240572"/>
    <w:rsid w:val="002406FA"/>
    <w:rsid w:val="002407A4"/>
    <w:rsid w:val="00240FC5"/>
    <w:rsid w:val="002417C4"/>
    <w:rsid w:val="002429EC"/>
    <w:rsid w:val="00242A6A"/>
    <w:rsid w:val="00243632"/>
    <w:rsid w:val="002438C4"/>
    <w:rsid w:val="0024411F"/>
    <w:rsid w:val="00244223"/>
    <w:rsid w:val="002448B4"/>
    <w:rsid w:val="00245924"/>
    <w:rsid w:val="0024594F"/>
    <w:rsid w:val="00245950"/>
    <w:rsid w:val="002459CE"/>
    <w:rsid w:val="00245DF0"/>
    <w:rsid w:val="00246CA2"/>
    <w:rsid w:val="0024754E"/>
    <w:rsid w:val="00247984"/>
    <w:rsid w:val="00247C64"/>
    <w:rsid w:val="00250259"/>
    <w:rsid w:val="00250A0A"/>
    <w:rsid w:val="00250F29"/>
    <w:rsid w:val="00252159"/>
    <w:rsid w:val="002524B3"/>
    <w:rsid w:val="0025263D"/>
    <w:rsid w:val="002539E4"/>
    <w:rsid w:val="00254865"/>
    <w:rsid w:val="002548D9"/>
    <w:rsid w:val="00254A30"/>
    <w:rsid w:val="00254B0F"/>
    <w:rsid w:val="00254B8E"/>
    <w:rsid w:val="00254CD9"/>
    <w:rsid w:val="0025519C"/>
    <w:rsid w:val="00255784"/>
    <w:rsid w:val="0025585E"/>
    <w:rsid w:val="00255A8F"/>
    <w:rsid w:val="00255FEB"/>
    <w:rsid w:val="002563BF"/>
    <w:rsid w:val="002576F7"/>
    <w:rsid w:val="00262459"/>
    <w:rsid w:val="00262B2B"/>
    <w:rsid w:val="0026307C"/>
    <w:rsid w:val="00263596"/>
    <w:rsid w:val="00263D57"/>
    <w:rsid w:val="00263EC1"/>
    <w:rsid w:val="00264D65"/>
    <w:rsid w:val="00265EC6"/>
    <w:rsid w:val="002669C6"/>
    <w:rsid w:val="00267023"/>
    <w:rsid w:val="00267D8E"/>
    <w:rsid w:val="002701F7"/>
    <w:rsid w:val="00270236"/>
    <w:rsid w:val="00270707"/>
    <w:rsid w:val="00270DF8"/>
    <w:rsid w:val="00271595"/>
    <w:rsid w:val="002728BF"/>
    <w:rsid w:val="00273C19"/>
    <w:rsid w:val="0027483A"/>
    <w:rsid w:val="00275531"/>
    <w:rsid w:val="002766C4"/>
    <w:rsid w:val="00276B63"/>
    <w:rsid w:val="00276E6D"/>
    <w:rsid w:val="00277218"/>
    <w:rsid w:val="00277F5F"/>
    <w:rsid w:val="00280340"/>
    <w:rsid w:val="00280EEC"/>
    <w:rsid w:val="00281780"/>
    <w:rsid w:val="00281AEA"/>
    <w:rsid w:val="00281E64"/>
    <w:rsid w:val="00281E6F"/>
    <w:rsid w:val="00282621"/>
    <w:rsid w:val="00282650"/>
    <w:rsid w:val="002829E1"/>
    <w:rsid w:val="002847B8"/>
    <w:rsid w:val="00284ECD"/>
    <w:rsid w:val="0028586C"/>
    <w:rsid w:val="002859DF"/>
    <w:rsid w:val="00285B1E"/>
    <w:rsid w:val="00285D8B"/>
    <w:rsid w:val="00285DF5"/>
    <w:rsid w:val="00286242"/>
    <w:rsid w:val="002876BD"/>
    <w:rsid w:val="00287756"/>
    <w:rsid w:val="0029062C"/>
    <w:rsid w:val="00290666"/>
    <w:rsid w:val="002913EA"/>
    <w:rsid w:val="002919D2"/>
    <w:rsid w:val="0029225B"/>
    <w:rsid w:val="002932FB"/>
    <w:rsid w:val="00293C05"/>
    <w:rsid w:val="002946B7"/>
    <w:rsid w:val="00294A6F"/>
    <w:rsid w:val="0029587E"/>
    <w:rsid w:val="00296616"/>
    <w:rsid w:val="002969F1"/>
    <w:rsid w:val="00297502"/>
    <w:rsid w:val="00297578"/>
    <w:rsid w:val="002A179B"/>
    <w:rsid w:val="002A2CEB"/>
    <w:rsid w:val="002A2F29"/>
    <w:rsid w:val="002A35E0"/>
    <w:rsid w:val="002A3DB6"/>
    <w:rsid w:val="002A40E7"/>
    <w:rsid w:val="002A4771"/>
    <w:rsid w:val="002A47A5"/>
    <w:rsid w:val="002A4F42"/>
    <w:rsid w:val="002A5206"/>
    <w:rsid w:val="002A56E2"/>
    <w:rsid w:val="002A6111"/>
    <w:rsid w:val="002A6416"/>
    <w:rsid w:val="002A6A50"/>
    <w:rsid w:val="002A6EDB"/>
    <w:rsid w:val="002A7A74"/>
    <w:rsid w:val="002A7AB7"/>
    <w:rsid w:val="002B08DD"/>
    <w:rsid w:val="002B097E"/>
    <w:rsid w:val="002B0D3C"/>
    <w:rsid w:val="002B1A05"/>
    <w:rsid w:val="002B1C21"/>
    <w:rsid w:val="002B21BF"/>
    <w:rsid w:val="002B2F1D"/>
    <w:rsid w:val="002B3B88"/>
    <w:rsid w:val="002B4557"/>
    <w:rsid w:val="002B5050"/>
    <w:rsid w:val="002B54B8"/>
    <w:rsid w:val="002B56D0"/>
    <w:rsid w:val="002B591F"/>
    <w:rsid w:val="002B61E0"/>
    <w:rsid w:val="002B63BE"/>
    <w:rsid w:val="002B7966"/>
    <w:rsid w:val="002B7AE2"/>
    <w:rsid w:val="002C016B"/>
    <w:rsid w:val="002C131C"/>
    <w:rsid w:val="002C1DA3"/>
    <w:rsid w:val="002C1E4F"/>
    <w:rsid w:val="002C2368"/>
    <w:rsid w:val="002C28C7"/>
    <w:rsid w:val="002C29D9"/>
    <w:rsid w:val="002C2AAD"/>
    <w:rsid w:val="002C2B7E"/>
    <w:rsid w:val="002C3494"/>
    <w:rsid w:val="002C3928"/>
    <w:rsid w:val="002C3BB6"/>
    <w:rsid w:val="002C3F53"/>
    <w:rsid w:val="002C4323"/>
    <w:rsid w:val="002C460E"/>
    <w:rsid w:val="002C54D5"/>
    <w:rsid w:val="002C5D98"/>
    <w:rsid w:val="002C6B3E"/>
    <w:rsid w:val="002C7D54"/>
    <w:rsid w:val="002D059D"/>
    <w:rsid w:val="002D06B5"/>
    <w:rsid w:val="002D118F"/>
    <w:rsid w:val="002D16FA"/>
    <w:rsid w:val="002D1AD7"/>
    <w:rsid w:val="002D1BC3"/>
    <w:rsid w:val="002D2CAF"/>
    <w:rsid w:val="002D30DF"/>
    <w:rsid w:val="002D3238"/>
    <w:rsid w:val="002D3979"/>
    <w:rsid w:val="002D4F61"/>
    <w:rsid w:val="002D523D"/>
    <w:rsid w:val="002E0108"/>
    <w:rsid w:val="002E0D1C"/>
    <w:rsid w:val="002E110D"/>
    <w:rsid w:val="002E1E2C"/>
    <w:rsid w:val="002E38C5"/>
    <w:rsid w:val="002E3AC6"/>
    <w:rsid w:val="002E4667"/>
    <w:rsid w:val="002E4B62"/>
    <w:rsid w:val="002E5711"/>
    <w:rsid w:val="002E5A3C"/>
    <w:rsid w:val="002E689B"/>
    <w:rsid w:val="002E6F03"/>
    <w:rsid w:val="002E6F7B"/>
    <w:rsid w:val="002E7223"/>
    <w:rsid w:val="002F15CC"/>
    <w:rsid w:val="002F1807"/>
    <w:rsid w:val="002F2369"/>
    <w:rsid w:val="002F29A1"/>
    <w:rsid w:val="002F2AF3"/>
    <w:rsid w:val="002F3ADA"/>
    <w:rsid w:val="002F4AF7"/>
    <w:rsid w:val="002F587D"/>
    <w:rsid w:val="002F715F"/>
    <w:rsid w:val="003006DF"/>
    <w:rsid w:val="0030164D"/>
    <w:rsid w:val="00302EE1"/>
    <w:rsid w:val="0030309B"/>
    <w:rsid w:val="0030328A"/>
    <w:rsid w:val="00303A9B"/>
    <w:rsid w:val="00304DB6"/>
    <w:rsid w:val="003057A9"/>
    <w:rsid w:val="003065EF"/>
    <w:rsid w:val="003068B5"/>
    <w:rsid w:val="003068EE"/>
    <w:rsid w:val="00307B8B"/>
    <w:rsid w:val="0031061E"/>
    <w:rsid w:val="00310857"/>
    <w:rsid w:val="00311748"/>
    <w:rsid w:val="003118B3"/>
    <w:rsid w:val="00312079"/>
    <w:rsid w:val="00312160"/>
    <w:rsid w:val="003123D9"/>
    <w:rsid w:val="00313EF9"/>
    <w:rsid w:val="0031536A"/>
    <w:rsid w:val="0031612F"/>
    <w:rsid w:val="003165DB"/>
    <w:rsid w:val="003168E0"/>
    <w:rsid w:val="00316B7E"/>
    <w:rsid w:val="00316EC7"/>
    <w:rsid w:val="00316EFB"/>
    <w:rsid w:val="00317313"/>
    <w:rsid w:val="00317FAF"/>
    <w:rsid w:val="00320672"/>
    <w:rsid w:val="0032073B"/>
    <w:rsid w:val="003207BB"/>
    <w:rsid w:val="00321410"/>
    <w:rsid w:val="00321C21"/>
    <w:rsid w:val="00321EF3"/>
    <w:rsid w:val="003227FE"/>
    <w:rsid w:val="003232AC"/>
    <w:rsid w:val="00324DA1"/>
    <w:rsid w:val="0032530B"/>
    <w:rsid w:val="00326C21"/>
    <w:rsid w:val="003272F0"/>
    <w:rsid w:val="003274DC"/>
    <w:rsid w:val="00327D7B"/>
    <w:rsid w:val="00327E45"/>
    <w:rsid w:val="00330461"/>
    <w:rsid w:val="003308F9"/>
    <w:rsid w:val="003311B4"/>
    <w:rsid w:val="00331352"/>
    <w:rsid w:val="00331427"/>
    <w:rsid w:val="0033176B"/>
    <w:rsid w:val="00331CA6"/>
    <w:rsid w:val="00331EA0"/>
    <w:rsid w:val="00331F8E"/>
    <w:rsid w:val="00332240"/>
    <w:rsid w:val="0033232A"/>
    <w:rsid w:val="003328DF"/>
    <w:rsid w:val="003329C7"/>
    <w:rsid w:val="00332B7A"/>
    <w:rsid w:val="003343D5"/>
    <w:rsid w:val="00334CDE"/>
    <w:rsid w:val="00334D27"/>
    <w:rsid w:val="003350C1"/>
    <w:rsid w:val="00335922"/>
    <w:rsid w:val="00335CA5"/>
    <w:rsid w:val="00335F54"/>
    <w:rsid w:val="003363FA"/>
    <w:rsid w:val="003364E9"/>
    <w:rsid w:val="0033673A"/>
    <w:rsid w:val="00336B3A"/>
    <w:rsid w:val="00337B0D"/>
    <w:rsid w:val="00337D8A"/>
    <w:rsid w:val="00340799"/>
    <w:rsid w:val="0034080D"/>
    <w:rsid w:val="00340F40"/>
    <w:rsid w:val="003411C5"/>
    <w:rsid w:val="0034152B"/>
    <w:rsid w:val="00341EDD"/>
    <w:rsid w:val="00342BB3"/>
    <w:rsid w:val="00343FA2"/>
    <w:rsid w:val="003443C1"/>
    <w:rsid w:val="00344F96"/>
    <w:rsid w:val="0034504A"/>
    <w:rsid w:val="0034528A"/>
    <w:rsid w:val="00345696"/>
    <w:rsid w:val="0035026C"/>
    <w:rsid w:val="003502AD"/>
    <w:rsid w:val="00350B57"/>
    <w:rsid w:val="00350E7C"/>
    <w:rsid w:val="003515CF"/>
    <w:rsid w:val="003522AC"/>
    <w:rsid w:val="00352371"/>
    <w:rsid w:val="0035259D"/>
    <w:rsid w:val="003548FE"/>
    <w:rsid w:val="0035586B"/>
    <w:rsid w:val="0035617A"/>
    <w:rsid w:val="00356213"/>
    <w:rsid w:val="00356AC2"/>
    <w:rsid w:val="00357426"/>
    <w:rsid w:val="0035774C"/>
    <w:rsid w:val="003578B4"/>
    <w:rsid w:val="0036105D"/>
    <w:rsid w:val="00361062"/>
    <w:rsid w:val="00361B31"/>
    <w:rsid w:val="00361D23"/>
    <w:rsid w:val="003637F0"/>
    <w:rsid w:val="00364888"/>
    <w:rsid w:val="00365134"/>
    <w:rsid w:val="00366A36"/>
    <w:rsid w:val="00366FC3"/>
    <w:rsid w:val="0036701B"/>
    <w:rsid w:val="00367D49"/>
    <w:rsid w:val="0037074D"/>
    <w:rsid w:val="00371695"/>
    <w:rsid w:val="00371F5B"/>
    <w:rsid w:val="00372101"/>
    <w:rsid w:val="00372277"/>
    <w:rsid w:val="003726E8"/>
    <w:rsid w:val="00372B58"/>
    <w:rsid w:val="00374D5D"/>
    <w:rsid w:val="00374FDC"/>
    <w:rsid w:val="0037535E"/>
    <w:rsid w:val="00375A64"/>
    <w:rsid w:val="00377444"/>
    <w:rsid w:val="003778B3"/>
    <w:rsid w:val="00377AD7"/>
    <w:rsid w:val="00377D54"/>
    <w:rsid w:val="003822A1"/>
    <w:rsid w:val="00384066"/>
    <w:rsid w:val="003851C5"/>
    <w:rsid w:val="0038587C"/>
    <w:rsid w:val="00385FB1"/>
    <w:rsid w:val="00386333"/>
    <w:rsid w:val="00386A4A"/>
    <w:rsid w:val="00386E22"/>
    <w:rsid w:val="00386F91"/>
    <w:rsid w:val="00387AFF"/>
    <w:rsid w:val="00392E2C"/>
    <w:rsid w:val="00393252"/>
    <w:rsid w:val="0039367A"/>
    <w:rsid w:val="00393727"/>
    <w:rsid w:val="00393D21"/>
    <w:rsid w:val="00393D32"/>
    <w:rsid w:val="00393D7D"/>
    <w:rsid w:val="0039401D"/>
    <w:rsid w:val="00394192"/>
    <w:rsid w:val="00394DC3"/>
    <w:rsid w:val="00395B4C"/>
    <w:rsid w:val="00395F77"/>
    <w:rsid w:val="0039611D"/>
    <w:rsid w:val="003965AF"/>
    <w:rsid w:val="003969A4"/>
    <w:rsid w:val="00396EB7"/>
    <w:rsid w:val="00397AE6"/>
    <w:rsid w:val="00397B0D"/>
    <w:rsid w:val="00397D84"/>
    <w:rsid w:val="003A0CB1"/>
    <w:rsid w:val="003A0ED7"/>
    <w:rsid w:val="003A10C8"/>
    <w:rsid w:val="003A1C95"/>
    <w:rsid w:val="003A2287"/>
    <w:rsid w:val="003A2E73"/>
    <w:rsid w:val="003A3FDE"/>
    <w:rsid w:val="003A42CA"/>
    <w:rsid w:val="003A46B7"/>
    <w:rsid w:val="003A548D"/>
    <w:rsid w:val="003A5BD2"/>
    <w:rsid w:val="003A5D35"/>
    <w:rsid w:val="003A6008"/>
    <w:rsid w:val="003A6255"/>
    <w:rsid w:val="003A725F"/>
    <w:rsid w:val="003A78DC"/>
    <w:rsid w:val="003A7EC9"/>
    <w:rsid w:val="003B065E"/>
    <w:rsid w:val="003B0D71"/>
    <w:rsid w:val="003B132F"/>
    <w:rsid w:val="003B1CB9"/>
    <w:rsid w:val="003B246E"/>
    <w:rsid w:val="003B2D08"/>
    <w:rsid w:val="003B3060"/>
    <w:rsid w:val="003B3AF3"/>
    <w:rsid w:val="003B3ECB"/>
    <w:rsid w:val="003B4FBE"/>
    <w:rsid w:val="003B5A74"/>
    <w:rsid w:val="003B6A3C"/>
    <w:rsid w:val="003B6E28"/>
    <w:rsid w:val="003B7576"/>
    <w:rsid w:val="003B7868"/>
    <w:rsid w:val="003C00BD"/>
    <w:rsid w:val="003C06C6"/>
    <w:rsid w:val="003C0D9D"/>
    <w:rsid w:val="003C1B0C"/>
    <w:rsid w:val="003C2615"/>
    <w:rsid w:val="003C3C08"/>
    <w:rsid w:val="003C3F95"/>
    <w:rsid w:val="003C45CD"/>
    <w:rsid w:val="003C4C7D"/>
    <w:rsid w:val="003C4F86"/>
    <w:rsid w:val="003C4FEF"/>
    <w:rsid w:val="003C53FB"/>
    <w:rsid w:val="003C602A"/>
    <w:rsid w:val="003C60C8"/>
    <w:rsid w:val="003C6AB4"/>
    <w:rsid w:val="003C6C9A"/>
    <w:rsid w:val="003C7DFA"/>
    <w:rsid w:val="003D167D"/>
    <w:rsid w:val="003D19D6"/>
    <w:rsid w:val="003D37ED"/>
    <w:rsid w:val="003D38A5"/>
    <w:rsid w:val="003D38B6"/>
    <w:rsid w:val="003D39F9"/>
    <w:rsid w:val="003D44C3"/>
    <w:rsid w:val="003D4AC5"/>
    <w:rsid w:val="003D4F60"/>
    <w:rsid w:val="003D5466"/>
    <w:rsid w:val="003D5855"/>
    <w:rsid w:val="003D66D7"/>
    <w:rsid w:val="003D6CF2"/>
    <w:rsid w:val="003E0147"/>
    <w:rsid w:val="003E0320"/>
    <w:rsid w:val="003E10A0"/>
    <w:rsid w:val="003E13B3"/>
    <w:rsid w:val="003E206D"/>
    <w:rsid w:val="003E27CA"/>
    <w:rsid w:val="003E3747"/>
    <w:rsid w:val="003E419F"/>
    <w:rsid w:val="003E4250"/>
    <w:rsid w:val="003E5440"/>
    <w:rsid w:val="003E5C04"/>
    <w:rsid w:val="003E7A98"/>
    <w:rsid w:val="003F0CD4"/>
    <w:rsid w:val="003F1B3D"/>
    <w:rsid w:val="003F1F18"/>
    <w:rsid w:val="003F2119"/>
    <w:rsid w:val="003F2621"/>
    <w:rsid w:val="003F270E"/>
    <w:rsid w:val="003F2ABA"/>
    <w:rsid w:val="003F2FAD"/>
    <w:rsid w:val="003F3276"/>
    <w:rsid w:val="003F358F"/>
    <w:rsid w:val="003F5CB9"/>
    <w:rsid w:val="003F5DC0"/>
    <w:rsid w:val="003F70E8"/>
    <w:rsid w:val="003F724C"/>
    <w:rsid w:val="004002ED"/>
    <w:rsid w:val="004004AB"/>
    <w:rsid w:val="0040077B"/>
    <w:rsid w:val="004011FE"/>
    <w:rsid w:val="00402E29"/>
    <w:rsid w:val="0040309A"/>
    <w:rsid w:val="00404516"/>
    <w:rsid w:val="0040543A"/>
    <w:rsid w:val="004067E2"/>
    <w:rsid w:val="00406CCD"/>
    <w:rsid w:val="00407DB1"/>
    <w:rsid w:val="004101E6"/>
    <w:rsid w:val="004106FD"/>
    <w:rsid w:val="00411525"/>
    <w:rsid w:val="004115A8"/>
    <w:rsid w:val="00411649"/>
    <w:rsid w:val="00411EEF"/>
    <w:rsid w:val="0041260A"/>
    <w:rsid w:val="00412D33"/>
    <w:rsid w:val="00412FD4"/>
    <w:rsid w:val="00414434"/>
    <w:rsid w:val="00414E51"/>
    <w:rsid w:val="004159FF"/>
    <w:rsid w:val="00416266"/>
    <w:rsid w:val="004169CC"/>
    <w:rsid w:val="00417A64"/>
    <w:rsid w:val="00417F81"/>
    <w:rsid w:val="00420C4D"/>
    <w:rsid w:val="00420DFC"/>
    <w:rsid w:val="0042113C"/>
    <w:rsid w:val="0042176C"/>
    <w:rsid w:val="004221D2"/>
    <w:rsid w:val="00422643"/>
    <w:rsid w:val="00424BAF"/>
    <w:rsid w:val="00424C97"/>
    <w:rsid w:val="00425674"/>
    <w:rsid w:val="004265D5"/>
    <w:rsid w:val="00426735"/>
    <w:rsid w:val="00426E20"/>
    <w:rsid w:val="004270B3"/>
    <w:rsid w:val="004277A5"/>
    <w:rsid w:val="00427823"/>
    <w:rsid w:val="00427C3E"/>
    <w:rsid w:val="004303A0"/>
    <w:rsid w:val="00430B6E"/>
    <w:rsid w:val="00430C02"/>
    <w:rsid w:val="00431488"/>
    <w:rsid w:val="00431919"/>
    <w:rsid w:val="00432236"/>
    <w:rsid w:val="0043251B"/>
    <w:rsid w:val="00433A3E"/>
    <w:rsid w:val="00434031"/>
    <w:rsid w:val="0043405C"/>
    <w:rsid w:val="00434A99"/>
    <w:rsid w:val="00435C06"/>
    <w:rsid w:val="00436731"/>
    <w:rsid w:val="00436A42"/>
    <w:rsid w:val="00436D4D"/>
    <w:rsid w:val="00436D95"/>
    <w:rsid w:val="00436FB3"/>
    <w:rsid w:val="004370CE"/>
    <w:rsid w:val="0043748A"/>
    <w:rsid w:val="00437FBB"/>
    <w:rsid w:val="004402F8"/>
    <w:rsid w:val="004407BB"/>
    <w:rsid w:val="004408FA"/>
    <w:rsid w:val="00440D62"/>
    <w:rsid w:val="00440E33"/>
    <w:rsid w:val="00441716"/>
    <w:rsid w:val="00441EFF"/>
    <w:rsid w:val="00441FD5"/>
    <w:rsid w:val="00442086"/>
    <w:rsid w:val="00443B3A"/>
    <w:rsid w:val="00444BD9"/>
    <w:rsid w:val="00444C60"/>
    <w:rsid w:val="00445122"/>
    <w:rsid w:val="00445995"/>
    <w:rsid w:val="004462B6"/>
    <w:rsid w:val="004468B2"/>
    <w:rsid w:val="0044691C"/>
    <w:rsid w:val="00446F1C"/>
    <w:rsid w:val="0044702D"/>
    <w:rsid w:val="004475B9"/>
    <w:rsid w:val="004512E3"/>
    <w:rsid w:val="004514B9"/>
    <w:rsid w:val="00451A9F"/>
    <w:rsid w:val="00451E79"/>
    <w:rsid w:val="004520B2"/>
    <w:rsid w:val="0045216A"/>
    <w:rsid w:val="0045356A"/>
    <w:rsid w:val="00454943"/>
    <w:rsid w:val="0045499E"/>
    <w:rsid w:val="00454A02"/>
    <w:rsid w:val="00454A0E"/>
    <w:rsid w:val="004552D9"/>
    <w:rsid w:val="004557F3"/>
    <w:rsid w:val="00456290"/>
    <w:rsid w:val="004563D4"/>
    <w:rsid w:val="004573F2"/>
    <w:rsid w:val="00460D9A"/>
    <w:rsid w:val="00460DDF"/>
    <w:rsid w:val="00460EE5"/>
    <w:rsid w:val="004615CF"/>
    <w:rsid w:val="00462A16"/>
    <w:rsid w:val="00463033"/>
    <w:rsid w:val="0046330D"/>
    <w:rsid w:val="00463FBA"/>
    <w:rsid w:val="00465117"/>
    <w:rsid w:val="004656F9"/>
    <w:rsid w:val="00465FBA"/>
    <w:rsid w:val="004664D4"/>
    <w:rsid w:val="00470C8D"/>
    <w:rsid w:val="00470F98"/>
    <w:rsid w:val="00471131"/>
    <w:rsid w:val="0047124F"/>
    <w:rsid w:val="004714F5"/>
    <w:rsid w:val="00471EC3"/>
    <w:rsid w:val="00472279"/>
    <w:rsid w:val="0047348E"/>
    <w:rsid w:val="00473999"/>
    <w:rsid w:val="004740B2"/>
    <w:rsid w:val="004743F4"/>
    <w:rsid w:val="0047454D"/>
    <w:rsid w:val="00474BEA"/>
    <w:rsid w:val="004755AE"/>
    <w:rsid w:val="004759BE"/>
    <w:rsid w:val="00476974"/>
    <w:rsid w:val="00476FFF"/>
    <w:rsid w:val="00477801"/>
    <w:rsid w:val="00481970"/>
    <w:rsid w:val="00481DA7"/>
    <w:rsid w:val="0048203A"/>
    <w:rsid w:val="0048286E"/>
    <w:rsid w:val="00482B2C"/>
    <w:rsid w:val="0048305D"/>
    <w:rsid w:val="004838EA"/>
    <w:rsid w:val="004840D7"/>
    <w:rsid w:val="00485814"/>
    <w:rsid w:val="00485EE8"/>
    <w:rsid w:val="00486344"/>
    <w:rsid w:val="0048737C"/>
    <w:rsid w:val="00487B70"/>
    <w:rsid w:val="00490326"/>
    <w:rsid w:val="00490684"/>
    <w:rsid w:val="004909DA"/>
    <w:rsid w:val="00491500"/>
    <w:rsid w:val="0049157F"/>
    <w:rsid w:val="00491624"/>
    <w:rsid w:val="00491892"/>
    <w:rsid w:val="00491C6B"/>
    <w:rsid w:val="004927F1"/>
    <w:rsid w:val="004928D6"/>
    <w:rsid w:val="00494D8E"/>
    <w:rsid w:val="00495618"/>
    <w:rsid w:val="004960A4"/>
    <w:rsid w:val="0049653E"/>
    <w:rsid w:val="00496566"/>
    <w:rsid w:val="004965EE"/>
    <w:rsid w:val="004966DC"/>
    <w:rsid w:val="004975FC"/>
    <w:rsid w:val="00497EC0"/>
    <w:rsid w:val="004A001D"/>
    <w:rsid w:val="004A0326"/>
    <w:rsid w:val="004A10A3"/>
    <w:rsid w:val="004A125F"/>
    <w:rsid w:val="004A257C"/>
    <w:rsid w:val="004A26C9"/>
    <w:rsid w:val="004A2879"/>
    <w:rsid w:val="004A2D8B"/>
    <w:rsid w:val="004A4356"/>
    <w:rsid w:val="004A49FA"/>
    <w:rsid w:val="004A4B45"/>
    <w:rsid w:val="004A4CA8"/>
    <w:rsid w:val="004A55C8"/>
    <w:rsid w:val="004A64A3"/>
    <w:rsid w:val="004B0122"/>
    <w:rsid w:val="004B0BBC"/>
    <w:rsid w:val="004B0C17"/>
    <w:rsid w:val="004B1475"/>
    <w:rsid w:val="004B2A10"/>
    <w:rsid w:val="004B413C"/>
    <w:rsid w:val="004B5F39"/>
    <w:rsid w:val="004B644D"/>
    <w:rsid w:val="004B6F23"/>
    <w:rsid w:val="004B77AE"/>
    <w:rsid w:val="004C0617"/>
    <w:rsid w:val="004C0AE6"/>
    <w:rsid w:val="004C0F49"/>
    <w:rsid w:val="004C1130"/>
    <w:rsid w:val="004C1243"/>
    <w:rsid w:val="004C14A3"/>
    <w:rsid w:val="004C1886"/>
    <w:rsid w:val="004C1F9E"/>
    <w:rsid w:val="004C2C26"/>
    <w:rsid w:val="004C2D8C"/>
    <w:rsid w:val="004C5914"/>
    <w:rsid w:val="004C593E"/>
    <w:rsid w:val="004C5A73"/>
    <w:rsid w:val="004C6096"/>
    <w:rsid w:val="004C791E"/>
    <w:rsid w:val="004C7BF1"/>
    <w:rsid w:val="004C7F9F"/>
    <w:rsid w:val="004D0BA4"/>
    <w:rsid w:val="004D1FD4"/>
    <w:rsid w:val="004D34BB"/>
    <w:rsid w:val="004D3B46"/>
    <w:rsid w:val="004D43A1"/>
    <w:rsid w:val="004D5426"/>
    <w:rsid w:val="004D575C"/>
    <w:rsid w:val="004D5762"/>
    <w:rsid w:val="004D5A4C"/>
    <w:rsid w:val="004D6622"/>
    <w:rsid w:val="004D690E"/>
    <w:rsid w:val="004D69D0"/>
    <w:rsid w:val="004E00ED"/>
    <w:rsid w:val="004E022B"/>
    <w:rsid w:val="004E0B08"/>
    <w:rsid w:val="004E0DE4"/>
    <w:rsid w:val="004E1538"/>
    <w:rsid w:val="004E22CE"/>
    <w:rsid w:val="004E2903"/>
    <w:rsid w:val="004E2BBA"/>
    <w:rsid w:val="004E4610"/>
    <w:rsid w:val="004E486F"/>
    <w:rsid w:val="004E5999"/>
    <w:rsid w:val="004E6A5A"/>
    <w:rsid w:val="004E72DC"/>
    <w:rsid w:val="004E738A"/>
    <w:rsid w:val="004E73BA"/>
    <w:rsid w:val="004E7E39"/>
    <w:rsid w:val="004E7F23"/>
    <w:rsid w:val="004F08D1"/>
    <w:rsid w:val="004F26EE"/>
    <w:rsid w:val="004F28C7"/>
    <w:rsid w:val="004F2A07"/>
    <w:rsid w:val="004F2A83"/>
    <w:rsid w:val="004F31C4"/>
    <w:rsid w:val="004F3A85"/>
    <w:rsid w:val="004F3AC5"/>
    <w:rsid w:val="004F3E24"/>
    <w:rsid w:val="004F3E30"/>
    <w:rsid w:val="004F4380"/>
    <w:rsid w:val="004F4B3B"/>
    <w:rsid w:val="004F593F"/>
    <w:rsid w:val="004F5A6D"/>
    <w:rsid w:val="004F5BC8"/>
    <w:rsid w:val="004F5F90"/>
    <w:rsid w:val="004F67C5"/>
    <w:rsid w:val="004F69BD"/>
    <w:rsid w:val="00500929"/>
    <w:rsid w:val="005014B8"/>
    <w:rsid w:val="00501AC1"/>
    <w:rsid w:val="00501EB3"/>
    <w:rsid w:val="00504288"/>
    <w:rsid w:val="00504A65"/>
    <w:rsid w:val="0050503F"/>
    <w:rsid w:val="00505CFB"/>
    <w:rsid w:val="00505D36"/>
    <w:rsid w:val="00507F3A"/>
    <w:rsid w:val="00510104"/>
    <w:rsid w:val="0051041D"/>
    <w:rsid w:val="0051059E"/>
    <w:rsid w:val="00510638"/>
    <w:rsid w:val="00512A82"/>
    <w:rsid w:val="0051350C"/>
    <w:rsid w:val="00514F2C"/>
    <w:rsid w:val="00515C92"/>
    <w:rsid w:val="00517E20"/>
    <w:rsid w:val="0052126C"/>
    <w:rsid w:val="005219FE"/>
    <w:rsid w:val="00521D50"/>
    <w:rsid w:val="00521F75"/>
    <w:rsid w:val="005227C1"/>
    <w:rsid w:val="00523AD2"/>
    <w:rsid w:val="00523CDE"/>
    <w:rsid w:val="00524242"/>
    <w:rsid w:val="00524EF9"/>
    <w:rsid w:val="00525279"/>
    <w:rsid w:val="005271B4"/>
    <w:rsid w:val="00527B15"/>
    <w:rsid w:val="00527C1A"/>
    <w:rsid w:val="00527DAE"/>
    <w:rsid w:val="00530C17"/>
    <w:rsid w:val="00531403"/>
    <w:rsid w:val="005320FD"/>
    <w:rsid w:val="005323FD"/>
    <w:rsid w:val="00532689"/>
    <w:rsid w:val="0053281F"/>
    <w:rsid w:val="00532896"/>
    <w:rsid w:val="00532958"/>
    <w:rsid w:val="00532B75"/>
    <w:rsid w:val="005330C9"/>
    <w:rsid w:val="00533867"/>
    <w:rsid w:val="005344D3"/>
    <w:rsid w:val="005352E1"/>
    <w:rsid w:val="005356D2"/>
    <w:rsid w:val="00535DCC"/>
    <w:rsid w:val="0053663F"/>
    <w:rsid w:val="00536643"/>
    <w:rsid w:val="00536837"/>
    <w:rsid w:val="00540C16"/>
    <w:rsid w:val="00540C89"/>
    <w:rsid w:val="00540E3C"/>
    <w:rsid w:val="005410B7"/>
    <w:rsid w:val="00541D37"/>
    <w:rsid w:val="005421A1"/>
    <w:rsid w:val="0054303E"/>
    <w:rsid w:val="005431F8"/>
    <w:rsid w:val="00543BED"/>
    <w:rsid w:val="00543D85"/>
    <w:rsid w:val="005443E5"/>
    <w:rsid w:val="00545279"/>
    <w:rsid w:val="00545763"/>
    <w:rsid w:val="00545F8D"/>
    <w:rsid w:val="005467EC"/>
    <w:rsid w:val="00546F97"/>
    <w:rsid w:val="0055062D"/>
    <w:rsid w:val="00550860"/>
    <w:rsid w:val="005518F1"/>
    <w:rsid w:val="005520E4"/>
    <w:rsid w:val="00552510"/>
    <w:rsid w:val="00552511"/>
    <w:rsid w:val="00553BF0"/>
    <w:rsid w:val="00554BEE"/>
    <w:rsid w:val="00556565"/>
    <w:rsid w:val="0055667C"/>
    <w:rsid w:val="00556AEE"/>
    <w:rsid w:val="00560DFF"/>
    <w:rsid w:val="00561C83"/>
    <w:rsid w:val="005624DA"/>
    <w:rsid w:val="0056261E"/>
    <w:rsid w:val="0056267D"/>
    <w:rsid w:val="00562C33"/>
    <w:rsid w:val="00562D1D"/>
    <w:rsid w:val="00562E10"/>
    <w:rsid w:val="00563EDA"/>
    <w:rsid w:val="00564FCA"/>
    <w:rsid w:val="0056510D"/>
    <w:rsid w:val="0056590F"/>
    <w:rsid w:val="00565EB6"/>
    <w:rsid w:val="0056636E"/>
    <w:rsid w:val="005665CC"/>
    <w:rsid w:val="0056701D"/>
    <w:rsid w:val="00567125"/>
    <w:rsid w:val="00567297"/>
    <w:rsid w:val="00570043"/>
    <w:rsid w:val="0057055F"/>
    <w:rsid w:val="005705CC"/>
    <w:rsid w:val="00572906"/>
    <w:rsid w:val="00574D8C"/>
    <w:rsid w:val="00574FA3"/>
    <w:rsid w:val="00575004"/>
    <w:rsid w:val="005750E5"/>
    <w:rsid w:val="00575902"/>
    <w:rsid w:val="0057609E"/>
    <w:rsid w:val="00576184"/>
    <w:rsid w:val="00576552"/>
    <w:rsid w:val="0057681A"/>
    <w:rsid w:val="00580B1D"/>
    <w:rsid w:val="00581AAF"/>
    <w:rsid w:val="00581B72"/>
    <w:rsid w:val="00582760"/>
    <w:rsid w:val="00582BB3"/>
    <w:rsid w:val="00582E09"/>
    <w:rsid w:val="00584AB7"/>
    <w:rsid w:val="00585A0E"/>
    <w:rsid w:val="005871C6"/>
    <w:rsid w:val="00587C04"/>
    <w:rsid w:val="00590DDB"/>
    <w:rsid w:val="00591349"/>
    <w:rsid w:val="00591361"/>
    <w:rsid w:val="00591ECB"/>
    <w:rsid w:val="005923FC"/>
    <w:rsid w:val="005924A5"/>
    <w:rsid w:val="005926B8"/>
    <w:rsid w:val="00592A80"/>
    <w:rsid w:val="0059328A"/>
    <w:rsid w:val="005932A9"/>
    <w:rsid w:val="00593E9A"/>
    <w:rsid w:val="005941B6"/>
    <w:rsid w:val="00594C0D"/>
    <w:rsid w:val="0059578C"/>
    <w:rsid w:val="00595E2C"/>
    <w:rsid w:val="00595EF5"/>
    <w:rsid w:val="005963DE"/>
    <w:rsid w:val="00596757"/>
    <w:rsid w:val="00596DEE"/>
    <w:rsid w:val="0059755D"/>
    <w:rsid w:val="005978EC"/>
    <w:rsid w:val="005A0411"/>
    <w:rsid w:val="005A084B"/>
    <w:rsid w:val="005A0875"/>
    <w:rsid w:val="005A0D5F"/>
    <w:rsid w:val="005A1867"/>
    <w:rsid w:val="005A1C6E"/>
    <w:rsid w:val="005A2607"/>
    <w:rsid w:val="005A276F"/>
    <w:rsid w:val="005A2879"/>
    <w:rsid w:val="005A2EAB"/>
    <w:rsid w:val="005A3442"/>
    <w:rsid w:val="005A3DE6"/>
    <w:rsid w:val="005A3F89"/>
    <w:rsid w:val="005A42BF"/>
    <w:rsid w:val="005A51C8"/>
    <w:rsid w:val="005A694C"/>
    <w:rsid w:val="005A6CC3"/>
    <w:rsid w:val="005A72B4"/>
    <w:rsid w:val="005B01F8"/>
    <w:rsid w:val="005B1629"/>
    <w:rsid w:val="005B2026"/>
    <w:rsid w:val="005B21E7"/>
    <w:rsid w:val="005B2A80"/>
    <w:rsid w:val="005B45F5"/>
    <w:rsid w:val="005B47C9"/>
    <w:rsid w:val="005B56FE"/>
    <w:rsid w:val="005B6465"/>
    <w:rsid w:val="005B666A"/>
    <w:rsid w:val="005B7755"/>
    <w:rsid w:val="005B7E18"/>
    <w:rsid w:val="005B7E48"/>
    <w:rsid w:val="005C0210"/>
    <w:rsid w:val="005C0954"/>
    <w:rsid w:val="005C1AC2"/>
    <w:rsid w:val="005C267A"/>
    <w:rsid w:val="005C326B"/>
    <w:rsid w:val="005C3CDB"/>
    <w:rsid w:val="005C41C7"/>
    <w:rsid w:val="005C4B74"/>
    <w:rsid w:val="005C5B3E"/>
    <w:rsid w:val="005C5D02"/>
    <w:rsid w:val="005C5E7C"/>
    <w:rsid w:val="005C6A71"/>
    <w:rsid w:val="005C7774"/>
    <w:rsid w:val="005D0835"/>
    <w:rsid w:val="005D0D24"/>
    <w:rsid w:val="005D1162"/>
    <w:rsid w:val="005D18C2"/>
    <w:rsid w:val="005D23D6"/>
    <w:rsid w:val="005D29FA"/>
    <w:rsid w:val="005D3203"/>
    <w:rsid w:val="005D3633"/>
    <w:rsid w:val="005D3FF8"/>
    <w:rsid w:val="005D4015"/>
    <w:rsid w:val="005D473E"/>
    <w:rsid w:val="005D5835"/>
    <w:rsid w:val="005D60DF"/>
    <w:rsid w:val="005D7F24"/>
    <w:rsid w:val="005E028A"/>
    <w:rsid w:val="005E0826"/>
    <w:rsid w:val="005E0D11"/>
    <w:rsid w:val="005E0DB3"/>
    <w:rsid w:val="005E1BC5"/>
    <w:rsid w:val="005E2184"/>
    <w:rsid w:val="005E2571"/>
    <w:rsid w:val="005E425A"/>
    <w:rsid w:val="005E4331"/>
    <w:rsid w:val="005E478F"/>
    <w:rsid w:val="005E4F73"/>
    <w:rsid w:val="005E6589"/>
    <w:rsid w:val="005E708C"/>
    <w:rsid w:val="005E752E"/>
    <w:rsid w:val="005E7B05"/>
    <w:rsid w:val="005F04AD"/>
    <w:rsid w:val="005F0BA7"/>
    <w:rsid w:val="005F12B8"/>
    <w:rsid w:val="005F16AD"/>
    <w:rsid w:val="005F19CC"/>
    <w:rsid w:val="005F19EC"/>
    <w:rsid w:val="005F274A"/>
    <w:rsid w:val="005F28A6"/>
    <w:rsid w:val="005F2F0F"/>
    <w:rsid w:val="005F34F2"/>
    <w:rsid w:val="005F3BAE"/>
    <w:rsid w:val="005F499B"/>
    <w:rsid w:val="005F4D3E"/>
    <w:rsid w:val="005F4F8D"/>
    <w:rsid w:val="005F51A2"/>
    <w:rsid w:val="005F55AF"/>
    <w:rsid w:val="005F642F"/>
    <w:rsid w:val="005F6764"/>
    <w:rsid w:val="005F6DAE"/>
    <w:rsid w:val="00601053"/>
    <w:rsid w:val="0060175C"/>
    <w:rsid w:val="00601CFF"/>
    <w:rsid w:val="00602425"/>
    <w:rsid w:val="0060274C"/>
    <w:rsid w:val="00602D60"/>
    <w:rsid w:val="00605294"/>
    <w:rsid w:val="00605E97"/>
    <w:rsid w:val="0060773E"/>
    <w:rsid w:val="00607D6B"/>
    <w:rsid w:val="00607E8D"/>
    <w:rsid w:val="00610C81"/>
    <w:rsid w:val="00611086"/>
    <w:rsid w:val="00611E9A"/>
    <w:rsid w:val="006123BB"/>
    <w:rsid w:val="006123EC"/>
    <w:rsid w:val="00612445"/>
    <w:rsid w:val="006125F5"/>
    <w:rsid w:val="006127DB"/>
    <w:rsid w:val="00613717"/>
    <w:rsid w:val="0061374D"/>
    <w:rsid w:val="0061382F"/>
    <w:rsid w:val="006142BC"/>
    <w:rsid w:val="006143C8"/>
    <w:rsid w:val="00616316"/>
    <w:rsid w:val="0061743E"/>
    <w:rsid w:val="00617986"/>
    <w:rsid w:val="00620A45"/>
    <w:rsid w:val="00621274"/>
    <w:rsid w:val="00621285"/>
    <w:rsid w:val="00621D55"/>
    <w:rsid w:val="00622304"/>
    <w:rsid w:val="006225D2"/>
    <w:rsid w:val="00622857"/>
    <w:rsid w:val="0062342C"/>
    <w:rsid w:val="00623A4D"/>
    <w:rsid w:val="00623D73"/>
    <w:rsid w:val="00625B09"/>
    <w:rsid w:val="00625DF1"/>
    <w:rsid w:val="006264A2"/>
    <w:rsid w:val="00626719"/>
    <w:rsid w:val="006268B3"/>
    <w:rsid w:val="00626D2A"/>
    <w:rsid w:val="0062743F"/>
    <w:rsid w:val="00627880"/>
    <w:rsid w:val="00627B5E"/>
    <w:rsid w:val="00627C8B"/>
    <w:rsid w:val="00627FC0"/>
    <w:rsid w:val="00627FE5"/>
    <w:rsid w:val="00630907"/>
    <w:rsid w:val="00631490"/>
    <w:rsid w:val="00631583"/>
    <w:rsid w:val="00632103"/>
    <w:rsid w:val="00633314"/>
    <w:rsid w:val="00633549"/>
    <w:rsid w:val="00634315"/>
    <w:rsid w:val="00634968"/>
    <w:rsid w:val="00634FCD"/>
    <w:rsid w:val="006359B9"/>
    <w:rsid w:val="00640739"/>
    <w:rsid w:val="00640B51"/>
    <w:rsid w:val="0064143E"/>
    <w:rsid w:val="00641F67"/>
    <w:rsid w:val="00643BF0"/>
    <w:rsid w:val="00643E3F"/>
    <w:rsid w:val="00644451"/>
    <w:rsid w:val="00646A54"/>
    <w:rsid w:val="00647E3D"/>
    <w:rsid w:val="00652785"/>
    <w:rsid w:val="006527A5"/>
    <w:rsid w:val="006533EC"/>
    <w:rsid w:val="00653687"/>
    <w:rsid w:val="00653BF4"/>
    <w:rsid w:val="00653F6E"/>
    <w:rsid w:val="0065554E"/>
    <w:rsid w:val="006555DE"/>
    <w:rsid w:val="006567DE"/>
    <w:rsid w:val="00657FDB"/>
    <w:rsid w:val="00661C1D"/>
    <w:rsid w:val="00661EE6"/>
    <w:rsid w:val="0066203C"/>
    <w:rsid w:val="00662EAE"/>
    <w:rsid w:val="0066344F"/>
    <w:rsid w:val="006639F1"/>
    <w:rsid w:val="00663B6D"/>
    <w:rsid w:val="00663C85"/>
    <w:rsid w:val="00663D47"/>
    <w:rsid w:val="006645FA"/>
    <w:rsid w:val="00664A90"/>
    <w:rsid w:val="006655E1"/>
    <w:rsid w:val="0066639D"/>
    <w:rsid w:val="00667248"/>
    <w:rsid w:val="006707F9"/>
    <w:rsid w:val="00670EBB"/>
    <w:rsid w:val="0067147C"/>
    <w:rsid w:val="006714F1"/>
    <w:rsid w:val="00672CB3"/>
    <w:rsid w:val="00672FCE"/>
    <w:rsid w:val="00673053"/>
    <w:rsid w:val="0067334B"/>
    <w:rsid w:val="00673441"/>
    <w:rsid w:val="006738C5"/>
    <w:rsid w:val="00673920"/>
    <w:rsid w:val="006741BB"/>
    <w:rsid w:val="00674436"/>
    <w:rsid w:val="00676315"/>
    <w:rsid w:val="006767B4"/>
    <w:rsid w:val="006772DB"/>
    <w:rsid w:val="006776F0"/>
    <w:rsid w:val="006777E1"/>
    <w:rsid w:val="00677EB4"/>
    <w:rsid w:val="00680C88"/>
    <w:rsid w:val="0068163C"/>
    <w:rsid w:val="006816EE"/>
    <w:rsid w:val="00682E0C"/>
    <w:rsid w:val="0068338A"/>
    <w:rsid w:val="0068597F"/>
    <w:rsid w:val="00686119"/>
    <w:rsid w:val="006865CC"/>
    <w:rsid w:val="006869EE"/>
    <w:rsid w:val="00686DB0"/>
    <w:rsid w:val="00686F52"/>
    <w:rsid w:val="00687203"/>
    <w:rsid w:val="0068794A"/>
    <w:rsid w:val="00687BE2"/>
    <w:rsid w:val="00690BE1"/>
    <w:rsid w:val="00691855"/>
    <w:rsid w:val="00691D8F"/>
    <w:rsid w:val="00691EE9"/>
    <w:rsid w:val="00692B2C"/>
    <w:rsid w:val="00693306"/>
    <w:rsid w:val="0069372C"/>
    <w:rsid w:val="00693C2B"/>
    <w:rsid w:val="00693E61"/>
    <w:rsid w:val="006947C4"/>
    <w:rsid w:val="006949BD"/>
    <w:rsid w:val="006951F9"/>
    <w:rsid w:val="0069558B"/>
    <w:rsid w:val="006A0273"/>
    <w:rsid w:val="006A056A"/>
    <w:rsid w:val="006A1EA6"/>
    <w:rsid w:val="006A21DF"/>
    <w:rsid w:val="006A2791"/>
    <w:rsid w:val="006A2B6E"/>
    <w:rsid w:val="006A402B"/>
    <w:rsid w:val="006A4B0B"/>
    <w:rsid w:val="006A4BE6"/>
    <w:rsid w:val="006A51EE"/>
    <w:rsid w:val="006A5C20"/>
    <w:rsid w:val="006A698D"/>
    <w:rsid w:val="006A6F7E"/>
    <w:rsid w:val="006A713B"/>
    <w:rsid w:val="006A7B62"/>
    <w:rsid w:val="006B0DB2"/>
    <w:rsid w:val="006B0DC1"/>
    <w:rsid w:val="006B1148"/>
    <w:rsid w:val="006B1635"/>
    <w:rsid w:val="006B3126"/>
    <w:rsid w:val="006B3389"/>
    <w:rsid w:val="006B3B8E"/>
    <w:rsid w:val="006B4E62"/>
    <w:rsid w:val="006B6ACE"/>
    <w:rsid w:val="006B70BC"/>
    <w:rsid w:val="006B746C"/>
    <w:rsid w:val="006B7675"/>
    <w:rsid w:val="006B78E5"/>
    <w:rsid w:val="006B7A30"/>
    <w:rsid w:val="006B7E88"/>
    <w:rsid w:val="006C035A"/>
    <w:rsid w:val="006C1C7D"/>
    <w:rsid w:val="006C1F03"/>
    <w:rsid w:val="006C1F2B"/>
    <w:rsid w:val="006C3369"/>
    <w:rsid w:val="006C3732"/>
    <w:rsid w:val="006C3FCB"/>
    <w:rsid w:val="006C474F"/>
    <w:rsid w:val="006C59E0"/>
    <w:rsid w:val="006C78C5"/>
    <w:rsid w:val="006C793F"/>
    <w:rsid w:val="006C7B5A"/>
    <w:rsid w:val="006C7C81"/>
    <w:rsid w:val="006D016E"/>
    <w:rsid w:val="006D0373"/>
    <w:rsid w:val="006D0796"/>
    <w:rsid w:val="006D1973"/>
    <w:rsid w:val="006D1FAE"/>
    <w:rsid w:val="006D2843"/>
    <w:rsid w:val="006D2C6E"/>
    <w:rsid w:val="006D378E"/>
    <w:rsid w:val="006D384B"/>
    <w:rsid w:val="006D399C"/>
    <w:rsid w:val="006D3AD5"/>
    <w:rsid w:val="006D3C39"/>
    <w:rsid w:val="006D428E"/>
    <w:rsid w:val="006D4E6B"/>
    <w:rsid w:val="006D53BB"/>
    <w:rsid w:val="006D5A8D"/>
    <w:rsid w:val="006D61C9"/>
    <w:rsid w:val="006D63B5"/>
    <w:rsid w:val="006D7F2E"/>
    <w:rsid w:val="006E1781"/>
    <w:rsid w:val="006E19F7"/>
    <w:rsid w:val="006E2252"/>
    <w:rsid w:val="006E2343"/>
    <w:rsid w:val="006E2C3B"/>
    <w:rsid w:val="006E312E"/>
    <w:rsid w:val="006E3EDE"/>
    <w:rsid w:val="006E4486"/>
    <w:rsid w:val="006E472B"/>
    <w:rsid w:val="006E4A76"/>
    <w:rsid w:val="006E524A"/>
    <w:rsid w:val="006E548D"/>
    <w:rsid w:val="006E555E"/>
    <w:rsid w:val="006E62A8"/>
    <w:rsid w:val="006E6758"/>
    <w:rsid w:val="006E6BC6"/>
    <w:rsid w:val="006E6C51"/>
    <w:rsid w:val="006E7D81"/>
    <w:rsid w:val="006F018B"/>
    <w:rsid w:val="006F02AE"/>
    <w:rsid w:val="006F0898"/>
    <w:rsid w:val="006F1A38"/>
    <w:rsid w:val="006F1CF5"/>
    <w:rsid w:val="006F1F25"/>
    <w:rsid w:val="006F250D"/>
    <w:rsid w:val="006F2790"/>
    <w:rsid w:val="006F3EDE"/>
    <w:rsid w:val="006F5083"/>
    <w:rsid w:val="006F5A72"/>
    <w:rsid w:val="006F692C"/>
    <w:rsid w:val="00700A4D"/>
    <w:rsid w:val="00700DB4"/>
    <w:rsid w:val="007016CB"/>
    <w:rsid w:val="00701DE6"/>
    <w:rsid w:val="00702457"/>
    <w:rsid w:val="007042F9"/>
    <w:rsid w:val="00704842"/>
    <w:rsid w:val="00705B36"/>
    <w:rsid w:val="00706026"/>
    <w:rsid w:val="00706C0F"/>
    <w:rsid w:val="007072A0"/>
    <w:rsid w:val="007073E9"/>
    <w:rsid w:val="0071039D"/>
    <w:rsid w:val="007104F3"/>
    <w:rsid w:val="00710DB6"/>
    <w:rsid w:val="00711779"/>
    <w:rsid w:val="00713CC1"/>
    <w:rsid w:val="007145D9"/>
    <w:rsid w:val="007159C4"/>
    <w:rsid w:val="00715B78"/>
    <w:rsid w:val="00720006"/>
    <w:rsid w:val="00720227"/>
    <w:rsid w:val="0072042C"/>
    <w:rsid w:val="00721A33"/>
    <w:rsid w:val="00721C15"/>
    <w:rsid w:val="007231C9"/>
    <w:rsid w:val="00723DC2"/>
    <w:rsid w:val="0072408B"/>
    <w:rsid w:val="007242A4"/>
    <w:rsid w:val="00724775"/>
    <w:rsid w:val="00724AD3"/>
    <w:rsid w:val="00724B14"/>
    <w:rsid w:val="00726427"/>
    <w:rsid w:val="00726492"/>
    <w:rsid w:val="007265A5"/>
    <w:rsid w:val="007268F7"/>
    <w:rsid w:val="00727D30"/>
    <w:rsid w:val="00730830"/>
    <w:rsid w:val="00732891"/>
    <w:rsid w:val="00732CEE"/>
    <w:rsid w:val="00732E79"/>
    <w:rsid w:val="00733889"/>
    <w:rsid w:val="00734B06"/>
    <w:rsid w:val="00734DA2"/>
    <w:rsid w:val="00734FB3"/>
    <w:rsid w:val="007354CE"/>
    <w:rsid w:val="00735D9D"/>
    <w:rsid w:val="00736D6F"/>
    <w:rsid w:val="00737CCF"/>
    <w:rsid w:val="00740299"/>
    <w:rsid w:val="00740990"/>
    <w:rsid w:val="0074178D"/>
    <w:rsid w:val="007425A7"/>
    <w:rsid w:val="0074402A"/>
    <w:rsid w:val="00744883"/>
    <w:rsid w:val="00744BA7"/>
    <w:rsid w:val="00744C82"/>
    <w:rsid w:val="00746343"/>
    <w:rsid w:val="007466E1"/>
    <w:rsid w:val="007467E0"/>
    <w:rsid w:val="00746D48"/>
    <w:rsid w:val="007474F3"/>
    <w:rsid w:val="007475C7"/>
    <w:rsid w:val="00750E83"/>
    <w:rsid w:val="007510FE"/>
    <w:rsid w:val="007512DD"/>
    <w:rsid w:val="00751E1E"/>
    <w:rsid w:val="00752F0C"/>
    <w:rsid w:val="00752F9B"/>
    <w:rsid w:val="0075301D"/>
    <w:rsid w:val="007531EC"/>
    <w:rsid w:val="00753309"/>
    <w:rsid w:val="0075337D"/>
    <w:rsid w:val="00755EF4"/>
    <w:rsid w:val="00755F49"/>
    <w:rsid w:val="007563C4"/>
    <w:rsid w:val="0075647D"/>
    <w:rsid w:val="00756615"/>
    <w:rsid w:val="007566B6"/>
    <w:rsid w:val="00756B0E"/>
    <w:rsid w:val="00756EFB"/>
    <w:rsid w:val="007600ED"/>
    <w:rsid w:val="007604B0"/>
    <w:rsid w:val="00760CA4"/>
    <w:rsid w:val="00761BB2"/>
    <w:rsid w:val="00761D13"/>
    <w:rsid w:val="007624F8"/>
    <w:rsid w:val="00763653"/>
    <w:rsid w:val="007652EE"/>
    <w:rsid w:val="007659B8"/>
    <w:rsid w:val="00765BD8"/>
    <w:rsid w:val="007666D1"/>
    <w:rsid w:val="00766A07"/>
    <w:rsid w:val="00767947"/>
    <w:rsid w:val="00767A1E"/>
    <w:rsid w:val="00767ED3"/>
    <w:rsid w:val="00770342"/>
    <w:rsid w:val="00770D14"/>
    <w:rsid w:val="00770ED4"/>
    <w:rsid w:val="00771270"/>
    <w:rsid w:val="00771614"/>
    <w:rsid w:val="007731C4"/>
    <w:rsid w:val="007742F3"/>
    <w:rsid w:val="00775020"/>
    <w:rsid w:val="007760E6"/>
    <w:rsid w:val="007761D7"/>
    <w:rsid w:val="007769DE"/>
    <w:rsid w:val="007769E5"/>
    <w:rsid w:val="007771BE"/>
    <w:rsid w:val="007772A7"/>
    <w:rsid w:val="0077751B"/>
    <w:rsid w:val="00777743"/>
    <w:rsid w:val="007777C3"/>
    <w:rsid w:val="00780616"/>
    <w:rsid w:val="007807B4"/>
    <w:rsid w:val="007833E8"/>
    <w:rsid w:val="00785C00"/>
    <w:rsid w:val="00785CBB"/>
    <w:rsid w:val="00785D3F"/>
    <w:rsid w:val="007865D2"/>
    <w:rsid w:val="00786843"/>
    <w:rsid w:val="00786877"/>
    <w:rsid w:val="00786D33"/>
    <w:rsid w:val="0078733D"/>
    <w:rsid w:val="0078774E"/>
    <w:rsid w:val="00790EE5"/>
    <w:rsid w:val="007913F6"/>
    <w:rsid w:val="00791756"/>
    <w:rsid w:val="00791AE3"/>
    <w:rsid w:val="00791DB2"/>
    <w:rsid w:val="00792D28"/>
    <w:rsid w:val="00793282"/>
    <w:rsid w:val="00793603"/>
    <w:rsid w:val="00793A46"/>
    <w:rsid w:val="00794FE1"/>
    <w:rsid w:val="007956B1"/>
    <w:rsid w:val="0079595D"/>
    <w:rsid w:val="00796250"/>
    <w:rsid w:val="007964F3"/>
    <w:rsid w:val="00797823"/>
    <w:rsid w:val="007A003C"/>
    <w:rsid w:val="007A1393"/>
    <w:rsid w:val="007A2B3D"/>
    <w:rsid w:val="007A39E4"/>
    <w:rsid w:val="007A45EB"/>
    <w:rsid w:val="007A6278"/>
    <w:rsid w:val="007A65F4"/>
    <w:rsid w:val="007A68D8"/>
    <w:rsid w:val="007A71B1"/>
    <w:rsid w:val="007A7D57"/>
    <w:rsid w:val="007B047D"/>
    <w:rsid w:val="007B04F7"/>
    <w:rsid w:val="007B1202"/>
    <w:rsid w:val="007B16EF"/>
    <w:rsid w:val="007B1CAC"/>
    <w:rsid w:val="007B2451"/>
    <w:rsid w:val="007B26B1"/>
    <w:rsid w:val="007B2BF5"/>
    <w:rsid w:val="007B3819"/>
    <w:rsid w:val="007B4728"/>
    <w:rsid w:val="007B680F"/>
    <w:rsid w:val="007B6971"/>
    <w:rsid w:val="007B6E87"/>
    <w:rsid w:val="007B7F3F"/>
    <w:rsid w:val="007C0536"/>
    <w:rsid w:val="007C07C9"/>
    <w:rsid w:val="007C11FA"/>
    <w:rsid w:val="007C12FC"/>
    <w:rsid w:val="007C1DC9"/>
    <w:rsid w:val="007C34FB"/>
    <w:rsid w:val="007C35EA"/>
    <w:rsid w:val="007C3601"/>
    <w:rsid w:val="007C43CC"/>
    <w:rsid w:val="007C43F9"/>
    <w:rsid w:val="007C5600"/>
    <w:rsid w:val="007C5C91"/>
    <w:rsid w:val="007C6060"/>
    <w:rsid w:val="007C74D2"/>
    <w:rsid w:val="007D0C11"/>
    <w:rsid w:val="007D17CA"/>
    <w:rsid w:val="007D1CDA"/>
    <w:rsid w:val="007D2B55"/>
    <w:rsid w:val="007D3431"/>
    <w:rsid w:val="007D469E"/>
    <w:rsid w:val="007D4D65"/>
    <w:rsid w:val="007D5A66"/>
    <w:rsid w:val="007D5BEE"/>
    <w:rsid w:val="007D684B"/>
    <w:rsid w:val="007D7441"/>
    <w:rsid w:val="007D7D33"/>
    <w:rsid w:val="007E0148"/>
    <w:rsid w:val="007E06BB"/>
    <w:rsid w:val="007E2402"/>
    <w:rsid w:val="007E385F"/>
    <w:rsid w:val="007E49FC"/>
    <w:rsid w:val="007E4FD3"/>
    <w:rsid w:val="007E620D"/>
    <w:rsid w:val="007E63EA"/>
    <w:rsid w:val="007E7C2A"/>
    <w:rsid w:val="007E7EC3"/>
    <w:rsid w:val="007F0E5C"/>
    <w:rsid w:val="007F2AF5"/>
    <w:rsid w:val="007F3244"/>
    <w:rsid w:val="007F38A0"/>
    <w:rsid w:val="007F3AF4"/>
    <w:rsid w:val="007F3D09"/>
    <w:rsid w:val="007F4A9E"/>
    <w:rsid w:val="007F670D"/>
    <w:rsid w:val="007F677C"/>
    <w:rsid w:val="007F7F06"/>
    <w:rsid w:val="00800337"/>
    <w:rsid w:val="00800CC0"/>
    <w:rsid w:val="00801597"/>
    <w:rsid w:val="0080183F"/>
    <w:rsid w:val="00801D76"/>
    <w:rsid w:val="008023F9"/>
    <w:rsid w:val="0080248E"/>
    <w:rsid w:val="00802690"/>
    <w:rsid w:val="00802AA4"/>
    <w:rsid w:val="00802E3D"/>
    <w:rsid w:val="00803CE2"/>
    <w:rsid w:val="00803EB8"/>
    <w:rsid w:val="0080571E"/>
    <w:rsid w:val="00805C68"/>
    <w:rsid w:val="00806402"/>
    <w:rsid w:val="00807C57"/>
    <w:rsid w:val="00807FD4"/>
    <w:rsid w:val="008101B1"/>
    <w:rsid w:val="00810A0B"/>
    <w:rsid w:val="00810B47"/>
    <w:rsid w:val="00810C58"/>
    <w:rsid w:val="00811DE9"/>
    <w:rsid w:val="00813759"/>
    <w:rsid w:val="00814C34"/>
    <w:rsid w:val="008150DB"/>
    <w:rsid w:val="0081557A"/>
    <w:rsid w:val="00815F0A"/>
    <w:rsid w:val="00816BE4"/>
    <w:rsid w:val="00816CBB"/>
    <w:rsid w:val="008203AE"/>
    <w:rsid w:val="008224E1"/>
    <w:rsid w:val="00822DB9"/>
    <w:rsid w:val="00823080"/>
    <w:rsid w:val="008233F0"/>
    <w:rsid w:val="00824211"/>
    <w:rsid w:val="00824CA9"/>
    <w:rsid w:val="00824E6E"/>
    <w:rsid w:val="00824F2F"/>
    <w:rsid w:val="00825559"/>
    <w:rsid w:val="008260C4"/>
    <w:rsid w:val="00826C32"/>
    <w:rsid w:val="00827949"/>
    <w:rsid w:val="00827A79"/>
    <w:rsid w:val="00827B61"/>
    <w:rsid w:val="008301E3"/>
    <w:rsid w:val="0083024B"/>
    <w:rsid w:val="008306D0"/>
    <w:rsid w:val="008316E8"/>
    <w:rsid w:val="00831936"/>
    <w:rsid w:val="0083222A"/>
    <w:rsid w:val="008328BA"/>
    <w:rsid w:val="00832ABA"/>
    <w:rsid w:val="00832E50"/>
    <w:rsid w:val="008344F6"/>
    <w:rsid w:val="00835F2A"/>
    <w:rsid w:val="00836D20"/>
    <w:rsid w:val="00836E3F"/>
    <w:rsid w:val="00837FA8"/>
    <w:rsid w:val="00840333"/>
    <w:rsid w:val="00841256"/>
    <w:rsid w:val="008419F3"/>
    <w:rsid w:val="008422F6"/>
    <w:rsid w:val="0084546B"/>
    <w:rsid w:val="0084547A"/>
    <w:rsid w:val="00845B40"/>
    <w:rsid w:val="00845E77"/>
    <w:rsid w:val="00845EF6"/>
    <w:rsid w:val="0084744F"/>
    <w:rsid w:val="00847914"/>
    <w:rsid w:val="00850688"/>
    <w:rsid w:val="00850756"/>
    <w:rsid w:val="008509AE"/>
    <w:rsid w:val="00850E57"/>
    <w:rsid w:val="00851266"/>
    <w:rsid w:val="008517C4"/>
    <w:rsid w:val="00851A3B"/>
    <w:rsid w:val="00852A04"/>
    <w:rsid w:val="00852F22"/>
    <w:rsid w:val="00853164"/>
    <w:rsid w:val="00854359"/>
    <w:rsid w:val="00855A94"/>
    <w:rsid w:val="00856449"/>
    <w:rsid w:val="00856482"/>
    <w:rsid w:val="008568F8"/>
    <w:rsid w:val="00856FF8"/>
    <w:rsid w:val="00857324"/>
    <w:rsid w:val="00860E18"/>
    <w:rsid w:val="00861051"/>
    <w:rsid w:val="0086192A"/>
    <w:rsid w:val="00861932"/>
    <w:rsid w:val="008620F1"/>
    <w:rsid w:val="00862AC1"/>
    <w:rsid w:val="00862EE6"/>
    <w:rsid w:val="00863AAC"/>
    <w:rsid w:val="0086461D"/>
    <w:rsid w:val="00865AAD"/>
    <w:rsid w:val="008667FA"/>
    <w:rsid w:val="00866AE8"/>
    <w:rsid w:val="008676B4"/>
    <w:rsid w:val="008679E7"/>
    <w:rsid w:val="00871898"/>
    <w:rsid w:val="00872032"/>
    <w:rsid w:val="00872AE7"/>
    <w:rsid w:val="00873085"/>
    <w:rsid w:val="0087353A"/>
    <w:rsid w:val="00873CE6"/>
    <w:rsid w:val="0087429B"/>
    <w:rsid w:val="008745CB"/>
    <w:rsid w:val="00874F38"/>
    <w:rsid w:val="0087540F"/>
    <w:rsid w:val="00875707"/>
    <w:rsid w:val="008761BE"/>
    <w:rsid w:val="008761DA"/>
    <w:rsid w:val="00876542"/>
    <w:rsid w:val="00876EC5"/>
    <w:rsid w:val="0087764A"/>
    <w:rsid w:val="00877C8A"/>
    <w:rsid w:val="00877E8F"/>
    <w:rsid w:val="008806A9"/>
    <w:rsid w:val="008807D7"/>
    <w:rsid w:val="00880B23"/>
    <w:rsid w:val="00881443"/>
    <w:rsid w:val="00881611"/>
    <w:rsid w:val="00881792"/>
    <w:rsid w:val="00882357"/>
    <w:rsid w:val="008833D4"/>
    <w:rsid w:val="00883BEC"/>
    <w:rsid w:val="008846F5"/>
    <w:rsid w:val="008847D9"/>
    <w:rsid w:val="00884E71"/>
    <w:rsid w:val="008853F8"/>
    <w:rsid w:val="0088582E"/>
    <w:rsid w:val="008858DE"/>
    <w:rsid w:val="00885BDC"/>
    <w:rsid w:val="00885CF4"/>
    <w:rsid w:val="00885FFC"/>
    <w:rsid w:val="00886082"/>
    <w:rsid w:val="0088680D"/>
    <w:rsid w:val="0088775A"/>
    <w:rsid w:val="0088796F"/>
    <w:rsid w:val="00890131"/>
    <w:rsid w:val="00890A8C"/>
    <w:rsid w:val="00890EF8"/>
    <w:rsid w:val="008936DF"/>
    <w:rsid w:val="00893C03"/>
    <w:rsid w:val="00893FF1"/>
    <w:rsid w:val="0089482F"/>
    <w:rsid w:val="00894895"/>
    <w:rsid w:val="008949CA"/>
    <w:rsid w:val="0089533A"/>
    <w:rsid w:val="0089536D"/>
    <w:rsid w:val="008958FD"/>
    <w:rsid w:val="00896826"/>
    <w:rsid w:val="00896C06"/>
    <w:rsid w:val="00897021"/>
    <w:rsid w:val="008972B0"/>
    <w:rsid w:val="008973A7"/>
    <w:rsid w:val="008A03D2"/>
    <w:rsid w:val="008A1296"/>
    <w:rsid w:val="008A1BDA"/>
    <w:rsid w:val="008A2ACB"/>
    <w:rsid w:val="008A3D5E"/>
    <w:rsid w:val="008A40A3"/>
    <w:rsid w:val="008A587A"/>
    <w:rsid w:val="008B0D0A"/>
    <w:rsid w:val="008B1881"/>
    <w:rsid w:val="008B310A"/>
    <w:rsid w:val="008B3378"/>
    <w:rsid w:val="008B3497"/>
    <w:rsid w:val="008B3C02"/>
    <w:rsid w:val="008B425A"/>
    <w:rsid w:val="008B46A5"/>
    <w:rsid w:val="008B519F"/>
    <w:rsid w:val="008B5347"/>
    <w:rsid w:val="008B5434"/>
    <w:rsid w:val="008B5E92"/>
    <w:rsid w:val="008B6153"/>
    <w:rsid w:val="008B64D1"/>
    <w:rsid w:val="008B7188"/>
    <w:rsid w:val="008B7F66"/>
    <w:rsid w:val="008C06B7"/>
    <w:rsid w:val="008C0B60"/>
    <w:rsid w:val="008C1121"/>
    <w:rsid w:val="008C116A"/>
    <w:rsid w:val="008C26F8"/>
    <w:rsid w:val="008C27AB"/>
    <w:rsid w:val="008C2CCF"/>
    <w:rsid w:val="008C2D44"/>
    <w:rsid w:val="008C3C6E"/>
    <w:rsid w:val="008C4441"/>
    <w:rsid w:val="008C5118"/>
    <w:rsid w:val="008C5453"/>
    <w:rsid w:val="008C5871"/>
    <w:rsid w:val="008C671C"/>
    <w:rsid w:val="008C6AA3"/>
    <w:rsid w:val="008C7B8F"/>
    <w:rsid w:val="008D01EE"/>
    <w:rsid w:val="008D11C2"/>
    <w:rsid w:val="008D1621"/>
    <w:rsid w:val="008D203A"/>
    <w:rsid w:val="008D22C0"/>
    <w:rsid w:val="008D3DCE"/>
    <w:rsid w:val="008D3EC0"/>
    <w:rsid w:val="008D4875"/>
    <w:rsid w:val="008D5063"/>
    <w:rsid w:val="008D546A"/>
    <w:rsid w:val="008D5685"/>
    <w:rsid w:val="008D6CCA"/>
    <w:rsid w:val="008D70F5"/>
    <w:rsid w:val="008D72D8"/>
    <w:rsid w:val="008D74CE"/>
    <w:rsid w:val="008D7951"/>
    <w:rsid w:val="008D7BCD"/>
    <w:rsid w:val="008E07F6"/>
    <w:rsid w:val="008E09BD"/>
    <w:rsid w:val="008E0AC1"/>
    <w:rsid w:val="008E1090"/>
    <w:rsid w:val="008E1727"/>
    <w:rsid w:val="008E1A4B"/>
    <w:rsid w:val="008E1FED"/>
    <w:rsid w:val="008E3901"/>
    <w:rsid w:val="008E396C"/>
    <w:rsid w:val="008E42E4"/>
    <w:rsid w:val="008E5F84"/>
    <w:rsid w:val="008E5FD3"/>
    <w:rsid w:val="008E636A"/>
    <w:rsid w:val="008E6731"/>
    <w:rsid w:val="008E68E1"/>
    <w:rsid w:val="008E7BD5"/>
    <w:rsid w:val="008E7E05"/>
    <w:rsid w:val="008F0777"/>
    <w:rsid w:val="008F1046"/>
    <w:rsid w:val="008F10F9"/>
    <w:rsid w:val="008F16A1"/>
    <w:rsid w:val="008F1959"/>
    <w:rsid w:val="008F20ED"/>
    <w:rsid w:val="008F29EA"/>
    <w:rsid w:val="008F3051"/>
    <w:rsid w:val="008F4453"/>
    <w:rsid w:val="008F50E2"/>
    <w:rsid w:val="008F51D6"/>
    <w:rsid w:val="008F5CE7"/>
    <w:rsid w:val="008F5E42"/>
    <w:rsid w:val="008F6158"/>
    <w:rsid w:val="008F6996"/>
    <w:rsid w:val="008F6DBD"/>
    <w:rsid w:val="008F7DA1"/>
    <w:rsid w:val="0090043F"/>
    <w:rsid w:val="00900511"/>
    <w:rsid w:val="00900C1A"/>
    <w:rsid w:val="009012F2"/>
    <w:rsid w:val="009020D0"/>
    <w:rsid w:val="00902C75"/>
    <w:rsid w:val="00902F0D"/>
    <w:rsid w:val="00902F66"/>
    <w:rsid w:val="009033B9"/>
    <w:rsid w:val="00903770"/>
    <w:rsid w:val="0090388D"/>
    <w:rsid w:val="00903B26"/>
    <w:rsid w:val="00903B6E"/>
    <w:rsid w:val="009049F2"/>
    <w:rsid w:val="00904F75"/>
    <w:rsid w:val="00905D16"/>
    <w:rsid w:val="0090670C"/>
    <w:rsid w:val="0090699C"/>
    <w:rsid w:val="00907BCB"/>
    <w:rsid w:val="009109C9"/>
    <w:rsid w:val="009126A0"/>
    <w:rsid w:val="00912D46"/>
    <w:rsid w:val="00913155"/>
    <w:rsid w:val="0091340D"/>
    <w:rsid w:val="00913423"/>
    <w:rsid w:val="009139C1"/>
    <w:rsid w:val="0091419F"/>
    <w:rsid w:val="009149D7"/>
    <w:rsid w:val="0091502E"/>
    <w:rsid w:val="0091586A"/>
    <w:rsid w:val="00915E08"/>
    <w:rsid w:val="00915E73"/>
    <w:rsid w:val="00915F50"/>
    <w:rsid w:val="009164D9"/>
    <w:rsid w:val="0091707D"/>
    <w:rsid w:val="0091775A"/>
    <w:rsid w:val="00917BE3"/>
    <w:rsid w:val="009213FC"/>
    <w:rsid w:val="00921842"/>
    <w:rsid w:val="00921FF9"/>
    <w:rsid w:val="00922932"/>
    <w:rsid w:val="009229C6"/>
    <w:rsid w:val="009239A6"/>
    <w:rsid w:val="00925A81"/>
    <w:rsid w:val="00926B16"/>
    <w:rsid w:val="00926BC8"/>
    <w:rsid w:val="00927461"/>
    <w:rsid w:val="009275B3"/>
    <w:rsid w:val="009276AA"/>
    <w:rsid w:val="00927ADC"/>
    <w:rsid w:val="00927C11"/>
    <w:rsid w:val="00930D9B"/>
    <w:rsid w:val="009312FD"/>
    <w:rsid w:val="009314B8"/>
    <w:rsid w:val="009316AD"/>
    <w:rsid w:val="00932996"/>
    <w:rsid w:val="0093311E"/>
    <w:rsid w:val="00933736"/>
    <w:rsid w:val="0093472E"/>
    <w:rsid w:val="00935FA4"/>
    <w:rsid w:val="00936A9E"/>
    <w:rsid w:val="00937F12"/>
    <w:rsid w:val="00940B48"/>
    <w:rsid w:val="00940E8A"/>
    <w:rsid w:val="00941F1B"/>
    <w:rsid w:val="009424BB"/>
    <w:rsid w:val="009426A0"/>
    <w:rsid w:val="00943536"/>
    <w:rsid w:val="009437C2"/>
    <w:rsid w:val="00943855"/>
    <w:rsid w:val="00943B46"/>
    <w:rsid w:val="00943C9D"/>
    <w:rsid w:val="009443CC"/>
    <w:rsid w:val="009445AA"/>
    <w:rsid w:val="00946D86"/>
    <w:rsid w:val="00947C3C"/>
    <w:rsid w:val="009500E4"/>
    <w:rsid w:val="009502A2"/>
    <w:rsid w:val="009512AF"/>
    <w:rsid w:val="0095154B"/>
    <w:rsid w:val="0095183E"/>
    <w:rsid w:val="00951B2F"/>
    <w:rsid w:val="00951DE5"/>
    <w:rsid w:val="00952807"/>
    <w:rsid w:val="00952FE6"/>
    <w:rsid w:val="0095334C"/>
    <w:rsid w:val="009533EA"/>
    <w:rsid w:val="009534A5"/>
    <w:rsid w:val="009538CB"/>
    <w:rsid w:val="009541D9"/>
    <w:rsid w:val="009544FC"/>
    <w:rsid w:val="0095450C"/>
    <w:rsid w:val="00954CAE"/>
    <w:rsid w:val="0095521E"/>
    <w:rsid w:val="00955E01"/>
    <w:rsid w:val="009566FB"/>
    <w:rsid w:val="009575F6"/>
    <w:rsid w:val="00957FDF"/>
    <w:rsid w:val="0096005F"/>
    <w:rsid w:val="00960C6E"/>
    <w:rsid w:val="00960C9C"/>
    <w:rsid w:val="0096112A"/>
    <w:rsid w:val="00961859"/>
    <w:rsid w:val="00962D66"/>
    <w:rsid w:val="009633DC"/>
    <w:rsid w:val="0096558C"/>
    <w:rsid w:val="0096569E"/>
    <w:rsid w:val="0096612E"/>
    <w:rsid w:val="009668B0"/>
    <w:rsid w:val="00967202"/>
    <w:rsid w:val="0096782D"/>
    <w:rsid w:val="00967A2C"/>
    <w:rsid w:val="00967CAD"/>
    <w:rsid w:val="00970B5D"/>
    <w:rsid w:val="00971498"/>
    <w:rsid w:val="0097189D"/>
    <w:rsid w:val="009721AB"/>
    <w:rsid w:val="00972A49"/>
    <w:rsid w:val="0097369E"/>
    <w:rsid w:val="0097376C"/>
    <w:rsid w:val="009738B1"/>
    <w:rsid w:val="00975B0A"/>
    <w:rsid w:val="009768C6"/>
    <w:rsid w:val="00976B22"/>
    <w:rsid w:val="00976C69"/>
    <w:rsid w:val="00976F31"/>
    <w:rsid w:val="00977924"/>
    <w:rsid w:val="00980228"/>
    <w:rsid w:val="00980C13"/>
    <w:rsid w:val="00981895"/>
    <w:rsid w:val="0098237E"/>
    <w:rsid w:val="009828B1"/>
    <w:rsid w:val="00982A2B"/>
    <w:rsid w:val="00982C2D"/>
    <w:rsid w:val="00982D51"/>
    <w:rsid w:val="00982EF4"/>
    <w:rsid w:val="0098307B"/>
    <w:rsid w:val="00983512"/>
    <w:rsid w:val="00983A24"/>
    <w:rsid w:val="00983D10"/>
    <w:rsid w:val="00984019"/>
    <w:rsid w:val="009849A2"/>
    <w:rsid w:val="0098501D"/>
    <w:rsid w:val="0098568F"/>
    <w:rsid w:val="00985D2C"/>
    <w:rsid w:val="00986282"/>
    <w:rsid w:val="00986540"/>
    <w:rsid w:val="009865FE"/>
    <w:rsid w:val="00986BF4"/>
    <w:rsid w:val="00986E47"/>
    <w:rsid w:val="009871B1"/>
    <w:rsid w:val="00990EBD"/>
    <w:rsid w:val="00990EFC"/>
    <w:rsid w:val="00991E2B"/>
    <w:rsid w:val="009920FE"/>
    <w:rsid w:val="009925C6"/>
    <w:rsid w:val="009925ED"/>
    <w:rsid w:val="00992609"/>
    <w:rsid w:val="0099333E"/>
    <w:rsid w:val="00993774"/>
    <w:rsid w:val="00993970"/>
    <w:rsid w:val="009940D9"/>
    <w:rsid w:val="009943E9"/>
    <w:rsid w:val="00996A3E"/>
    <w:rsid w:val="00997F6D"/>
    <w:rsid w:val="009A0286"/>
    <w:rsid w:val="009A0CFA"/>
    <w:rsid w:val="009A1A96"/>
    <w:rsid w:val="009A1BD6"/>
    <w:rsid w:val="009A1DFF"/>
    <w:rsid w:val="009A20CC"/>
    <w:rsid w:val="009A296E"/>
    <w:rsid w:val="009A2DB8"/>
    <w:rsid w:val="009A3071"/>
    <w:rsid w:val="009A42A7"/>
    <w:rsid w:val="009A4328"/>
    <w:rsid w:val="009A4B40"/>
    <w:rsid w:val="009A51B5"/>
    <w:rsid w:val="009A6B86"/>
    <w:rsid w:val="009A6C97"/>
    <w:rsid w:val="009B00B8"/>
    <w:rsid w:val="009B0942"/>
    <w:rsid w:val="009B0D81"/>
    <w:rsid w:val="009B14DC"/>
    <w:rsid w:val="009B211F"/>
    <w:rsid w:val="009B2392"/>
    <w:rsid w:val="009B25C2"/>
    <w:rsid w:val="009B2B3B"/>
    <w:rsid w:val="009B335E"/>
    <w:rsid w:val="009B35E8"/>
    <w:rsid w:val="009B3D76"/>
    <w:rsid w:val="009B4CDB"/>
    <w:rsid w:val="009B5CED"/>
    <w:rsid w:val="009B64A8"/>
    <w:rsid w:val="009B6FCE"/>
    <w:rsid w:val="009B7FC2"/>
    <w:rsid w:val="009C0A79"/>
    <w:rsid w:val="009C0FEB"/>
    <w:rsid w:val="009C1A01"/>
    <w:rsid w:val="009C1D7B"/>
    <w:rsid w:val="009C1E5F"/>
    <w:rsid w:val="009C2B82"/>
    <w:rsid w:val="009C2C87"/>
    <w:rsid w:val="009C3488"/>
    <w:rsid w:val="009C35AA"/>
    <w:rsid w:val="009C4E77"/>
    <w:rsid w:val="009C4F5C"/>
    <w:rsid w:val="009C5200"/>
    <w:rsid w:val="009C5340"/>
    <w:rsid w:val="009C62C1"/>
    <w:rsid w:val="009C6512"/>
    <w:rsid w:val="009C6543"/>
    <w:rsid w:val="009C6567"/>
    <w:rsid w:val="009C6AE3"/>
    <w:rsid w:val="009C6BF6"/>
    <w:rsid w:val="009C6BFD"/>
    <w:rsid w:val="009D0F7F"/>
    <w:rsid w:val="009D161B"/>
    <w:rsid w:val="009D209C"/>
    <w:rsid w:val="009D241A"/>
    <w:rsid w:val="009D284F"/>
    <w:rsid w:val="009D3340"/>
    <w:rsid w:val="009D37D9"/>
    <w:rsid w:val="009D3850"/>
    <w:rsid w:val="009D452D"/>
    <w:rsid w:val="009D4647"/>
    <w:rsid w:val="009D4BD8"/>
    <w:rsid w:val="009D4FDE"/>
    <w:rsid w:val="009D532F"/>
    <w:rsid w:val="009D5B50"/>
    <w:rsid w:val="009D666E"/>
    <w:rsid w:val="009D6816"/>
    <w:rsid w:val="009D7465"/>
    <w:rsid w:val="009D7B97"/>
    <w:rsid w:val="009D7EC6"/>
    <w:rsid w:val="009E0421"/>
    <w:rsid w:val="009E2A9C"/>
    <w:rsid w:val="009E3AEC"/>
    <w:rsid w:val="009E42E6"/>
    <w:rsid w:val="009E4341"/>
    <w:rsid w:val="009E4625"/>
    <w:rsid w:val="009E4958"/>
    <w:rsid w:val="009E5110"/>
    <w:rsid w:val="009E5B9A"/>
    <w:rsid w:val="009E641B"/>
    <w:rsid w:val="009E6532"/>
    <w:rsid w:val="009E6A9A"/>
    <w:rsid w:val="009E7327"/>
    <w:rsid w:val="009E79C7"/>
    <w:rsid w:val="009E7E19"/>
    <w:rsid w:val="009E7EB2"/>
    <w:rsid w:val="009F00BE"/>
    <w:rsid w:val="009F00E5"/>
    <w:rsid w:val="009F09DE"/>
    <w:rsid w:val="009F0E55"/>
    <w:rsid w:val="009F0ED4"/>
    <w:rsid w:val="009F172B"/>
    <w:rsid w:val="009F1AB9"/>
    <w:rsid w:val="009F2742"/>
    <w:rsid w:val="009F4184"/>
    <w:rsid w:val="009F4BEA"/>
    <w:rsid w:val="009F4F70"/>
    <w:rsid w:val="009F5D75"/>
    <w:rsid w:val="009F6CA6"/>
    <w:rsid w:val="009F7079"/>
    <w:rsid w:val="009F7223"/>
    <w:rsid w:val="00A003E3"/>
    <w:rsid w:val="00A00746"/>
    <w:rsid w:val="00A00E3C"/>
    <w:rsid w:val="00A00F20"/>
    <w:rsid w:val="00A01427"/>
    <w:rsid w:val="00A01B16"/>
    <w:rsid w:val="00A01E89"/>
    <w:rsid w:val="00A0314E"/>
    <w:rsid w:val="00A04004"/>
    <w:rsid w:val="00A042A4"/>
    <w:rsid w:val="00A043EF"/>
    <w:rsid w:val="00A04AD6"/>
    <w:rsid w:val="00A04BF2"/>
    <w:rsid w:val="00A05329"/>
    <w:rsid w:val="00A072A2"/>
    <w:rsid w:val="00A073E6"/>
    <w:rsid w:val="00A07B5F"/>
    <w:rsid w:val="00A07F21"/>
    <w:rsid w:val="00A10795"/>
    <w:rsid w:val="00A10996"/>
    <w:rsid w:val="00A10C56"/>
    <w:rsid w:val="00A111D2"/>
    <w:rsid w:val="00A1121E"/>
    <w:rsid w:val="00A11553"/>
    <w:rsid w:val="00A1184B"/>
    <w:rsid w:val="00A122CC"/>
    <w:rsid w:val="00A12656"/>
    <w:rsid w:val="00A1274F"/>
    <w:rsid w:val="00A12BAD"/>
    <w:rsid w:val="00A1420C"/>
    <w:rsid w:val="00A149F4"/>
    <w:rsid w:val="00A15B36"/>
    <w:rsid w:val="00A15B45"/>
    <w:rsid w:val="00A1619B"/>
    <w:rsid w:val="00A16839"/>
    <w:rsid w:val="00A20694"/>
    <w:rsid w:val="00A209B9"/>
    <w:rsid w:val="00A21C4D"/>
    <w:rsid w:val="00A238C8"/>
    <w:rsid w:val="00A238DE"/>
    <w:rsid w:val="00A24A5D"/>
    <w:rsid w:val="00A24B73"/>
    <w:rsid w:val="00A24D89"/>
    <w:rsid w:val="00A26885"/>
    <w:rsid w:val="00A26947"/>
    <w:rsid w:val="00A269B8"/>
    <w:rsid w:val="00A279E2"/>
    <w:rsid w:val="00A27E38"/>
    <w:rsid w:val="00A27E88"/>
    <w:rsid w:val="00A300DB"/>
    <w:rsid w:val="00A304D3"/>
    <w:rsid w:val="00A31525"/>
    <w:rsid w:val="00A319E1"/>
    <w:rsid w:val="00A32AFC"/>
    <w:rsid w:val="00A33160"/>
    <w:rsid w:val="00A33651"/>
    <w:rsid w:val="00A34211"/>
    <w:rsid w:val="00A344BF"/>
    <w:rsid w:val="00A34829"/>
    <w:rsid w:val="00A3492D"/>
    <w:rsid w:val="00A34933"/>
    <w:rsid w:val="00A352CA"/>
    <w:rsid w:val="00A401DC"/>
    <w:rsid w:val="00A40896"/>
    <w:rsid w:val="00A4169E"/>
    <w:rsid w:val="00A419B7"/>
    <w:rsid w:val="00A41DA7"/>
    <w:rsid w:val="00A42E9F"/>
    <w:rsid w:val="00A43B03"/>
    <w:rsid w:val="00A44141"/>
    <w:rsid w:val="00A443AF"/>
    <w:rsid w:val="00A4472A"/>
    <w:rsid w:val="00A4507B"/>
    <w:rsid w:val="00A458D1"/>
    <w:rsid w:val="00A45F4B"/>
    <w:rsid w:val="00A463FC"/>
    <w:rsid w:val="00A46819"/>
    <w:rsid w:val="00A47015"/>
    <w:rsid w:val="00A4766C"/>
    <w:rsid w:val="00A50259"/>
    <w:rsid w:val="00A50C7A"/>
    <w:rsid w:val="00A51D2A"/>
    <w:rsid w:val="00A52042"/>
    <w:rsid w:val="00A5204F"/>
    <w:rsid w:val="00A52131"/>
    <w:rsid w:val="00A526B7"/>
    <w:rsid w:val="00A529C6"/>
    <w:rsid w:val="00A529F4"/>
    <w:rsid w:val="00A52CCE"/>
    <w:rsid w:val="00A52CD4"/>
    <w:rsid w:val="00A5326E"/>
    <w:rsid w:val="00A536FA"/>
    <w:rsid w:val="00A53FB5"/>
    <w:rsid w:val="00A54009"/>
    <w:rsid w:val="00A5492E"/>
    <w:rsid w:val="00A5509A"/>
    <w:rsid w:val="00A5566D"/>
    <w:rsid w:val="00A559CC"/>
    <w:rsid w:val="00A55B77"/>
    <w:rsid w:val="00A568A8"/>
    <w:rsid w:val="00A56DC8"/>
    <w:rsid w:val="00A57422"/>
    <w:rsid w:val="00A57C34"/>
    <w:rsid w:val="00A57FAE"/>
    <w:rsid w:val="00A60604"/>
    <w:rsid w:val="00A60A6D"/>
    <w:rsid w:val="00A61767"/>
    <w:rsid w:val="00A61CD8"/>
    <w:rsid w:val="00A6210E"/>
    <w:rsid w:val="00A621D6"/>
    <w:rsid w:val="00A62215"/>
    <w:rsid w:val="00A624F0"/>
    <w:rsid w:val="00A62F84"/>
    <w:rsid w:val="00A63432"/>
    <w:rsid w:val="00A63A66"/>
    <w:rsid w:val="00A63A7D"/>
    <w:rsid w:val="00A64DF8"/>
    <w:rsid w:val="00A706BA"/>
    <w:rsid w:val="00A707C4"/>
    <w:rsid w:val="00A70C2B"/>
    <w:rsid w:val="00A70EDD"/>
    <w:rsid w:val="00A71545"/>
    <w:rsid w:val="00A7287B"/>
    <w:rsid w:val="00A73671"/>
    <w:rsid w:val="00A73F97"/>
    <w:rsid w:val="00A743C5"/>
    <w:rsid w:val="00A75902"/>
    <w:rsid w:val="00A75C59"/>
    <w:rsid w:val="00A76DA9"/>
    <w:rsid w:val="00A77FCA"/>
    <w:rsid w:val="00A8056A"/>
    <w:rsid w:val="00A8058D"/>
    <w:rsid w:val="00A80848"/>
    <w:rsid w:val="00A808C4"/>
    <w:rsid w:val="00A80949"/>
    <w:rsid w:val="00A80CD5"/>
    <w:rsid w:val="00A811C3"/>
    <w:rsid w:val="00A82502"/>
    <w:rsid w:val="00A833CF"/>
    <w:rsid w:val="00A83961"/>
    <w:rsid w:val="00A83C80"/>
    <w:rsid w:val="00A840C2"/>
    <w:rsid w:val="00A844CB"/>
    <w:rsid w:val="00A8482B"/>
    <w:rsid w:val="00A84B63"/>
    <w:rsid w:val="00A85218"/>
    <w:rsid w:val="00A8524B"/>
    <w:rsid w:val="00A85FC7"/>
    <w:rsid w:val="00A86515"/>
    <w:rsid w:val="00A866CB"/>
    <w:rsid w:val="00A86920"/>
    <w:rsid w:val="00A86AD9"/>
    <w:rsid w:val="00A87559"/>
    <w:rsid w:val="00A900AD"/>
    <w:rsid w:val="00A905DD"/>
    <w:rsid w:val="00A90F73"/>
    <w:rsid w:val="00A91539"/>
    <w:rsid w:val="00A91668"/>
    <w:rsid w:val="00A91C39"/>
    <w:rsid w:val="00A91F06"/>
    <w:rsid w:val="00A92538"/>
    <w:rsid w:val="00A92577"/>
    <w:rsid w:val="00A925CA"/>
    <w:rsid w:val="00A92E8E"/>
    <w:rsid w:val="00A935BA"/>
    <w:rsid w:val="00A93B77"/>
    <w:rsid w:val="00A94451"/>
    <w:rsid w:val="00A94500"/>
    <w:rsid w:val="00A945D7"/>
    <w:rsid w:val="00A95E2E"/>
    <w:rsid w:val="00A9607F"/>
    <w:rsid w:val="00A969CC"/>
    <w:rsid w:val="00A96B27"/>
    <w:rsid w:val="00A9758E"/>
    <w:rsid w:val="00AA009A"/>
    <w:rsid w:val="00AA022A"/>
    <w:rsid w:val="00AA06B8"/>
    <w:rsid w:val="00AA093B"/>
    <w:rsid w:val="00AA0E73"/>
    <w:rsid w:val="00AA2467"/>
    <w:rsid w:val="00AA255C"/>
    <w:rsid w:val="00AA280D"/>
    <w:rsid w:val="00AA418D"/>
    <w:rsid w:val="00AA63B8"/>
    <w:rsid w:val="00AA6A55"/>
    <w:rsid w:val="00AA6FD2"/>
    <w:rsid w:val="00AA71A8"/>
    <w:rsid w:val="00AA7260"/>
    <w:rsid w:val="00AA7793"/>
    <w:rsid w:val="00AB17C9"/>
    <w:rsid w:val="00AB1B99"/>
    <w:rsid w:val="00AB1FAB"/>
    <w:rsid w:val="00AB2417"/>
    <w:rsid w:val="00AB2F99"/>
    <w:rsid w:val="00AB3CEC"/>
    <w:rsid w:val="00AB3E3B"/>
    <w:rsid w:val="00AB4525"/>
    <w:rsid w:val="00AB4839"/>
    <w:rsid w:val="00AB4844"/>
    <w:rsid w:val="00AB4BBF"/>
    <w:rsid w:val="00AB4C24"/>
    <w:rsid w:val="00AB4E6E"/>
    <w:rsid w:val="00AB5A6B"/>
    <w:rsid w:val="00AB5E97"/>
    <w:rsid w:val="00AB672A"/>
    <w:rsid w:val="00AB6743"/>
    <w:rsid w:val="00AB6B99"/>
    <w:rsid w:val="00AB7BE8"/>
    <w:rsid w:val="00AC08AC"/>
    <w:rsid w:val="00AC08EA"/>
    <w:rsid w:val="00AC0A7D"/>
    <w:rsid w:val="00AC10A8"/>
    <w:rsid w:val="00AC154A"/>
    <w:rsid w:val="00AC164D"/>
    <w:rsid w:val="00AC26EB"/>
    <w:rsid w:val="00AC4089"/>
    <w:rsid w:val="00AC44AB"/>
    <w:rsid w:val="00AC49FA"/>
    <w:rsid w:val="00AC637F"/>
    <w:rsid w:val="00AC690E"/>
    <w:rsid w:val="00AC6AA2"/>
    <w:rsid w:val="00AC74F5"/>
    <w:rsid w:val="00AC777D"/>
    <w:rsid w:val="00AC7B88"/>
    <w:rsid w:val="00AC7D66"/>
    <w:rsid w:val="00AD00EA"/>
    <w:rsid w:val="00AD0724"/>
    <w:rsid w:val="00AD08D9"/>
    <w:rsid w:val="00AD1153"/>
    <w:rsid w:val="00AD1A07"/>
    <w:rsid w:val="00AD210D"/>
    <w:rsid w:val="00AD2F33"/>
    <w:rsid w:val="00AD32A8"/>
    <w:rsid w:val="00AD4D0C"/>
    <w:rsid w:val="00AD4E76"/>
    <w:rsid w:val="00AD58B3"/>
    <w:rsid w:val="00AD5D0D"/>
    <w:rsid w:val="00AD5D71"/>
    <w:rsid w:val="00AD5F93"/>
    <w:rsid w:val="00AD6717"/>
    <w:rsid w:val="00AD6A90"/>
    <w:rsid w:val="00AD6E0A"/>
    <w:rsid w:val="00AD72D6"/>
    <w:rsid w:val="00AD7624"/>
    <w:rsid w:val="00AE00D8"/>
    <w:rsid w:val="00AE0114"/>
    <w:rsid w:val="00AE1FB8"/>
    <w:rsid w:val="00AE24E8"/>
    <w:rsid w:val="00AE2C60"/>
    <w:rsid w:val="00AE37F8"/>
    <w:rsid w:val="00AE50C5"/>
    <w:rsid w:val="00AE52C6"/>
    <w:rsid w:val="00AE56CD"/>
    <w:rsid w:val="00AE5DC5"/>
    <w:rsid w:val="00AE6D10"/>
    <w:rsid w:val="00AE716E"/>
    <w:rsid w:val="00AF0031"/>
    <w:rsid w:val="00AF0416"/>
    <w:rsid w:val="00AF080F"/>
    <w:rsid w:val="00AF0DF3"/>
    <w:rsid w:val="00AF2AC6"/>
    <w:rsid w:val="00AF3251"/>
    <w:rsid w:val="00AF3347"/>
    <w:rsid w:val="00AF460D"/>
    <w:rsid w:val="00AF4762"/>
    <w:rsid w:val="00AF4C8E"/>
    <w:rsid w:val="00AF6592"/>
    <w:rsid w:val="00AF68B1"/>
    <w:rsid w:val="00AF6966"/>
    <w:rsid w:val="00AF69E9"/>
    <w:rsid w:val="00AF7CD3"/>
    <w:rsid w:val="00AF7DDC"/>
    <w:rsid w:val="00B00B80"/>
    <w:rsid w:val="00B00D2A"/>
    <w:rsid w:val="00B021CF"/>
    <w:rsid w:val="00B02E3D"/>
    <w:rsid w:val="00B031FC"/>
    <w:rsid w:val="00B032BA"/>
    <w:rsid w:val="00B03535"/>
    <w:rsid w:val="00B04401"/>
    <w:rsid w:val="00B04B0F"/>
    <w:rsid w:val="00B0543D"/>
    <w:rsid w:val="00B06A41"/>
    <w:rsid w:val="00B07F64"/>
    <w:rsid w:val="00B122B0"/>
    <w:rsid w:val="00B12AC0"/>
    <w:rsid w:val="00B13810"/>
    <w:rsid w:val="00B13A04"/>
    <w:rsid w:val="00B14D1D"/>
    <w:rsid w:val="00B158B8"/>
    <w:rsid w:val="00B15BF1"/>
    <w:rsid w:val="00B16EA7"/>
    <w:rsid w:val="00B16F3D"/>
    <w:rsid w:val="00B170B0"/>
    <w:rsid w:val="00B17E47"/>
    <w:rsid w:val="00B17F53"/>
    <w:rsid w:val="00B2065E"/>
    <w:rsid w:val="00B2079C"/>
    <w:rsid w:val="00B21076"/>
    <w:rsid w:val="00B211C2"/>
    <w:rsid w:val="00B213F7"/>
    <w:rsid w:val="00B21BB4"/>
    <w:rsid w:val="00B2249E"/>
    <w:rsid w:val="00B24301"/>
    <w:rsid w:val="00B2491B"/>
    <w:rsid w:val="00B25242"/>
    <w:rsid w:val="00B25D4E"/>
    <w:rsid w:val="00B26092"/>
    <w:rsid w:val="00B26278"/>
    <w:rsid w:val="00B304A6"/>
    <w:rsid w:val="00B304DA"/>
    <w:rsid w:val="00B305D1"/>
    <w:rsid w:val="00B306B6"/>
    <w:rsid w:val="00B308A3"/>
    <w:rsid w:val="00B30CA9"/>
    <w:rsid w:val="00B32707"/>
    <w:rsid w:val="00B32794"/>
    <w:rsid w:val="00B34000"/>
    <w:rsid w:val="00B342D9"/>
    <w:rsid w:val="00B354FA"/>
    <w:rsid w:val="00B35B8B"/>
    <w:rsid w:val="00B35F2C"/>
    <w:rsid w:val="00B36AC5"/>
    <w:rsid w:val="00B37898"/>
    <w:rsid w:val="00B40A81"/>
    <w:rsid w:val="00B40A9C"/>
    <w:rsid w:val="00B40D79"/>
    <w:rsid w:val="00B41A16"/>
    <w:rsid w:val="00B41F6F"/>
    <w:rsid w:val="00B420D7"/>
    <w:rsid w:val="00B42399"/>
    <w:rsid w:val="00B423C1"/>
    <w:rsid w:val="00B4337F"/>
    <w:rsid w:val="00B43ADF"/>
    <w:rsid w:val="00B43E90"/>
    <w:rsid w:val="00B440CC"/>
    <w:rsid w:val="00B449DE"/>
    <w:rsid w:val="00B45E94"/>
    <w:rsid w:val="00B462AE"/>
    <w:rsid w:val="00B46468"/>
    <w:rsid w:val="00B47C25"/>
    <w:rsid w:val="00B50227"/>
    <w:rsid w:val="00B50BB8"/>
    <w:rsid w:val="00B51A9C"/>
    <w:rsid w:val="00B51B20"/>
    <w:rsid w:val="00B53215"/>
    <w:rsid w:val="00B54492"/>
    <w:rsid w:val="00B54900"/>
    <w:rsid w:val="00B54ED9"/>
    <w:rsid w:val="00B5503E"/>
    <w:rsid w:val="00B5638B"/>
    <w:rsid w:val="00B5684A"/>
    <w:rsid w:val="00B57299"/>
    <w:rsid w:val="00B57946"/>
    <w:rsid w:val="00B60538"/>
    <w:rsid w:val="00B60562"/>
    <w:rsid w:val="00B6068F"/>
    <w:rsid w:val="00B60D91"/>
    <w:rsid w:val="00B616DC"/>
    <w:rsid w:val="00B61AC2"/>
    <w:rsid w:val="00B61C83"/>
    <w:rsid w:val="00B622B2"/>
    <w:rsid w:val="00B62585"/>
    <w:rsid w:val="00B626B7"/>
    <w:rsid w:val="00B62713"/>
    <w:rsid w:val="00B62B2C"/>
    <w:rsid w:val="00B64221"/>
    <w:rsid w:val="00B64C34"/>
    <w:rsid w:val="00B65CA4"/>
    <w:rsid w:val="00B65DE9"/>
    <w:rsid w:val="00B66364"/>
    <w:rsid w:val="00B665FE"/>
    <w:rsid w:val="00B671BA"/>
    <w:rsid w:val="00B6737A"/>
    <w:rsid w:val="00B7030D"/>
    <w:rsid w:val="00B70AEE"/>
    <w:rsid w:val="00B716C6"/>
    <w:rsid w:val="00B71895"/>
    <w:rsid w:val="00B72EFC"/>
    <w:rsid w:val="00B7347F"/>
    <w:rsid w:val="00B73487"/>
    <w:rsid w:val="00B74816"/>
    <w:rsid w:val="00B7688D"/>
    <w:rsid w:val="00B76B2D"/>
    <w:rsid w:val="00B76CBE"/>
    <w:rsid w:val="00B773BA"/>
    <w:rsid w:val="00B77B05"/>
    <w:rsid w:val="00B77D62"/>
    <w:rsid w:val="00B801A7"/>
    <w:rsid w:val="00B81136"/>
    <w:rsid w:val="00B8133B"/>
    <w:rsid w:val="00B813B8"/>
    <w:rsid w:val="00B81B8E"/>
    <w:rsid w:val="00B81DD3"/>
    <w:rsid w:val="00B81F1C"/>
    <w:rsid w:val="00B81FF7"/>
    <w:rsid w:val="00B82AC3"/>
    <w:rsid w:val="00B83193"/>
    <w:rsid w:val="00B832B5"/>
    <w:rsid w:val="00B83724"/>
    <w:rsid w:val="00B84864"/>
    <w:rsid w:val="00B84C39"/>
    <w:rsid w:val="00B853FC"/>
    <w:rsid w:val="00B85682"/>
    <w:rsid w:val="00B85917"/>
    <w:rsid w:val="00B85A17"/>
    <w:rsid w:val="00B85B0E"/>
    <w:rsid w:val="00B85FB9"/>
    <w:rsid w:val="00B8605B"/>
    <w:rsid w:val="00B863B6"/>
    <w:rsid w:val="00B8643F"/>
    <w:rsid w:val="00B86E17"/>
    <w:rsid w:val="00B90119"/>
    <w:rsid w:val="00B90268"/>
    <w:rsid w:val="00B902A2"/>
    <w:rsid w:val="00B905DF"/>
    <w:rsid w:val="00B90876"/>
    <w:rsid w:val="00B908D0"/>
    <w:rsid w:val="00B90BE0"/>
    <w:rsid w:val="00B9171C"/>
    <w:rsid w:val="00B925D9"/>
    <w:rsid w:val="00B9422B"/>
    <w:rsid w:val="00B9468F"/>
    <w:rsid w:val="00B94A92"/>
    <w:rsid w:val="00B94D26"/>
    <w:rsid w:val="00B95683"/>
    <w:rsid w:val="00B95AB1"/>
    <w:rsid w:val="00B9646B"/>
    <w:rsid w:val="00B9734F"/>
    <w:rsid w:val="00BA1332"/>
    <w:rsid w:val="00BA138F"/>
    <w:rsid w:val="00BA18C1"/>
    <w:rsid w:val="00BA23FF"/>
    <w:rsid w:val="00BA2463"/>
    <w:rsid w:val="00BA3F9D"/>
    <w:rsid w:val="00BA432C"/>
    <w:rsid w:val="00BA44E1"/>
    <w:rsid w:val="00BA47C2"/>
    <w:rsid w:val="00BA4EEC"/>
    <w:rsid w:val="00BA562C"/>
    <w:rsid w:val="00BA5EDE"/>
    <w:rsid w:val="00BA663C"/>
    <w:rsid w:val="00BA692E"/>
    <w:rsid w:val="00BA7029"/>
    <w:rsid w:val="00BA783C"/>
    <w:rsid w:val="00BA7EC6"/>
    <w:rsid w:val="00BB05F9"/>
    <w:rsid w:val="00BB124F"/>
    <w:rsid w:val="00BB1975"/>
    <w:rsid w:val="00BB1BBA"/>
    <w:rsid w:val="00BB205E"/>
    <w:rsid w:val="00BB221D"/>
    <w:rsid w:val="00BB22CC"/>
    <w:rsid w:val="00BB2F9B"/>
    <w:rsid w:val="00BB3711"/>
    <w:rsid w:val="00BB3BA4"/>
    <w:rsid w:val="00BB4663"/>
    <w:rsid w:val="00BB48E6"/>
    <w:rsid w:val="00BB5212"/>
    <w:rsid w:val="00BB6020"/>
    <w:rsid w:val="00BB648B"/>
    <w:rsid w:val="00BB6C6A"/>
    <w:rsid w:val="00BB7C1A"/>
    <w:rsid w:val="00BC0765"/>
    <w:rsid w:val="00BC18B4"/>
    <w:rsid w:val="00BC2544"/>
    <w:rsid w:val="00BC2ACE"/>
    <w:rsid w:val="00BC2E04"/>
    <w:rsid w:val="00BC38BD"/>
    <w:rsid w:val="00BC3E3D"/>
    <w:rsid w:val="00BC4377"/>
    <w:rsid w:val="00BC498A"/>
    <w:rsid w:val="00BC4CDF"/>
    <w:rsid w:val="00BC5975"/>
    <w:rsid w:val="00BC635A"/>
    <w:rsid w:val="00BC69FC"/>
    <w:rsid w:val="00BC76A9"/>
    <w:rsid w:val="00BD0358"/>
    <w:rsid w:val="00BD15F1"/>
    <w:rsid w:val="00BD16F9"/>
    <w:rsid w:val="00BD1B04"/>
    <w:rsid w:val="00BD2AF7"/>
    <w:rsid w:val="00BD2B23"/>
    <w:rsid w:val="00BD2B30"/>
    <w:rsid w:val="00BD3156"/>
    <w:rsid w:val="00BD331F"/>
    <w:rsid w:val="00BD3815"/>
    <w:rsid w:val="00BD3FBA"/>
    <w:rsid w:val="00BD40D1"/>
    <w:rsid w:val="00BD4835"/>
    <w:rsid w:val="00BD4B7D"/>
    <w:rsid w:val="00BD4FC2"/>
    <w:rsid w:val="00BD5E8C"/>
    <w:rsid w:val="00BD6527"/>
    <w:rsid w:val="00BD6E59"/>
    <w:rsid w:val="00BD72EE"/>
    <w:rsid w:val="00BD7D37"/>
    <w:rsid w:val="00BE0B6F"/>
    <w:rsid w:val="00BE0F91"/>
    <w:rsid w:val="00BE1F16"/>
    <w:rsid w:val="00BE21B7"/>
    <w:rsid w:val="00BE24C9"/>
    <w:rsid w:val="00BE2B08"/>
    <w:rsid w:val="00BE2D88"/>
    <w:rsid w:val="00BE392B"/>
    <w:rsid w:val="00BE3E9A"/>
    <w:rsid w:val="00BE441C"/>
    <w:rsid w:val="00BE4662"/>
    <w:rsid w:val="00BE4BBA"/>
    <w:rsid w:val="00BE4D10"/>
    <w:rsid w:val="00BE541D"/>
    <w:rsid w:val="00BE626E"/>
    <w:rsid w:val="00BE6754"/>
    <w:rsid w:val="00BE6764"/>
    <w:rsid w:val="00BE67BC"/>
    <w:rsid w:val="00BE7BF5"/>
    <w:rsid w:val="00BF0ADA"/>
    <w:rsid w:val="00BF2E28"/>
    <w:rsid w:val="00BF3004"/>
    <w:rsid w:val="00BF3200"/>
    <w:rsid w:val="00BF4D62"/>
    <w:rsid w:val="00BF55DA"/>
    <w:rsid w:val="00BF5DFB"/>
    <w:rsid w:val="00BF61DF"/>
    <w:rsid w:val="00BF72CB"/>
    <w:rsid w:val="00BF78F6"/>
    <w:rsid w:val="00C0033F"/>
    <w:rsid w:val="00C015DF"/>
    <w:rsid w:val="00C017AA"/>
    <w:rsid w:val="00C01E28"/>
    <w:rsid w:val="00C02EA3"/>
    <w:rsid w:val="00C0332B"/>
    <w:rsid w:val="00C0399F"/>
    <w:rsid w:val="00C03DD0"/>
    <w:rsid w:val="00C03FEF"/>
    <w:rsid w:val="00C048B9"/>
    <w:rsid w:val="00C04C76"/>
    <w:rsid w:val="00C04D5F"/>
    <w:rsid w:val="00C04DDD"/>
    <w:rsid w:val="00C056B2"/>
    <w:rsid w:val="00C05AC8"/>
    <w:rsid w:val="00C06945"/>
    <w:rsid w:val="00C12238"/>
    <w:rsid w:val="00C1282A"/>
    <w:rsid w:val="00C129D8"/>
    <w:rsid w:val="00C13706"/>
    <w:rsid w:val="00C14147"/>
    <w:rsid w:val="00C14453"/>
    <w:rsid w:val="00C14AED"/>
    <w:rsid w:val="00C15671"/>
    <w:rsid w:val="00C15A7F"/>
    <w:rsid w:val="00C16394"/>
    <w:rsid w:val="00C16B8E"/>
    <w:rsid w:val="00C17BB0"/>
    <w:rsid w:val="00C213B7"/>
    <w:rsid w:val="00C21943"/>
    <w:rsid w:val="00C21A10"/>
    <w:rsid w:val="00C21B87"/>
    <w:rsid w:val="00C22550"/>
    <w:rsid w:val="00C22B83"/>
    <w:rsid w:val="00C2394C"/>
    <w:rsid w:val="00C23E8F"/>
    <w:rsid w:val="00C25554"/>
    <w:rsid w:val="00C25676"/>
    <w:rsid w:val="00C258E5"/>
    <w:rsid w:val="00C259AA"/>
    <w:rsid w:val="00C26A0D"/>
    <w:rsid w:val="00C27164"/>
    <w:rsid w:val="00C2770F"/>
    <w:rsid w:val="00C30480"/>
    <w:rsid w:val="00C30581"/>
    <w:rsid w:val="00C31686"/>
    <w:rsid w:val="00C31771"/>
    <w:rsid w:val="00C31C18"/>
    <w:rsid w:val="00C3235D"/>
    <w:rsid w:val="00C32FDB"/>
    <w:rsid w:val="00C330C3"/>
    <w:rsid w:val="00C33B96"/>
    <w:rsid w:val="00C340F1"/>
    <w:rsid w:val="00C34EB0"/>
    <w:rsid w:val="00C351C9"/>
    <w:rsid w:val="00C3561F"/>
    <w:rsid w:val="00C35E10"/>
    <w:rsid w:val="00C35F8D"/>
    <w:rsid w:val="00C35F92"/>
    <w:rsid w:val="00C37499"/>
    <w:rsid w:val="00C40394"/>
    <w:rsid w:val="00C414ED"/>
    <w:rsid w:val="00C4211B"/>
    <w:rsid w:val="00C4321B"/>
    <w:rsid w:val="00C43A72"/>
    <w:rsid w:val="00C44433"/>
    <w:rsid w:val="00C45D73"/>
    <w:rsid w:val="00C45E9B"/>
    <w:rsid w:val="00C45F61"/>
    <w:rsid w:val="00C46F90"/>
    <w:rsid w:val="00C4775F"/>
    <w:rsid w:val="00C4790C"/>
    <w:rsid w:val="00C47EEE"/>
    <w:rsid w:val="00C5028F"/>
    <w:rsid w:val="00C50698"/>
    <w:rsid w:val="00C51813"/>
    <w:rsid w:val="00C519DA"/>
    <w:rsid w:val="00C521F5"/>
    <w:rsid w:val="00C52CF9"/>
    <w:rsid w:val="00C5326D"/>
    <w:rsid w:val="00C54147"/>
    <w:rsid w:val="00C55C14"/>
    <w:rsid w:val="00C56410"/>
    <w:rsid w:val="00C565A1"/>
    <w:rsid w:val="00C57DB7"/>
    <w:rsid w:val="00C61204"/>
    <w:rsid w:val="00C61D59"/>
    <w:rsid w:val="00C61DEB"/>
    <w:rsid w:val="00C6204F"/>
    <w:rsid w:val="00C62E32"/>
    <w:rsid w:val="00C63239"/>
    <w:rsid w:val="00C63B62"/>
    <w:rsid w:val="00C6417A"/>
    <w:rsid w:val="00C64877"/>
    <w:rsid w:val="00C64942"/>
    <w:rsid w:val="00C64DCE"/>
    <w:rsid w:val="00C65667"/>
    <w:rsid w:val="00C65720"/>
    <w:rsid w:val="00C6592C"/>
    <w:rsid w:val="00C65AC8"/>
    <w:rsid w:val="00C65C2E"/>
    <w:rsid w:val="00C6706B"/>
    <w:rsid w:val="00C67A8D"/>
    <w:rsid w:val="00C67B43"/>
    <w:rsid w:val="00C70842"/>
    <w:rsid w:val="00C70FEA"/>
    <w:rsid w:val="00C728A5"/>
    <w:rsid w:val="00C73D2F"/>
    <w:rsid w:val="00C73E32"/>
    <w:rsid w:val="00C73E46"/>
    <w:rsid w:val="00C750DE"/>
    <w:rsid w:val="00C75784"/>
    <w:rsid w:val="00C75F09"/>
    <w:rsid w:val="00C76AAA"/>
    <w:rsid w:val="00C7716C"/>
    <w:rsid w:val="00C775D3"/>
    <w:rsid w:val="00C7771A"/>
    <w:rsid w:val="00C77D33"/>
    <w:rsid w:val="00C8051E"/>
    <w:rsid w:val="00C80EAC"/>
    <w:rsid w:val="00C80FDC"/>
    <w:rsid w:val="00C8229D"/>
    <w:rsid w:val="00C823E7"/>
    <w:rsid w:val="00C825DC"/>
    <w:rsid w:val="00C82E02"/>
    <w:rsid w:val="00C83C83"/>
    <w:rsid w:val="00C84170"/>
    <w:rsid w:val="00C85655"/>
    <w:rsid w:val="00C85DC7"/>
    <w:rsid w:val="00C86FB3"/>
    <w:rsid w:val="00C87DE8"/>
    <w:rsid w:val="00C87E59"/>
    <w:rsid w:val="00C9052B"/>
    <w:rsid w:val="00C923D0"/>
    <w:rsid w:val="00C92458"/>
    <w:rsid w:val="00C92831"/>
    <w:rsid w:val="00C92E93"/>
    <w:rsid w:val="00C9475C"/>
    <w:rsid w:val="00C94B59"/>
    <w:rsid w:val="00C95810"/>
    <w:rsid w:val="00C95CCB"/>
    <w:rsid w:val="00C9635E"/>
    <w:rsid w:val="00C963B7"/>
    <w:rsid w:val="00C96448"/>
    <w:rsid w:val="00C96B9C"/>
    <w:rsid w:val="00C96EBD"/>
    <w:rsid w:val="00C97177"/>
    <w:rsid w:val="00CA0388"/>
    <w:rsid w:val="00CA0B3C"/>
    <w:rsid w:val="00CA0E91"/>
    <w:rsid w:val="00CA193A"/>
    <w:rsid w:val="00CA2168"/>
    <w:rsid w:val="00CA26D4"/>
    <w:rsid w:val="00CA298C"/>
    <w:rsid w:val="00CA2D45"/>
    <w:rsid w:val="00CA2F8C"/>
    <w:rsid w:val="00CA3CDF"/>
    <w:rsid w:val="00CA42FE"/>
    <w:rsid w:val="00CA4D9E"/>
    <w:rsid w:val="00CA670C"/>
    <w:rsid w:val="00CA6A65"/>
    <w:rsid w:val="00CA6D21"/>
    <w:rsid w:val="00CA737E"/>
    <w:rsid w:val="00CA776F"/>
    <w:rsid w:val="00CA7A9C"/>
    <w:rsid w:val="00CA7D52"/>
    <w:rsid w:val="00CA7FB5"/>
    <w:rsid w:val="00CB084B"/>
    <w:rsid w:val="00CB1364"/>
    <w:rsid w:val="00CB2436"/>
    <w:rsid w:val="00CB3E19"/>
    <w:rsid w:val="00CB45C0"/>
    <w:rsid w:val="00CB53D2"/>
    <w:rsid w:val="00CB5DB8"/>
    <w:rsid w:val="00CB6132"/>
    <w:rsid w:val="00CB6196"/>
    <w:rsid w:val="00CB653F"/>
    <w:rsid w:val="00CB7056"/>
    <w:rsid w:val="00CB743E"/>
    <w:rsid w:val="00CC0A97"/>
    <w:rsid w:val="00CC0CE2"/>
    <w:rsid w:val="00CC14F7"/>
    <w:rsid w:val="00CC1545"/>
    <w:rsid w:val="00CC3406"/>
    <w:rsid w:val="00CC4222"/>
    <w:rsid w:val="00CC4949"/>
    <w:rsid w:val="00CC55D8"/>
    <w:rsid w:val="00CC5B06"/>
    <w:rsid w:val="00CC6259"/>
    <w:rsid w:val="00CD0F48"/>
    <w:rsid w:val="00CD109B"/>
    <w:rsid w:val="00CD126F"/>
    <w:rsid w:val="00CD2704"/>
    <w:rsid w:val="00CD2AA8"/>
    <w:rsid w:val="00CD2B46"/>
    <w:rsid w:val="00CD2E78"/>
    <w:rsid w:val="00CD38EF"/>
    <w:rsid w:val="00CD3D0D"/>
    <w:rsid w:val="00CD4A36"/>
    <w:rsid w:val="00CD4D13"/>
    <w:rsid w:val="00CD4E52"/>
    <w:rsid w:val="00CD57EB"/>
    <w:rsid w:val="00CD5929"/>
    <w:rsid w:val="00CD59A7"/>
    <w:rsid w:val="00CD5BB3"/>
    <w:rsid w:val="00CD5E39"/>
    <w:rsid w:val="00CD732F"/>
    <w:rsid w:val="00CD78D5"/>
    <w:rsid w:val="00CD7AFF"/>
    <w:rsid w:val="00CD7D96"/>
    <w:rsid w:val="00CE024D"/>
    <w:rsid w:val="00CE0C00"/>
    <w:rsid w:val="00CE14A3"/>
    <w:rsid w:val="00CE21D6"/>
    <w:rsid w:val="00CE371A"/>
    <w:rsid w:val="00CE393D"/>
    <w:rsid w:val="00CE44BD"/>
    <w:rsid w:val="00CE4FD4"/>
    <w:rsid w:val="00CE5A81"/>
    <w:rsid w:val="00CE5B18"/>
    <w:rsid w:val="00CE662F"/>
    <w:rsid w:val="00CE672D"/>
    <w:rsid w:val="00CF02E9"/>
    <w:rsid w:val="00CF1241"/>
    <w:rsid w:val="00CF1DCF"/>
    <w:rsid w:val="00CF1E65"/>
    <w:rsid w:val="00CF233C"/>
    <w:rsid w:val="00CF269D"/>
    <w:rsid w:val="00CF34BC"/>
    <w:rsid w:val="00CF3663"/>
    <w:rsid w:val="00CF39D1"/>
    <w:rsid w:val="00CF59BB"/>
    <w:rsid w:val="00CF669C"/>
    <w:rsid w:val="00CF69BE"/>
    <w:rsid w:val="00CF7290"/>
    <w:rsid w:val="00CF7C20"/>
    <w:rsid w:val="00CF7FA0"/>
    <w:rsid w:val="00D00997"/>
    <w:rsid w:val="00D009D7"/>
    <w:rsid w:val="00D01ADC"/>
    <w:rsid w:val="00D01DBA"/>
    <w:rsid w:val="00D01DE6"/>
    <w:rsid w:val="00D01F97"/>
    <w:rsid w:val="00D02012"/>
    <w:rsid w:val="00D02946"/>
    <w:rsid w:val="00D03014"/>
    <w:rsid w:val="00D03062"/>
    <w:rsid w:val="00D03119"/>
    <w:rsid w:val="00D03B1C"/>
    <w:rsid w:val="00D049F8"/>
    <w:rsid w:val="00D04B3E"/>
    <w:rsid w:val="00D05039"/>
    <w:rsid w:val="00D072E1"/>
    <w:rsid w:val="00D1015B"/>
    <w:rsid w:val="00D10312"/>
    <w:rsid w:val="00D1083E"/>
    <w:rsid w:val="00D12301"/>
    <w:rsid w:val="00D1261D"/>
    <w:rsid w:val="00D12D40"/>
    <w:rsid w:val="00D139E5"/>
    <w:rsid w:val="00D17633"/>
    <w:rsid w:val="00D17B44"/>
    <w:rsid w:val="00D17C59"/>
    <w:rsid w:val="00D2092B"/>
    <w:rsid w:val="00D21084"/>
    <w:rsid w:val="00D215A8"/>
    <w:rsid w:val="00D21699"/>
    <w:rsid w:val="00D228FD"/>
    <w:rsid w:val="00D22EEB"/>
    <w:rsid w:val="00D231F2"/>
    <w:rsid w:val="00D2350B"/>
    <w:rsid w:val="00D23E7A"/>
    <w:rsid w:val="00D23EAA"/>
    <w:rsid w:val="00D2410F"/>
    <w:rsid w:val="00D246D8"/>
    <w:rsid w:val="00D2494C"/>
    <w:rsid w:val="00D24E7A"/>
    <w:rsid w:val="00D251B1"/>
    <w:rsid w:val="00D2556C"/>
    <w:rsid w:val="00D25CE3"/>
    <w:rsid w:val="00D2694F"/>
    <w:rsid w:val="00D3008E"/>
    <w:rsid w:val="00D30802"/>
    <w:rsid w:val="00D31093"/>
    <w:rsid w:val="00D313A5"/>
    <w:rsid w:val="00D315F7"/>
    <w:rsid w:val="00D31F59"/>
    <w:rsid w:val="00D339B7"/>
    <w:rsid w:val="00D34A66"/>
    <w:rsid w:val="00D34A6B"/>
    <w:rsid w:val="00D35669"/>
    <w:rsid w:val="00D36940"/>
    <w:rsid w:val="00D36A93"/>
    <w:rsid w:val="00D36CEF"/>
    <w:rsid w:val="00D36D31"/>
    <w:rsid w:val="00D37A86"/>
    <w:rsid w:val="00D37A9A"/>
    <w:rsid w:val="00D40208"/>
    <w:rsid w:val="00D405A9"/>
    <w:rsid w:val="00D41846"/>
    <w:rsid w:val="00D41D5F"/>
    <w:rsid w:val="00D420A7"/>
    <w:rsid w:val="00D433FD"/>
    <w:rsid w:val="00D43A7F"/>
    <w:rsid w:val="00D4419C"/>
    <w:rsid w:val="00D443AC"/>
    <w:rsid w:val="00D44A7F"/>
    <w:rsid w:val="00D44C90"/>
    <w:rsid w:val="00D458F5"/>
    <w:rsid w:val="00D45BDC"/>
    <w:rsid w:val="00D45C04"/>
    <w:rsid w:val="00D45CFE"/>
    <w:rsid w:val="00D4688B"/>
    <w:rsid w:val="00D47257"/>
    <w:rsid w:val="00D4769F"/>
    <w:rsid w:val="00D47926"/>
    <w:rsid w:val="00D51EEF"/>
    <w:rsid w:val="00D52298"/>
    <w:rsid w:val="00D562C4"/>
    <w:rsid w:val="00D565B5"/>
    <w:rsid w:val="00D577D3"/>
    <w:rsid w:val="00D60FDF"/>
    <w:rsid w:val="00D61135"/>
    <w:rsid w:val="00D61804"/>
    <w:rsid w:val="00D61C94"/>
    <w:rsid w:val="00D622A4"/>
    <w:rsid w:val="00D62463"/>
    <w:rsid w:val="00D62D6B"/>
    <w:rsid w:val="00D63ADA"/>
    <w:rsid w:val="00D64F3D"/>
    <w:rsid w:val="00D650D2"/>
    <w:rsid w:val="00D65387"/>
    <w:rsid w:val="00D654BB"/>
    <w:rsid w:val="00D66F0A"/>
    <w:rsid w:val="00D6768B"/>
    <w:rsid w:val="00D67BF1"/>
    <w:rsid w:val="00D70F22"/>
    <w:rsid w:val="00D713C9"/>
    <w:rsid w:val="00D7272B"/>
    <w:rsid w:val="00D72C4D"/>
    <w:rsid w:val="00D72E18"/>
    <w:rsid w:val="00D7301D"/>
    <w:rsid w:val="00D732D8"/>
    <w:rsid w:val="00D73688"/>
    <w:rsid w:val="00D73775"/>
    <w:rsid w:val="00D74CA6"/>
    <w:rsid w:val="00D753FF"/>
    <w:rsid w:val="00D75FFC"/>
    <w:rsid w:val="00D76733"/>
    <w:rsid w:val="00D77728"/>
    <w:rsid w:val="00D778F8"/>
    <w:rsid w:val="00D80770"/>
    <w:rsid w:val="00D81357"/>
    <w:rsid w:val="00D82517"/>
    <w:rsid w:val="00D837B9"/>
    <w:rsid w:val="00D83C93"/>
    <w:rsid w:val="00D8438A"/>
    <w:rsid w:val="00D8502E"/>
    <w:rsid w:val="00D85A75"/>
    <w:rsid w:val="00D85E6B"/>
    <w:rsid w:val="00D85FF9"/>
    <w:rsid w:val="00D8677B"/>
    <w:rsid w:val="00D87699"/>
    <w:rsid w:val="00D87BC5"/>
    <w:rsid w:val="00D87E2D"/>
    <w:rsid w:val="00D907B3"/>
    <w:rsid w:val="00D9135D"/>
    <w:rsid w:val="00D91906"/>
    <w:rsid w:val="00D9219B"/>
    <w:rsid w:val="00D922AD"/>
    <w:rsid w:val="00D92397"/>
    <w:rsid w:val="00D92C40"/>
    <w:rsid w:val="00D93951"/>
    <w:rsid w:val="00D9398F"/>
    <w:rsid w:val="00D94A75"/>
    <w:rsid w:val="00D94CC5"/>
    <w:rsid w:val="00D94D67"/>
    <w:rsid w:val="00D95164"/>
    <w:rsid w:val="00D951C3"/>
    <w:rsid w:val="00D96921"/>
    <w:rsid w:val="00D96956"/>
    <w:rsid w:val="00D96C4B"/>
    <w:rsid w:val="00D96F7D"/>
    <w:rsid w:val="00D979E7"/>
    <w:rsid w:val="00D97A74"/>
    <w:rsid w:val="00DA05F6"/>
    <w:rsid w:val="00DA15A5"/>
    <w:rsid w:val="00DA1673"/>
    <w:rsid w:val="00DA1DAB"/>
    <w:rsid w:val="00DA2A93"/>
    <w:rsid w:val="00DA2ABC"/>
    <w:rsid w:val="00DA3BB7"/>
    <w:rsid w:val="00DA3C7D"/>
    <w:rsid w:val="00DA4B8D"/>
    <w:rsid w:val="00DA5139"/>
    <w:rsid w:val="00DA5E15"/>
    <w:rsid w:val="00DA630B"/>
    <w:rsid w:val="00DA6428"/>
    <w:rsid w:val="00DA6A02"/>
    <w:rsid w:val="00DA73D4"/>
    <w:rsid w:val="00DA7534"/>
    <w:rsid w:val="00DA7979"/>
    <w:rsid w:val="00DB0474"/>
    <w:rsid w:val="00DB0FE6"/>
    <w:rsid w:val="00DB1A79"/>
    <w:rsid w:val="00DB1D93"/>
    <w:rsid w:val="00DB1F60"/>
    <w:rsid w:val="00DB2060"/>
    <w:rsid w:val="00DB2F4C"/>
    <w:rsid w:val="00DB362E"/>
    <w:rsid w:val="00DB3784"/>
    <w:rsid w:val="00DB3D02"/>
    <w:rsid w:val="00DB5E4E"/>
    <w:rsid w:val="00DB60D2"/>
    <w:rsid w:val="00DB642F"/>
    <w:rsid w:val="00DB6544"/>
    <w:rsid w:val="00DB76F0"/>
    <w:rsid w:val="00DB7DCC"/>
    <w:rsid w:val="00DB7FAB"/>
    <w:rsid w:val="00DC00F3"/>
    <w:rsid w:val="00DC08AE"/>
    <w:rsid w:val="00DC0C06"/>
    <w:rsid w:val="00DC1682"/>
    <w:rsid w:val="00DC1E10"/>
    <w:rsid w:val="00DC1E3E"/>
    <w:rsid w:val="00DC2FAF"/>
    <w:rsid w:val="00DC3251"/>
    <w:rsid w:val="00DC4702"/>
    <w:rsid w:val="00DC4AF9"/>
    <w:rsid w:val="00DC5190"/>
    <w:rsid w:val="00DC5BC3"/>
    <w:rsid w:val="00DC6353"/>
    <w:rsid w:val="00DC63D2"/>
    <w:rsid w:val="00DC65C0"/>
    <w:rsid w:val="00DC6BAC"/>
    <w:rsid w:val="00DC73EC"/>
    <w:rsid w:val="00DC7A6A"/>
    <w:rsid w:val="00DC7DCB"/>
    <w:rsid w:val="00DD088A"/>
    <w:rsid w:val="00DD0F13"/>
    <w:rsid w:val="00DD103E"/>
    <w:rsid w:val="00DD1E17"/>
    <w:rsid w:val="00DD1F01"/>
    <w:rsid w:val="00DD2AE9"/>
    <w:rsid w:val="00DD3336"/>
    <w:rsid w:val="00DD3F2A"/>
    <w:rsid w:val="00DD413D"/>
    <w:rsid w:val="00DD4812"/>
    <w:rsid w:val="00DD49B9"/>
    <w:rsid w:val="00DD4B9A"/>
    <w:rsid w:val="00DD4C9A"/>
    <w:rsid w:val="00DD65DE"/>
    <w:rsid w:val="00DD7620"/>
    <w:rsid w:val="00DE001F"/>
    <w:rsid w:val="00DE14E6"/>
    <w:rsid w:val="00DE16AA"/>
    <w:rsid w:val="00DE1E22"/>
    <w:rsid w:val="00DE245B"/>
    <w:rsid w:val="00DE2C7B"/>
    <w:rsid w:val="00DE45F2"/>
    <w:rsid w:val="00DE4F7D"/>
    <w:rsid w:val="00DE585F"/>
    <w:rsid w:val="00DE60AC"/>
    <w:rsid w:val="00DE7C0D"/>
    <w:rsid w:val="00DE7DC9"/>
    <w:rsid w:val="00DF15D7"/>
    <w:rsid w:val="00DF172A"/>
    <w:rsid w:val="00DF1BA3"/>
    <w:rsid w:val="00DF1C3F"/>
    <w:rsid w:val="00DF225E"/>
    <w:rsid w:val="00DF3877"/>
    <w:rsid w:val="00DF5AFB"/>
    <w:rsid w:val="00DF5CED"/>
    <w:rsid w:val="00DF5DB3"/>
    <w:rsid w:val="00DF5F38"/>
    <w:rsid w:val="00DF5F8E"/>
    <w:rsid w:val="00DF628C"/>
    <w:rsid w:val="00DF7573"/>
    <w:rsid w:val="00E00367"/>
    <w:rsid w:val="00E003DA"/>
    <w:rsid w:val="00E014CB"/>
    <w:rsid w:val="00E018EB"/>
    <w:rsid w:val="00E01949"/>
    <w:rsid w:val="00E0242F"/>
    <w:rsid w:val="00E029B6"/>
    <w:rsid w:val="00E036CB"/>
    <w:rsid w:val="00E05C7C"/>
    <w:rsid w:val="00E05E1B"/>
    <w:rsid w:val="00E05E99"/>
    <w:rsid w:val="00E06E4B"/>
    <w:rsid w:val="00E072CC"/>
    <w:rsid w:val="00E07335"/>
    <w:rsid w:val="00E077D4"/>
    <w:rsid w:val="00E07862"/>
    <w:rsid w:val="00E07C00"/>
    <w:rsid w:val="00E102E0"/>
    <w:rsid w:val="00E10311"/>
    <w:rsid w:val="00E10576"/>
    <w:rsid w:val="00E10CF2"/>
    <w:rsid w:val="00E10DF8"/>
    <w:rsid w:val="00E11542"/>
    <w:rsid w:val="00E1155E"/>
    <w:rsid w:val="00E11FB2"/>
    <w:rsid w:val="00E1262D"/>
    <w:rsid w:val="00E127B5"/>
    <w:rsid w:val="00E13125"/>
    <w:rsid w:val="00E131E5"/>
    <w:rsid w:val="00E135AC"/>
    <w:rsid w:val="00E1374C"/>
    <w:rsid w:val="00E15773"/>
    <w:rsid w:val="00E15976"/>
    <w:rsid w:val="00E15B43"/>
    <w:rsid w:val="00E160C7"/>
    <w:rsid w:val="00E16101"/>
    <w:rsid w:val="00E16486"/>
    <w:rsid w:val="00E16F71"/>
    <w:rsid w:val="00E16FBB"/>
    <w:rsid w:val="00E17A95"/>
    <w:rsid w:val="00E17C51"/>
    <w:rsid w:val="00E206DA"/>
    <w:rsid w:val="00E20799"/>
    <w:rsid w:val="00E20B33"/>
    <w:rsid w:val="00E20B5E"/>
    <w:rsid w:val="00E21609"/>
    <w:rsid w:val="00E2160E"/>
    <w:rsid w:val="00E221E1"/>
    <w:rsid w:val="00E23E55"/>
    <w:rsid w:val="00E24074"/>
    <w:rsid w:val="00E245EE"/>
    <w:rsid w:val="00E24957"/>
    <w:rsid w:val="00E249E4"/>
    <w:rsid w:val="00E251F6"/>
    <w:rsid w:val="00E262C4"/>
    <w:rsid w:val="00E263EA"/>
    <w:rsid w:val="00E26421"/>
    <w:rsid w:val="00E26FFC"/>
    <w:rsid w:val="00E27DF5"/>
    <w:rsid w:val="00E27F0D"/>
    <w:rsid w:val="00E3066E"/>
    <w:rsid w:val="00E31068"/>
    <w:rsid w:val="00E31C19"/>
    <w:rsid w:val="00E324F3"/>
    <w:rsid w:val="00E32F6C"/>
    <w:rsid w:val="00E3346B"/>
    <w:rsid w:val="00E33D4B"/>
    <w:rsid w:val="00E34A17"/>
    <w:rsid w:val="00E356AB"/>
    <w:rsid w:val="00E35FCE"/>
    <w:rsid w:val="00E362BA"/>
    <w:rsid w:val="00E37198"/>
    <w:rsid w:val="00E37599"/>
    <w:rsid w:val="00E40236"/>
    <w:rsid w:val="00E40645"/>
    <w:rsid w:val="00E4084E"/>
    <w:rsid w:val="00E40CF8"/>
    <w:rsid w:val="00E41901"/>
    <w:rsid w:val="00E42113"/>
    <w:rsid w:val="00E431A1"/>
    <w:rsid w:val="00E438C8"/>
    <w:rsid w:val="00E43B89"/>
    <w:rsid w:val="00E43C90"/>
    <w:rsid w:val="00E45C8B"/>
    <w:rsid w:val="00E46725"/>
    <w:rsid w:val="00E46ADA"/>
    <w:rsid w:val="00E46C4A"/>
    <w:rsid w:val="00E46F23"/>
    <w:rsid w:val="00E502E0"/>
    <w:rsid w:val="00E50D19"/>
    <w:rsid w:val="00E51533"/>
    <w:rsid w:val="00E518D8"/>
    <w:rsid w:val="00E51EE5"/>
    <w:rsid w:val="00E5202C"/>
    <w:rsid w:val="00E5203F"/>
    <w:rsid w:val="00E53BAD"/>
    <w:rsid w:val="00E53BF0"/>
    <w:rsid w:val="00E548C6"/>
    <w:rsid w:val="00E551BE"/>
    <w:rsid w:val="00E553A6"/>
    <w:rsid w:val="00E554FE"/>
    <w:rsid w:val="00E5567D"/>
    <w:rsid w:val="00E5589F"/>
    <w:rsid w:val="00E55AFE"/>
    <w:rsid w:val="00E56380"/>
    <w:rsid w:val="00E57568"/>
    <w:rsid w:val="00E600E0"/>
    <w:rsid w:val="00E603F5"/>
    <w:rsid w:val="00E61604"/>
    <w:rsid w:val="00E61F35"/>
    <w:rsid w:val="00E6224D"/>
    <w:rsid w:val="00E6237E"/>
    <w:rsid w:val="00E629D9"/>
    <w:rsid w:val="00E65926"/>
    <w:rsid w:val="00E65939"/>
    <w:rsid w:val="00E66607"/>
    <w:rsid w:val="00E67080"/>
    <w:rsid w:val="00E70DB9"/>
    <w:rsid w:val="00E7101A"/>
    <w:rsid w:val="00E71F69"/>
    <w:rsid w:val="00E7207E"/>
    <w:rsid w:val="00E7286E"/>
    <w:rsid w:val="00E72C50"/>
    <w:rsid w:val="00E72ED7"/>
    <w:rsid w:val="00E7467E"/>
    <w:rsid w:val="00E747C1"/>
    <w:rsid w:val="00E75499"/>
    <w:rsid w:val="00E75B5A"/>
    <w:rsid w:val="00E75D83"/>
    <w:rsid w:val="00E75FE2"/>
    <w:rsid w:val="00E7674D"/>
    <w:rsid w:val="00E772D8"/>
    <w:rsid w:val="00E77B79"/>
    <w:rsid w:val="00E77EA1"/>
    <w:rsid w:val="00E80C4F"/>
    <w:rsid w:val="00E822E5"/>
    <w:rsid w:val="00E8490F"/>
    <w:rsid w:val="00E849F3"/>
    <w:rsid w:val="00E85582"/>
    <w:rsid w:val="00E861B8"/>
    <w:rsid w:val="00E86246"/>
    <w:rsid w:val="00E86C92"/>
    <w:rsid w:val="00E871BB"/>
    <w:rsid w:val="00E87295"/>
    <w:rsid w:val="00E87316"/>
    <w:rsid w:val="00E87A14"/>
    <w:rsid w:val="00E908C9"/>
    <w:rsid w:val="00E9126C"/>
    <w:rsid w:val="00E914E3"/>
    <w:rsid w:val="00E91B91"/>
    <w:rsid w:val="00E91CDF"/>
    <w:rsid w:val="00E9214D"/>
    <w:rsid w:val="00E922E7"/>
    <w:rsid w:val="00E92CA9"/>
    <w:rsid w:val="00E93734"/>
    <w:rsid w:val="00E94C78"/>
    <w:rsid w:val="00E94E45"/>
    <w:rsid w:val="00E95152"/>
    <w:rsid w:val="00E9552F"/>
    <w:rsid w:val="00E9553E"/>
    <w:rsid w:val="00E95D95"/>
    <w:rsid w:val="00E96A4D"/>
    <w:rsid w:val="00E96B1E"/>
    <w:rsid w:val="00E97961"/>
    <w:rsid w:val="00EA0994"/>
    <w:rsid w:val="00EA0C12"/>
    <w:rsid w:val="00EA0D03"/>
    <w:rsid w:val="00EA0E9C"/>
    <w:rsid w:val="00EA1CAD"/>
    <w:rsid w:val="00EA2A8F"/>
    <w:rsid w:val="00EA3149"/>
    <w:rsid w:val="00EA47F2"/>
    <w:rsid w:val="00EA4E76"/>
    <w:rsid w:val="00EA52E8"/>
    <w:rsid w:val="00EA5C73"/>
    <w:rsid w:val="00EA6F5A"/>
    <w:rsid w:val="00EA7BF5"/>
    <w:rsid w:val="00EB034C"/>
    <w:rsid w:val="00EB1214"/>
    <w:rsid w:val="00EB1428"/>
    <w:rsid w:val="00EB1CC5"/>
    <w:rsid w:val="00EB26BA"/>
    <w:rsid w:val="00EB2AA5"/>
    <w:rsid w:val="00EB2DCB"/>
    <w:rsid w:val="00EB35CC"/>
    <w:rsid w:val="00EB43FC"/>
    <w:rsid w:val="00EB56AF"/>
    <w:rsid w:val="00EB5E52"/>
    <w:rsid w:val="00EB626B"/>
    <w:rsid w:val="00EB6651"/>
    <w:rsid w:val="00EB6D1C"/>
    <w:rsid w:val="00EB7126"/>
    <w:rsid w:val="00EB71E8"/>
    <w:rsid w:val="00EC0CD3"/>
    <w:rsid w:val="00EC0E94"/>
    <w:rsid w:val="00EC1520"/>
    <w:rsid w:val="00EC18A6"/>
    <w:rsid w:val="00EC1DEB"/>
    <w:rsid w:val="00EC26FA"/>
    <w:rsid w:val="00EC393B"/>
    <w:rsid w:val="00EC3F68"/>
    <w:rsid w:val="00EC49F3"/>
    <w:rsid w:val="00EC4AD9"/>
    <w:rsid w:val="00EC4C95"/>
    <w:rsid w:val="00EC53E3"/>
    <w:rsid w:val="00EC5463"/>
    <w:rsid w:val="00EC5CC0"/>
    <w:rsid w:val="00EC5EFF"/>
    <w:rsid w:val="00EC6B74"/>
    <w:rsid w:val="00EC7A42"/>
    <w:rsid w:val="00EC7FB5"/>
    <w:rsid w:val="00ED0139"/>
    <w:rsid w:val="00ED09E8"/>
    <w:rsid w:val="00ED0C87"/>
    <w:rsid w:val="00ED0D31"/>
    <w:rsid w:val="00ED1BDA"/>
    <w:rsid w:val="00ED37B2"/>
    <w:rsid w:val="00ED38AB"/>
    <w:rsid w:val="00ED43F9"/>
    <w:rsid w:val="00ED464F"/>
    <w:rsid w:val="00ED4C70"/>
    <w:rsid w:val="00ED58F6"/>
    <w:rsid w:val="00ED5B00"/>
    <w:rsid w:val="00ED5D83"/>
    <w:rsid w:val="00ED6432"/>
    <w:rsid w:val="00ED6F97"/>
    <w:rsid w:val="00ED78DB"/>
    <w:rsid w:val="00EE073E"/>
    <w:rsid w:val="00EE0AFF"/>
    <w:rsid w:val="00EE0CBF"/>
    <w:rsid w:val="00EE12AA"/>
    <w:rsid w:val="00EE2093"/>
    <w:rsid w:val="00EE20CB"/>
    <w:rsid w:val="00EE20F3"/>
    <w:rsid w:val="00EE2B4B"/>
    <w:rsid w:val="00EE2BF2"/>
    <w:rsid w:val="00EE2D83"/>
    <w:rsid w:val="00EE2EA8"/>
    <w:rsid w:val="00EE44F6"/>
    <w:rsid w:val="00EE47F4"/>
    <w:rsid w:val="00EE4E49"/>
    <w:rsid w:val="00EE5162"/>
    <w:rsid w:val="00EE55D0"/>
    <w:rsid w:val="00EE5CBB"/>
    <w:rsid w:val="00EE61B4"/>
    <w:rsid w:val="00EE7732"/>
    <w:rsid w:val="00EF032C"/>
    <w:rsid w:val="00EF0D1E"/>
    <w:rsid w:val="00EF16DB"/>
    <w:rsid w:val="00EF2251"/>
    <w:rsid w:val="00EF2420"/>
    <w:rsid w:val="00EF24E9"/>
    <w:rsid w:val="00EF2BBD"/>
    <w:rsid w:val="00EF34EC"/>
    <w:rsid w:val="00EF3A1B"/>
    <w:rsid w:val="00EF4099"/>
    <w:rsid w:val="00EF42CB"/>
    <w:rsid w:val="00EF43CF"/>
    <w:rsid w:val="00EF4757"/>
    <w:rsid w:val="00EF4AA4"/>
    <w:rsid w:val="00EF4E42"/>
    <w:rsid w:val="00EF4FE8"/>
    <w:rsid w:val="00EF51AF"/>
    <w:rsid w:val="00EF5C8A"/>
    <w:rsid w:val="00EF6477"/>
    <w:rsid w:val="00EF7BC3"/>
    <w:rsid w:val="00F00236"/>
    <w:rsid w:val="00F00D6D"/>
    <w:rsid w:val="00F00F00"/>
    <w:rsid w:val="00F01393"/>
    <w:rsid w:val="00F014FA"/>
    <w:rsid w:val="00F018D0"/>
    <w:rsid w:val="00F01C24"/>
    <w:rsid w:val="00F0200F"/>
    <w:rsid w:val="00F03044"/>
    <w:rsid w:val="00F0380A"/>
    <w:rsid w:val="00F0442D"/>
    <w:rsid w:val="00F04ED6"/>
    <w:rsid w:val="00F05023"/>
    <w:rsid w:val="00F0552B"/>
    <w:rsid w:val="00F062C3"/>
    <w:rsid w:val="00F0688F"/>
    <w:rsid w:val="00F071C5"/>
    <w:rsid w:val="00F07F35"/>
    <w:rsid w:val="00F10A20"/>
    <w:rsid w:val="00F11831"/>
    <w:rsid w:val="00F12015"/>
    <w:rsid w:val="00F1219F"/>
    <w:rsid w:val="00F12232"/>
    <w:rsid w:val="00F13831"/>
    <w:rsid w:val="00F14A20"/>
    <w:rsid w:val="00F14B32"/>
    <w:rsid w:val="00F15861"/>
    <w:rsid w:val="00F16424"/>
    <w:rsid w:val="00F174BA"/>
    <w:rsid w:val="00F17F66"/>
    <w:rsid w:val="00F20E22"/>
    <w:rsid w:val="00F21668"/>
    <w:rsid w:val="00F21713"/>
    <w:rsid w:val="00F217C3"/>
    <w:rsid w:val="00F22CE2"/>
    <w:rsid w:val="00F239F7"/>
    <w:rsid w:val="00F24490"/>
    <w:rsid w:val="00F247E1"/>
    <w:rsid w:val="00F24E81"/>
    <w:rsid w:val="00F250CD"/>
    <w:rsid w:val="00F25EA3"/>
    <w:rsid w:val="00F2600F"/>
    <w:rsid w:val="00F263EB"/>
    <w:rsid w:val="00F2726B"/>
    <w:rsid w:val="00F318C2"/>
    <w:rsid w:val="00F31E61"/>
    <w:rsid w:val="00F334F3"/>
    <w:rsid w:val="00F3364B"/>
    <w:rsid w:val="00F371C5"/>
    <w:rsid w:val="00F40340"/>
    <w:rsid w:val="00F406A7"/>
    <w:rsid w:val="00F42D9E"/>
    <w:rsid w:val="00F4323B"/>
    <w:rsid w:val="00F43C4E"/>
    <w:rsid w:val="00F43F01"/>
    <w:rsid w:val="00F46D6F"/>
    <w:rsid w:val="00F471D2"/>
    <w:rsid w:val="00F4761D"/>
    <w:rsid w:val="00F509C7"/>
    <w:rsid w:val="00F50D3D"/>
    <w:rsid w:val="00F511F3"/>
    <w:rsid w:val="00F51C7D"/>
    <w:rsid w:val="00F526E0"/>
    <w:rsid w:val="00F52D69"/>
    <w:rsid w:val="00F5318C"/>
    <w:rsid w:val="00F53404"/>
    <w:rsid w:val="00F53DBD"/>
    <w:rsid w:val="00F55C92"/>
    <w:rsid w:val="00F569B2"/>
    <w:rsid w:val="00F5704D"/>
    <w:rsid w:val="00F5710F"/>
    <w:rsid w:val="00F5761A"/>
    <w:rsid w:val="00F607F8"/>
    <w:rsid w:val="00F6136D"/>
    <w:rsid w:val="00F61459"/>
    <w:rsid w:val="00F616BB"/>
    <w:rsid w:val="00F62117"/>
    <w:rsid w:val="00F62D82"/>
    <w:rsid w:val="00F63101"/>
    <w:rsid w:val="00F636E1"/>
    <w:rsid w:val="00F6384A"/>
    <w:rsid w:val="00F63C8F"/>
    <w:rsid w:val="00F64294"/>
    <w:rsid w:val="00F64E73"/>
    <w:rsid w:val="00F654EC"/>
    <w:rsid w:val="00F664F4"/>
    <w:rsid w:val="00F66F65"/>
    <w:rsid w:val="00F66FA7"/>
    <w:rsid w:val="00F67535"/>
    <w:rsid w:val="00F6773E"/>
    <w:rsid w:val="00F7075F"/>
    <w:rsid w:val="00F709C0"/>
    <w:rsid w:val="00F70E83"/>
    <w:rsid w:val="00F71350"/>
    <w:rsid w:val="00F714E5"/>
    <w:rsid w:val="00F72260"/>
    <w:rsid w:val="00F7261D"/>
    <w:rsid w:val="00F726C1"/>
    <w:rsid w:val="00F72759"/>
    <w:rsid w:val="00F73578"/>
    <w:rsid w:val="00F742C4"/>
    <w:rsid w:val="00F748E1"/>
    <w:rsid w:val="00F74B1E"/>
    <w:rsid w:val="00F74FDF"/>
    <w:rsid w:val="00F75656"/>
    <w:rsid w:val="00F7593E"/>
    <w:rsid w:val="00F7637D"/>
    <w:rsid w:val="00F7651C"/>
    <w:rsid w:val="00F76945"/>
    <w:rsid w:val="00F77484"/>
    <w:rsid w:val="00F77551"/>
    <w:rsid w:val="00F77F4E"/>
    <w:rsid w:val="00F80719"/>
    <w:rsid w:val="00F8094A"/>
    <w:rsid w:val="00F80A48"/>
    <w:rsid w:val="00F813B9"/>
    <w:rsid w:val="00F8140F"/>
    <w:rsid w:val="00F81573"/>
    <w:rsid w:val="00F81ABC"/>
    <w:rsid w:val="00F82694"/>
    <w:rsid w:val="00F82BAC"/>
    <w:rsid w:val="00F83B92"/>
    <w:rsid w:val="00F84779"/>
    <w:rsid w:val="00F84A44"/>
    <w:rsid w:val="00F85D33"/>
    <w:rsid w:val="00F8644D"/>
    <w:rsid w:val="00F868A4"/>
    <w:rsid w:val="00F86ADB"/>
    <w:rsid w:val="00F8781D"/>
    <w:rsid w:val="00F87D8C"/>
    <w:rsid w:val="00F90143"/>
    <w:rsid w:val="00F90575"/>
    <w:rsid w:val="00F90859"/>
    <w:rsid w:val="00F90DBC"/>
    <w:rsid w:val="00F91F9F"/>
    <w:rsid w:val="00F93DAA"/>
    <w:rsid w:val="00F93E13"/>
    <w:rsid w:val="00F94458"/>
    <w:rsid w:val="00F952EC"/>
    <w:rsid w:val="00F97D86"/>
    <w:rsid w:val="00FA0260"/>
    <w:rsid w:val="00FA20FF"/>
    <w:rsid w:val="00FA22E0"/>
    <w:rsid w:val="00FA2578"/>
    <w:rsid w:val="00FA2677"/>
    <w:rsid w:val="00FA2EC5"/>
    <w:rsid w:val="00FA3539"/>
    <w:rsid w:val="00FA46BF"/>
    <w:rsid w:val="00FA4772"/>
    <w:rsid w:val="00FA4ACD"/>
    <w:rsid w:val="00FA5241"/>
    <w:rsid w:val="00FA5416"/>
    <w:rsid w:val="00FA545C"/>
    <w:rsid w:val="00FA5A92"/>
    <w:rsid w:val="00FA63B3"/>
    <w:rsid w:val="00FA6A8A"/>
    <w:rsid w:val="00FA6F66"/>
    <w:rsid w:val="00FA793B"/>
    <w:rsid w:val="00FB08A7"/>
    <w:rsid w:val="00FB1293"/>
    <w:rsid w:val="00FB14B0"/>
    <w:rsid w:val="00FB1E49"/>
    <w:rsid w:val="00FB29C8"/>
    <w:rsid w:val="00FB2FA9"/>
    <w:rsid w:val="00FB318D"/>
    <w:rsid w:val="00FB43F5"/>
    <w:rsid w:val="00FB5636"/>
    <w:rsid w:val="00FB57CE"/>
    <w:rsid w:val="00FB6049"/>
    <w:rsid w:val="00FB72C0"/>
    <w:rsid w:val="00FC1369"/>
    <w:rsid w:val="00FC154C"/>
    <w:rsid w:val="00FC2F8A"/>
    <w:rsid w:val="00FC434D"/>
    <w:rsid w:val="00FC4593"/>
    <w:rsid w:val="00FC5A39"/>
    <w:rsid w:val="00FC5B05"/>
    <w:rsid w:val="00FC5ED7"/>
    <w:rsid w:val="00FC6D69"/>
    <w:rsid w:val="00FC6FA2"/>
    <w:rsid w:val="00FC7340"/>
    <w:rsid w:val="00FD0B5C"/>
    <w:rsid w:val="00FD14D7"/>
    <w:rsid w:val="00FD1735"/>
    <w:rsid w:val="00FD1992"/>
    <w:rsid w:val="00FD1B9A"/>
    <w:rsid w:val="00FD1DAE"/>
    <w:rsid w:val="00FD232E"/>
    <w:rsid w:val="00FD419B"/>
    <w:rsid w:val="00FD4BD1"/>
    <w:rsid w:val="00FD5D48"/>
    <w:rsid w:val="00FD629C"/>
    <w:rsid w:val="00FD6C7F"/>
    <w:rsid w:val="00FD76D2"/>
    <w:rsid w:val="00FE058D"/>
    <w:rsid w:val="00FE0F09"/>
    <w:rsid w:val="00FE2E5E"/>
    <w:rsid w:val="00FE3BEA"/>
    <w:rsid w:val="00FE3FE1"/>
    <w:rsid w:val="00FE4827"/>
    <w:rsid w:val="00FE597D"/>
    <w:rsid w:val="00FE6562"/>
    <w:rsid w:val="00FE7167"/>
    <w:rsid w:val="00FE7495"/>
    <w:rsid w:val="00FF07D6"/>
    <w:rsid w:val="00FF0BF2"/>
    <w:rsid w:val="00FF0CEA"/>
    <w:rsid w:val="00FF0FEB"/>
    <w:rsid w:val="00FF255E"/>
    <w:rsid w:val="00FF2A3D"/>
    <w:rsid w:val="00FF2D77"/>
    <w:rsid w:val="00FF31E5"/>
    <w:rsid w:val="00FF36E9"/>
    <w:rsid w:val="00FF4646"/>
    <w:rsid w:val="00FF48B2"/>
    <w:rsid w:val="00FF4F36"/>
    <w:rsid w:val="00FF51B9"/>
    <w:rsid w:val="00FF53A1"/>
    <w:rsid w:val="00FF573C"/>
    <w:rsid w:val="00FF6789"/>
    <w:rsid w:val="00FF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BE6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4337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BE6"/>
    <w:pPr>
      <w:keepNext/>
      <w:keepLines/>
      <w:numPr>
        <w:numId w:val="1"/>
      </w:numPr>
      <w:spacing w:before="260" w:after="260" w:line="416" w:lineRule="auto"/>
      <w:ind w:firstLineChars="0"/>
      <w:jc w:val="left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37F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4BE6"/>
    <w:pPr>
      <w:keepNext/>
      <w:keepLines/>
      <w:numPr>
        <w:ilvl w:val="2"/>
        <w:numId w:val="1"/>
      </w:numPr>
      <w:spacing w:before="280" w:after="290" w:line="376" w:lineRule="auto"/>
      <w:ind w:firstLineChars="0"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337F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A4BE6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B4337F"/>
    <w:rPr>
      <w:rFonts w:ascii="Times New Roman" w:hAnsi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34FCD"/>
    <w:pPr>
      <w:ind w:firstLine="420"/>
    </w:pPr>
  </w:style>
  <w:style w:type="paragraph" w:styleId="a4">
    <w:name w:val="Document Map"/>
    <w:basedOn w:val="a"/>
    <w:link w:val="Char"/>
    <w:uiPriority w:val="99"/>
    <w:semiHidden/>
    <w:unhideWhenUsed/>
    <w:rsid w:val="00B4337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4337F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A4BE6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5">
    <w:name w:val="header"/>
    <w:basedOn w:val="a"/>
    <w:link w:val="Char0"/>
    <w:uiPriority w:val="99"/>
    <w:unhideWhenUsed/>
    <w:rsid w:val="00B81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1F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1F1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1F1C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A4BE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A4BE6"/>
    <w:rPr>
      <w:sz w:val="18"/>
      <w:szCs w:val="18"/>
    </w:rPr>
  </w:style>
  <w:style w:type="paragraph" w:customStyle="1" w:styleId="a8">
    <w:name w:val="表格"/>
    <w:basedOn w:val="a"/>
    <w:autoRedefine/>
    <w:rsid w:val="00751E1E"/>
    <w:pPr>
      <w:tabs>
        <w:tab w:val="left" w:pos="1243"/>
      </w:tabs>
      <w:spacing w:line="240" w:lineRule="auto"/>
      <w:ind w:firstLineChars="0" w:firstLine="0"/>
      <w:jc w:val="left"/>
    </w:pPr>
    <w:rPr>
      <w:rFonts w:ascii="Arial" w:eastAsia="宋体" w:hAnsi="Arial" w:cs="Arial"/>
      <w:color w:val="000000"/>
      <w:kern w:val="0"/>
      <w:sz w:val="18"/>
      <w:szCs w:val="20"/>
    </w:rPr>
  </w:style>
  <w:style w:type="paragraph" w:styleId="a9">
    <w:name w:val="caption"/>
    <w:basedOn w:val="a"/>
    <w:next w:val="a"/>
    <w:uiPriority w:val="35"/>
    <w:unhideWhenUsed/>
    <w:qFormat/>
    <w:rsid w:val="00116A1D"/>
    <w:pPr>
      <w:jc w:val="center"/>
    </w:pPr>
    <w:rPr>
      <w:rFonts w:eastAsia="楷体_GB2312" w:cstheme="majorBidi"/>
      <w:sz w:val="21"/>
      <w:szCs w:val="20"/>
    </w:rPr>
  </w:style>
  <w:style w:type="character" w:styleId="aa">
    <w:name w:val="Placeholder Text"/>
    <w:basedOn w:val="a0"/>
    <w:uiPriority w:val="99"/>
    <w:semiHidden/>
    <w:rsid w:val="0095334C"/>
    <w:rPr>
      <w:color w:val="808080"/>
    </w:rPr>
  </w:style>
  <w:style w:type="paragraph" w:styleId="ab">
    <w:name w:val="Quote"/>
    <w:basedOn w:val="a"/>
    <w:next w:val="a"/>
    <w:link w:val="Char3"/>
    <w:uiPriority w:val="29"/>
    <w:qFormat/>
    <w:rsid w:val="009D284F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9D284F"/>
    <w:rPr>
      <w:rFonts w:ascii="Times New Roman" w:hAnsi="Times New Roman"/>
      <w:i/>
      <w:iCs/>
      <w:color w:val="000000" w:themeColor="text1"/>
      <w:sz w:val="24"/>
    </w:rPr>
  </w:style>
  <w:style w:type="character" w:styleId="ac">
    <w:name w:val="annotation reference"/>
    <w:basedOn w:val="a0"/>
    <w:uiPriority w:val="99"/>
    <w:semiHidden/>
    <w:unhideWhenUsed/>
    <w:rsid w:val="0084033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84033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840333"/>
    <w:rPr>
      <w:rFonts w:ascii="Times New Roman" w:hAnsi="Times New Roman"/>
      <w:sz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84033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840333"/>
    <w:rPr>
      <w:b/>
      <w:bCs/>
    </w:rPr>
  </w:style>
  <w:style w:type="table" w:styleId="af">
    <w:name w:val="Table Grid"/>
    <w:basedOn w:val="a1"/>
    <w:uiPriority w:val="59"/>
    <w:rsid w:val="00DC2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"/>
    <w:basedOn w:val="a"/>
    <w:link w:val="Char6"/>
    <w:autoRedefine/>
    <w:rsid w:val="006C7C81"/>
    <w:pPr>
      <w:spacing w:before="60" w:after="60" w:line="360" w:lineRule="auto"/>
    </w:pPr>
    <w:rPr>
      <w:rFonts w:eastAsia="宋体" w:cs="Times New Roman"/>
      <w:sz w:val="21"/>
      <w:szCs w:val="24"/>
    </w:rPr>
  </w:style>
  <w:style w:type="character" w:customStyle="1" w:styleId="Char6">
    <w:name w:val="正文文本 Char"/>
    <w:basedOn w:val="a0"/>
    <w:link w:val="af0"/>
    <w:rsid w:val="006C7C81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41D37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41D37"/>
  </w:style>
  <w:style w:type="paragraph" w:styleId="20">
    <w:name w:val="toc 2"/>
    <w:basedOn w:val="a"/>
    <w:next w:val="a"/>
    <w:autoRedefine/>
    <w:uiPriority w:val="39"/>
    <w:unhideWhenUsed/>
    <w:qFormat/>
    <w:rsid w:val="00541D3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541D37"/>
    <w:pPr>
      <w:ind w:leftChars="400" w:left="840"/>
    </w:pPr>
  </w:style>
  <w:style w:type="character" w:styleId="af1">
    <w:name w:val="Hyperlink"/>
    <w:basedOn w:val="a0"/>
    <w:uiPriority w:val="99"/>
    <w:unhideWhenUsed/>
    <w:rsid w:val="00541D3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A0569"/>
  </w:style>
  <w:style w:type="paragraph" w:styleId="af2">
    <w:name w:val="Normal (Web)"/>
    <w:basedOn w:val="a"/>
    <w:uiPriority w:val="99"/>
    <w:semiHidden/>
    <w:unhideWhenUsed/>
    <w:rsid w:val="00FA47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code">
    <w:name w:val="code"/>
    <w:qFormat/>
    <w:rsid w:val="000C408E"/>
    <w:pPr>
      <w:adjustRightInd w:val="0"/>
      <w:snapToGrid w:val="0"/>
      <w:spacing w:line="240" w:lineRule="atLeast"/>
      <w:ind w:firstLine="420"/>
    </w:pPr>
    <w:rPr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0A5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50B0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A5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334;&#24230;&#20113;\work\xiaoju\office&#27169;&#26495;\&#24037;&#20316;&#25991;&#26723;&#27169;&#26495;v1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40DEB-6BF0-447F-9D9F-5BE4CE15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工作文档模板v1.1.dotx</Template>
  <TotalTime>7947</TotalTime>
  <Pages>11</Pages>
  <Words>521</Words>
  <Characters>2972</Characters>
  <Application>Microsoft Office Word</Application>
  <DocSecurity>0</DocSecurity>
  <Lines>24</Lines>
  <Paragraphs>6</Paragraphs>
  <ScaleCrop>false</ScaleCrop>
  <Company>Windows 用户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封朋成</dc:creator>
  <cp:lastModifiedBy>lenovo</cp:lastModifiedBy>
  <cp:revision>2799</cp:revision>
  <dcterms:created xsi:type="dcterms:W3CDTF">2014-03-26T05:56:00Z</dcterms:created>
  <dcterms:modified xsi:type="dcterms:W3CDTF">2015-03-20T16:01:00Z</dcterms:modified>
</cp:coreProperties>
</file>